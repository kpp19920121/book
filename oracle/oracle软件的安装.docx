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792" w:rsidRDefault="00B802C0" w:rsidP="009E0D57">
      <w:pPr>
        <w:pStyle w:val="1"/>
        <w:ind w:left="635"/>
        <w:rPr>
          <w:rFonts w:ascii="宋体" w:eastAsia="宋体" w:hAnsi="宋体" w:cs="宋体"/>
        </w:rPr>
      </w:pPr>
      <w:r>
        <w:rPr>
          <w:rFonts w:hint="eastAsia"/>
        </w:rPr>
        <w:t>oracle</w:t>
      </w:r>
      <w:r>
        <w:rPr>
          <w:rFonts w:ascii="宋体" w:eastAsia="宋体" w:hAnsi="宋体" w:cs="宋体" w:hint="eastAsia"/>
        </w:rPr>
        <w:t>软件的安装</w:t>
      </w:r>
    </w:p>
    <w:p w:rsidR="000458AF" w:rsidRDefault="000458AF" w:rsidP="000458AF"/>
    <w:p w:rsidR="000458AF" w:rsidRDefault="000458AF" w:rsidP="000458AF">
      <w:r>
        <w:rPr>
          <w:rFonts w:hint="eastAsia"/>
        </w:rPr>
        <w:t>oracle 11g release2</w:t>
      </w:r>
      <w:r>
        <w:rPr>
          <w:rFonts w:hint="eastAsia"/>
        </w:rPr>
        <w:t>的安装</w:t>
      </w:r>
    </w:p>
    <w:p w:rsidR="000458AF" w:rsidRPr="000458AF" w:rsidRDefault="000458AF" w:rsidP="000458AF"/>
    <w:p w:rsidR="00056B5A" w:rsidRDefault="00056B5A" w:rsidP="00AE3767">
      <w:pPr>
        <w:ind w:firstLine="420"/>
      </w:pPr>
      <w:r>
        <w:rPr>
          <w:rFonts w:hint="eastAsia"/>
        </w:rPr>
        <w:t>本文的操作系统演示环境</w:t>
      </w:r>
      <w:r>
        <w:rPr>
          <w:rFonts w:hint="eastAsia"/>
        </w:rPr>
        <w:t>:</w:t>
      </w:r>
    </w:p>
    <w:p w:rsidR="00056B5A" w:rsidRDefault="00056B5A" w:rsidP="00AE3767">
      <w:pPr>
        <w:ind w:firstLine="420"/>
      </w:pPr>
      <w:r>
        <w:rPr>
          <w:rFonts w:hint="eastAsia"/>
        </w:rPr>
        <w:t xml:space="preserve">centos7  </w:t>
      </w:r>
      <w:r w:rsidRPr="00056B5A">
        <w:t>Red Hat 4.8.5-11</w:t>
      </w:r>
      <w:r>
        <w:rPr>
          <w:rFonts w:hint="eastAsia"/>
        </w:rPr>
        <w:t xml:space="preserve">  </w:t>
      </w:r>
      <w:r w:rsidRPr="00056B5A">
        <w:t>x86_64</w:t>
      </w:r>
    </w:p>
    <w:p w:rsidR="00056B5A" w:rsidRDefault="00056B5A" w:rsidP="00AE3767">
      <w:pPr>
        <w:ind w:firstLine="420"/>
      </w:pPr>
      <w:r>
        <w:rPr>
          <w:rFonts w:hint="eastAsia"/>
        </w:rPr>
        <w:t>物理内存</w:t>
      </w:r>
      <w:r>
        <w:rPr>
          <w:rFonts w:hint="eastAsia"/>
        </w:rPr>
        <w:t>:4G</w:t>
      </w:r>
    </w:p>
    <w:p w:rsidR="00056B5A" w:rsidRDefault="00056B5A" w:rsidP="00AE3767">
      <w:pPr>
        <w:ind w:firstLine="420"/>
      </w:pPr>
      <w:r>
        <w:rPr>
          <w:rFonts w:hint="eastAsia"/>
        </w:rPr>
        <w:t>交换分区的内存</w:t>
      </w:r>
      <w:r>
        <w:rPr>
          <w:rFonts w:hint="eastAsia"/>
        </w:rPr>
        <w:t>:2G</w:t>
      </w:r>
    </w:p>
    <w:p w:rsidR="00056B5A" w:rsidRDefault="00056B5A" w:rsidP="00AE3767">
      <w:pPr>
        <w:ind w:firstLine="420"/>
      </w:pPr>
      <w:r>
        <w:rPr>
          <w:rFonts w:hint="eastAsia"/>
        </w:rPr>
        <w:t>硬盘空间</w:t>
      </w:r>
      <w:r>
        <w:rPr>
          <w:rFonts w:hint="eastAsia"/>
        </w:rPr>
        <w:t>:50G</w:t>
      </w:r>
    </w:p>
    <w:p w:rsidR="005910B0" w:rsidRDefault="005910B0" w:rsidP="00AE3767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的安装目录</w:t>
      </w:r>
      <w:r>
        <w:rPr>
          <w:rFonts w:hint="eastAsia"/>
        </w:rPr>
        <w:t>(ORACLE_BASE):</w:t>
      </w:r>
      <w:r w:rsidRPr="005910B0">
        <w:t xml:space="preserve"> /data/oracle</w:t>
      </w:r>
    </w:p>
    <w:p w:rsidR="005910B0" w:rsidRPr="005910B0" w:rsidRDefault="005910B0" w:rsidP="00AE3767">
      <w:pPr>
        <w:ind w:firstLine="420"/>
      </w:pPr>
      <w:r>
        <w:rPr>
          <w:rFonts w:hint="eastAsia"/>
        </w:rPr>
        <w:t>oracle sid:ORCL</w:t>
      </w:r>
    </w:p>
    <w:p w:rsidR="00056B5A" w:rsidRPr="00056B5A" w:rsidRDefault="00927E9A" w:rsidP="00AE3767">
      <w:pPr>
        <w:ind w:firstLine="420"/>
      </w:pPr>
      <w:r w:rsidRPr="00927E9A">
        <w:t>http://www.cnblogs.com/0201zcr/p/4728241.html</w:t>
      </w:r>
    </w:p>
    <w:p w:rsidR="00B84A10" w:rsidRPr="00B84A10" w:rsidRDefault="00B802C0" w:rsidP="00B84A10">
      <w:pPr>
        <w:pStyle w:val="2"/>
        <w:ind w:left="987"/>
      </w:pPr>
      <w:r>
        <w:rPr>
          <w:rFonts w:hint="eastAsia"/>
        </w:rPr>
        <w:t>oracle</w:t>
      </w:r>
      <w:r>
        <w:rPr>
          <w:rFonts w:hint="eastAsia"/>
        </w:rPr>
        <w:t>软件安装对系统的要求</w:t>
      </w:r>
    </w:p>
    <w:p w:rsidR="00B51A2E" w:rsidRDefault="00B51A2E" w:rsidP="00B51A2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下面介绍的是安装依赖的步骤，有一种简单的方法，文章后面会介绍</w:t>
      </w:r>
    </w:p>
    <w:p w:rsidR="00B51A2E" w:rsidRPr="00B51A2E" w:rsidRDefault="00B51A2E" w:rsidP="00B51A2E"/>
    <w:p w:rsidR="00B802C0" w:rsidRDefault="00B802C0" w:rsidP="00AE3767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）硬件检测</w:t>
      </w:r>
    </w:p>
    <w:p w:rsidR="00B802C0" w:rsidRDefault="00B802C0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物理内存不小于</w:t>
      </w:r>
      <w:r>
        <w:rPr>
          <w:rFonts w:hint="eastAsia"/>
        </w:rPr>
        <w:t>1G</w:t>
      </w:r>
      <w:r>
        <w:rPr>
          <w:rFonts w:hint="eastAsia"/>
        </w:rPr>
        <w:t>（</w:t>
      </w:r>
      <w:r w:rsidRPr="00B802C0">
        <w:t>grep MemTotal /proc/meminfo</w:t>
      </w:r>
      <w:r>
        <w:rPr>
          <w:rFonts w:hint="eastAsia"/>
        </w:rPr>
        <w:t>）</w:t>
      </w:r>
    </w:p>
    <w:p w:rsidR="00B802C0" w:rsidRPr="00B802C0" w:rsidRDefault="00B802C0" w:rsidP="00E36F02">
      <w:pPr>
        <w:pStyle w:val="HTML"/>
        <w:rPr>
          <w:kern w:val="2"/>
        </w:rPr>
      </w:pPr>
      <w:r>
        <w:rPr>
          <w:rFonts w:hint="eastAsia"/>
        </w:rPr>
        <w:tab/>
        <w:t xml:space="preserve">  </w:t>
      </w:r>
      <w:r w:rsidRPr="00B802C0">
        <w:rPr>
          <w:rFonts w:hint="eastAsia"/>
          <w:kern w:val="2"/>
        </w:rPr>
        <w:t xml:space="preserve"> swap空间不小于2G（grep SwapTotal</w:t>
      </w:r>
      <w:r>
        <w:rPr>
          <w:rFonts w:hint="eastAsia"/>
          <w:kern w:val="2"/>
        </w:rPr>
        <w:t xml:space="preserve"> /proc/meminfo</w:t>
      </w:r>
      <w:r w:rsidRPr="00B802C0">
        <w:rPr>
          <w:rFonts w:hint="eastAsia"/>
          <w:kern w:val="2"/>
        </w:rPr>
        <w:t>）</w:t>
      </w:r>
    </w:p>
    <w:p w:rsidR="00B802C0" w:rsidRDefault="00B802C0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硬盘空间一般不小于</w:t>
      </w:r>
      <w:r>
        <w:rPr>
          <w:rFonts w:hint="eastAsia"/>
        </w:rPr>
        <w:t>5G</w:t>
      </w:r>
    </w:p>
    <w:p w:rsidR="00B802C0" w:rsidRDefault="00B802C0" w:rsidP="00AE3767">
      <w:pPr>
        <w:ind w:firstLine="420"/>
      </w:pPr>
      <w:r>
        <w:rPr>
          <w:rFonts w:hint="eastAsia"/>
        </w:rPr>
        <w:t xml:space="preserve">   2</w:t>
      </w:r>
      <w:r>
        <w:rPr>
          <w:rFonts w:hint="eastAsia"/>
        </w:rPr>
        <w:t>）软件检测</w:t>
      </w:r>
    </w:p>
    <w:p w:rsidR="00B802C0" w:rsidRDefault="00B802C0" w:rsidP="00AE3767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操作系统的限制</w:t>
      </w:r>
      <w:r>
        <w:rPr>
          <w:rFonts w:hint="eastAsia"/>
        </w:rPr>
        <w:t>:</w:t>
      </w:r>
      <w:r>
        <w:rPr>
          <w:rFonts w:hint="eastAsia"/>
        </w:rPr>
        <w:t>详情请见</w:t>
      </w:r>
      <w:r>
        <w:rPr>
          <w:rFonts w:hint="eastAsia"/>
        </w:rPr>
        <w:t>oracle</w:t>
      </w:r>
      <w:r>
        <w:rPr>
          <w:rFonts w:hint="eastAsia"/>
        </w:rPr>
        <w:t>官方文档</w:t>
      </w:r>
    </w:p>
    <w:p w:rsidR="00B802C0" w:rsidRDefault="00B802C0" w:rsidP="00AE3767">
      <w:pPr>
        <w:ind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>软件依赖：</w:t>
      </w:r>
      <w:r w:rsidR="00056B5A">
        <w:rPr>
          <w:rFonts w:hint="eastAsia"/>
        </w:rPr>
        <w:t>(</w:t>
      </w:r>
      <w:r w:rsidR="00056B5A">
        <w:rPr>
          <w:rFonts w:hint="eastAsia"/>
        </w:rPr>
        <w:t>摘自</w:t>
      </w:r>
      <w:r w:rsidR="00056B5A">
        <w:rPr>
          <w:rFonts w:hint="eastAsia"/>
        </w:rPr>
        <w:t xml:space="preserve">oracle 11g </w:t>
      </w:r>
      <w:r w:rsidR="00056B5A">
        <w:t xml:space="preserve"> Release 1</w:t>
      </w:r>
      <w:r w:rsidR="00056B5A">
        <w:rPr>
          <w:rFonts w:hint="eastAsia"/>
        </w:rPr>
        <w:t>)</w:t>
      </w:r>
    </w:p>
    <w:p w:rsidR="00A93999" w:rsidRDefault="00A93999" w:rsidP="00AE3767">
      <w:pPr>
        <w:ind w:firstLine="420"/>
      </w:pPr>
      <w:r w:rsidRPr="00A93999">
        <w:t>https://docs.oracle.com/cd/E11882_01/install.112/e47689/pre_install.htm#BABCFJFG</w:t>
      </w:r>
    </w:p>
    <w:p w:rsidR="00BA0416" w:rsidRDefault="00E032B8" w:rsidP="00AE3767">
      <w:pPr>
        <w:ind w:firstLine="4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24pt;margin-top:10.7pt;width:402.75pt;height:210.75pt;z-index:251663360">
            <v:textbox>
              <w:txbxContent>
                <w:p w:rsidR="00D310D5" w:rsidRDefault="00D310D5" w:rsidP="00D310D5">
                  <w:r>
                    <w:t>binutils-2.15.92.0.2                           compat-libstdc++-33-3.2.3</w:t>
                  </w:r>
                </w:p>
                <w:p w:rsidR="00D310D5" w:rsidRDefault="00D310D5" w:rsidP="00D310D5">
                  <w:r>
                    <w:t>compat-libstdc++-33-3.2.3 (32 bit)             elfutils-libelf-0.97</w:t>
                  </w:r>
                </w:p>
                <w:p w:rsidR="00D310D5" w:rsidRDefault="00D310D5" w:rsidP="00D310D5">
                  <w:r>
                    <w:t>elfutils-libelf-devel-0.97                     expat-1.95.7</w:t>
                  </w:r>
                </w:p>
                <w:p w:rsidR="00D310D5" w:rsidRDefault="00D310D5" w:rsidP="00D310D5">
                  <w:r>
                    <w:t>gcc-3.4.6                                      gcc-c++-3.4.6</w:t>
                  </w:r>
                </w:p>
                <w:p w:rsidR="00D310D5" w:rsidRDefault="00D310D5" w:rsidP="00D310D5">
                  <w:r>
                    <w:t>glibc-2.3.4-2.41                               glibc-2.3.4-2.41 (32 bit)</w:t>
                  </w:r>
                </w:p>
                <w:p w:rsidR="00D310D5" w:rsidRDefault="00D310D5" w:rsidP="00D310D5">
                  <w:r>
                    <w:t>glibc-common-2.3.4                             glibc-devel-2.3.4</w:t>
                  </w:r>
                </w:p>
                <w:p w:rsidR="00D310D5" w:rsidRDefault="00D310D5" w:rsidP="00D310D5">
                  <w:r>
                    <w:t>glibc-headers-2.3.4                            libaio-0.3.105</w:t>
                  </w:r>
                </w:p>
                <w:p w:rsidR="00D310D5" w:rsidRDefault="00D310D5" w:rsidP="00D310D5">
                  <w:r>
                    <w:t>libaio-0.3.105 (32 bit)                        libaio-devel-0.3.105</w:t>
                  </w:r>
                </w:p>
                <w:p w:rsidR="00D310D5" w:rsidRDefault="00D310D5" w:rsidP="00D310D5">
                  <w:r>
                    <w:t>libaio-devel-0.3.105 (32 bit)                  libgcc-3.4.6</w:t>
                  </w:r>
                </w:p>
                <w:p w:rsidR="00D310D5" w:rsidRDefault="00D310D5" w:rsidP="00D310D5">
                  <w:r>
                    <w:t>libgcc-3.4.6 (32-bit)                          libstdc++-3.4.6</w:t>
                  </w:r>
                </w:p>
                <w:p w:rsidR="00D310D5" w:rsidRDefault="00D310D5" w:rsidP="00D310D5">
                  <w:r>
                    <w:t>libstdc++-3.4.6 (32 bit)                       libstdc++-devel 3.4.6</w:t>
                  </w:r>
                </w:p>
                <w:p w:rsidR="00D310D5" w:rsidRDefault="00D310D5" w:rsidP="00D310D5">
                  <w:r>
                    <w:t>make-3.80                                      numactl-0.6.4.x86_64</w:t>
                  </w:r>
                </w:p>
                <w:p w:rsidR="00D310D5" w:rsidRDefault="00D310D5" w:rsidP="00D310D5">
                  <w:r>
                    <w:t>pdksh-5.2.14                                   sysstat-5.0.5</w:t>
                  </w:r>
                </w:p>
              </w:txbxContent>
            </v:textbox>
          </v:shape>
        </w:pict>
      </w: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D310D5" w:rsidRDefault="00D310D5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0416" w:rsidRDefault="00BA0416" w:rsidP="00AE3767">
      <w:pPr>
        <w:ind w:firstLine="420"/>
      </w:pPr>
    </w:p>
    <w:p w:rsidR="00BA1BFE" w:rsidRDefault="00530738" w:rsidP="009E0D57">
      <w:pPr>
        <w:pStyle w:val="3"/>
        <w:ind w:left="1197"/>
      </w:pPr>
      <w:r>
        <w:rPr>
          <w:rFonts w:hint="eastAsia"/>
        </w:rPr>
        <w:t>系统软件依赖安装</w:t>
      </w:r>
    </w:p>
    <w:p w:rsidR="00BA1BFE" w:rsidRDefault="00B802C0" w:rsidP="00E36F02">
      <w:pPr>
        <w:pStyle w:val="HTML"/>
      </w:pPr>
      <w:r>
        <w:rPr>
          <w:rFonts w:eastAsiaTheme="minorEastAsia" w:hint="eastAsia"/>
        </w:rPr>
        <w:tab/>
      </w:r>
      <w:r w:rsidR="00BA1BFE" w:rsidRPr="00BA1BFE">
        <w:t>rpm -q binutils compat-libstdc++-</w:t>
      </w:r>
      <w:r w:rsidR="00BA1BFE" w:rsidRPr="00BA1BFE">
        <w:rPr>
          <w:color w:val="800080"/>
        </w:rPr>
        <w:t>33</w:t>
      </w:r>
      <w:r w:rsidR="00BA1BFE" w:rsidRPr="00BA1BFE">
        <w:t xml:space="preserve"> elfutils-libelf elfutils-libelf-devel gcc gcc-c++ glibc-</w:t>
      </w:r>
      <w:r w:rsidR="00BA1BFE" w:rsidRPr="00BA1BFE">
        <w:rPr>
          <w:color w:val="800080"/>
        </w:rPr>
        <w:t>2.5</w:t>
      </w:r>
      <w:r w:rsidR="00BA1BFE" w:rsidRPr="00BA1BFE">
        <w:t xml:space="preserve"> glibc-common glibc-devel glibc-headers </w:t>
      </w:r>
      <w:r w:rsidR="00E72D8B">
        <w:rPr>
          <w:rFonts w:ascii="Courier New" w:hAnsi="Courier New" w:cs="Courier New"/>
          <w:color w:val="000000"/>
          <w:sz w:val="20"/>
          <w:szCs w:val="20"/>
        </w:rPr>
        <w:t>pdksh</w:t>
      </w:r>
      <w:r w:rsidR="00BA1BFE" w:rsidRPr="00BA1BFE">
        <w:t xml:space="preserve"> libaio libaio-devel libgcc libstdc++ libstdc++-devel make sysstat unixODBC unixODBC-devel</w:t>
      </w:r>
    </w:p>
    <w:p w:rsidR="00BA1BFE" w:rsidRPr="00BA1BFE" w:rsidRDefault="00BA1BFE" w:rsidP="00E36F02">
      <w:pPr>
        <w:pStyle w:val="HTML"/>
      </w:pPr>
      <w:r>
        <w:rPr>
          <w:rFonts w:hint="eastAsia"/>
        </w:rPr>
        <w:t>如果系统提示:xxx</w:t>
      </w:r>
      <w:r w:rsidRPr="00BA1BFE">
        <w:t xml:space="preserve"> is not installed</w:t>
      </w:r>
      <w:r>
        <w:rPr>
          <w:rFonts w:hint="eastAsia"/>
        </w:rPr>
        <w:t xml:space="preserve"> ,安装对应的软件，安装完成之后，继续运行命令，直到全部安装。</w:t>
      </w:r>
    </w:p>
    <w:p w:rsidR="00927E9A" w:rsidRDefault="00927E9A" w:rsidP="00E36F02">
      <w:pPr>
        <w:pStyle w:val="HTML"/>
      </w:pPr>
      <w:r>
        <w:t>yum install compat-libstdc++-33</w:t>
      </w:r>
    </w:p>
    <w:p w:rsidR="00927E9A" w:rsidRDefault="00927E9A" w:rsidP="00E36F02">
      <w:pPr>
        <w:pStyle w:val="HTML"/>
      </w:pPr>
      <w:r>
        <w:t>yum install elfutils-libelf-devel</w:t>
      </w:r>
    </w:p>
    <w:p w:rsidR="00927E9A" w:rsidRDefault="00927E9A" w:rsidP="00E36F02">
      <w:pPr>
        <w:pStyle w:val="HTML"/>
      </w:pPr>
      <w:r>
        <w:t>yum install gcc</w:t>
      </w:r>
    </w:p>
    <w:p w:rsidR="00927E9A" w:rsidRDefault="00927E9A" w:rsidP="00E36F02">
      <w:pPr>
        <w:pStyle w:val="HTML"/>
      </w:pPr>
      <w:r>
        <w:t>yum install gcc-c++</w:t>
      </w:r>
    </w:p>
    <w:p w:rsidR="00927E9A" w:rsidRDefault="00927E9A" w:rsidP="00E36F02">
      <w:pPr>
        <w:pStyle w:val="HTML"/>
      </w:pPr>
      <w:r>
        <w:t>yum install glibc-2.5</w:t>
      </w:r>
    </w:p>
    <w:p w:rsidR="00927E9A" w:rsidRDefault="00927E9A" w:rsidP="00E36F02">
      <w:pPr>
        <w:pStyle w:val="HTML"/>
      </w:pPr>
      <w:r>
        <w:t>yum install glibc-devel</w:t>
      </w:r>
    </w:p>
    <w:p w:rsidR="00927E9A" w:rsidRDefault="00927E9A" w:rsidP="00E36F02">
      <w:pPr>
        <w:pStyle w:val="HTML"/>
      </w:pPr>
      <w:r>
        <w:t>yum install glibc-headers</w:t>
      </w:r>
    </w:p>
    <w:p w:rsidR="00927E9A" w:rsidRDefault="00927E9A" w:rsidP="00E36F02">
      <w:pPr>
        <w:pStyle w:val="HTML"/>
      </w:pPr>
      <w:r>
        <w:t>yum install ksh</w:t>
      </w:r>
    </w:p>
    <w:p w:rsidR="00927E9A" w:rsidRDefault="00927E9A" w:rsidP="00E36F02">
      <w:pPr>
        <w:pStyle w:val="HTML"/>
      </w:pPr>
      <w:r>
        <w:t>yum install libaio</w:t>
      </w:r>
    </w:p>
    <w:p w:rsidR="00927E9A" w:rsidRDefault="00927E9A" w:rsidP="00E36F02">
      <w:pPr>
        <w:pStyle w:val="HTML"/>
      </w:pPr>
      <w:r>
        <w:t>yum install libaio-devel</w:t>
      </w:r>
    </w:p>
    <w:p w:rsidR="00927E9A" w:rsidRDefault="00927E9A" w:rsidP="00E36F02">
      <w:pPr>
        <w:pStyle w:val="HTML"/>
      </w:pPr>
      <w:r>
        <w:t>yum install libgcc-4.8.5-16.el7.x86_64</w:t>
      </w:r>
    </w:p>
    <w:p w:rsidR="00927E9A" w:rsidRDefault="00927E9A" w:rsidP="00E36F02">
      <w:pPr>
        <w:pStyle w:val="HTML"/>
      </w:pPr>
      <w:r>
        <w:t>yum install make</w:t>
      </w:r>
    </w:p>
    <w:p w:rsidR="00927E9A" w:rsidRDefault="00927E9A" w:rsidP="00E36F02">
      <w:pPr>
        <w:pStyle w:val="HTML"/>
      </w:pPr>
      <w:r>
        <w:t>yum install sysstat</w:t>
      </w:r>
    </w:p>
    <w:p w:rsidR="00927E9A" w:rsidRDefault="00927E9A" w:rsidP="00E36F02">
      <w:pPr>
        <w:pStyle w:val="HTML"/>
      </w:pPr>
      <w:r>
        <w:t>yum install unixODBC</w:t>
      </w:r>
    </w:p>
    <w:p w:rsidR="00056B5A" w:rsidRPr="00BA1BFE" w:rsidRDefault="00927E9A" w:rsidP="00E36F02">
      <w:pPr>
        <w:pStyle w:val="HTML"/>
      </w:pPr>
      <w:r>
        <w:t>yum install unixODBC-devel</w:t>
      </w:r>
    </w:p>
    <w:p w:rsidR="009560B0" w:rsidRDefault="009560B0" w:rsidP="00AE3767">
      <w:pPr>
        <w:ind w:firstLine="420"/>
        <w:rPr>
          <w:kern w:val="0"/>
        </w:rPr>
      </w:pPr>
    </w:p>
    <w:p w:rsidR="009560B0" w:rsidRPr="009560B0" w:rsidRDefault="009560B0" w:rsidP="00AE3767">
      <w:pPr>
        <w:ind w:firstLine="420"/>
        <w:rPr>
          <w:kern w:val="0"/>
        </w:rPr>
      </w:pPr>
    </w:p>
    <w:p w:rsidR="00B802C0" w:rsidRDefault="00530738" w:rsidP="009E0D57">
      <w:pPr>
        <w:pStyle w:val="3"/>
        <w:ind w:left="1197"/>
      </w:pPr>
      <w:r>
        <w:rPr>
          <w:rFonts w:hint="eastAsia"/>
        </w:rPr>
        <w:t>创建操作系统所需的用户和组</w:t>
      </w:r>
    </w:p>
    <w:p w:rsidR="00530738" w:rsidRDefault="00530738" w:rsidP="00E36F02">
      <w:pPr>
        <w:pStyle w:val="a6"/>
      </w:pPr>
      <w:r>
        <w:rPr>
          <w:rFonts w:hint="eastAsia"/>
        </w:rPr>
        <w:t>创建</w:t>
      </w:r>
      <w:r>
        <w:rPr>
          <w:rFonts w:hint="eastAsia"/>
        </w:rPr>
        <w:t>oinstall</w:t>
      </w:r>
      <w:r>
        <w:rPr>
          <w:rFonts w:hint="eastAsia"/>
        </w:rPr>
        <w:t>组</w:t>
      </w:r>
    </w:p>
    <w:p w:rsidR="00530738" w:rsidRPr="00530738" w:rsidRDefault="00530738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30738">
        <w:t>groupadd oinstall</w:t>
      </w:r>
    </w:p>
    <w:p w:rsidR="00530738" w:rsidRDefault="00530738" w:rsidP="00E36F02">
      <w:pPr>
        <w:pStyle w:val="a6"/>
      </w:pPr>
      <w:r>
        <w:rPr>
          <w:rFonts w:hint="eastAsia"/>
        </w:rPr>
        <w:t>创建</w:t>
      </w:r>
      <w:r>
        <w:rPr>
          <w:rFonts w:hint="eastAsia"/>
        </w:rPr>
        <w:t>dba</w:t>
      </w:r>
      <w:r>
        <w:rPr>
          <w:rFonts w:hint="eastAsia"/>
        </w:rPr>
        <w:t>组</w:t>
      </w:r>
    </w:p>
    <w:p w:rsidR="00530738" w:rsidRPr="00530738" w:rsidRDefault="00530738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groupadd </w:t>
      </w:r>
      <w:r>
        <w:rPr>
          <w:rFonts w:hint="eastAsia"/>
        </w:rPr>
        <w:t>dba</w:t>
      </w:r>
    </w:p>
    <w:p w:rsidR="00530738" w:rsidRDefault="00530738" w:rsidP="00E36F02">
      <w:pPr>
        <w:pStyle w:val="a6"/>
      </w:pPr>
      <w:r>
        <w:rPr>
          <w:rFonts w:hint="eastAsia"/>
        </w:rPr>
        <w:t>创建</w:t>
      </w:r>
      <w:r>
        <w:rPr>
          <w:rFonts w:hint="eastAsia"/>
        </w:rPr>
        <w:t>oper</w:t>
      </w:r>
      <w:r>
        <w:rPr>
          <w:rFonts w:hint="eastAsia"/>
        </w:rPr>
        <w:t>组</w:t>
      </w:r>
    </w:p>
    <w:p w:rsidR="00530738" w:rsidRDefault="00530738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530738">
        <w:t xml:space="preserve">groupadd </w:t>
      </w:r>
      <w:r>
        <w:rPr>
          <w:rFonts w:hint="eastAsia"/>
        </w:rPr>
        <w:t>oper</w:t>
      </w:r>
    </w:p>
    <w:p w:rsidR="00A9400F" w:rsidRDefault="00A9400F" w:rsidP="00AE3767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oracle</w:t>
      </w:r>
      <w:r>
        <w:rPr>
          <w:rFonts w:hint="eastAsia"/>
        </w:rPr>
        <w:t>用户，并将用户添加在</w:t>
      </w:r>
      <w:r>
        <w:rPr>
          <w:rFonts w:hint="eastAsia"/>
        </w:rPr>
        <w:t>oinstall</w:t>
      </w:r>
      <w:r>
        <w:rPr>
          <w:rFonts w:hint="eastAsia"/>
        </w:rPr>
        <w:t>组合</w:t>
      </w:r>
      <w:r>
        <w:rPr>
          <w:rFonts w:hint="eastAsia"/>
        </w:rPr>
        <w:t>dba</w:t>
      </w:r>
      <w:r>
        <w:rPr>
          <w:rFonts w:hint="eastAsia"/>
        </w:rPr>
        <w:t>组和</w:t>
      </w:r>
      <w:r>
        <w:rPr>
          <w:rFonts w:hint="eastAsia"/>
        </w:rPr>
        <w:t>oper</w:t>
      </w:r>
      <w:r>
        <w:rPr>
          <w:rFonts w:hint="eastAsia"/>
        </w:rPr>
        <w:t>组</w:t>
      </w:r>
    </w:p>
    <w:p w:rsidR="00A9400F" w:rsidRDefault="00A9400F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A9400F">
        <w:t>useradd -g oinstall -G dba -G oper  oracle</w:t>
      </w:r>
    </w:p>
    <w:p w:rsidR="00A9400F" w:rsidRPr="00A9400F" w:rsidRDefault="006366B7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6366B7">
        <w:t xml:space="preserve">passwd </w:t>
      </w:r>
      <w:r>
        <w:rPr>
          <w:rFonts w:hint="eastAsia"/>
        </w:rPr>
        <w:t xml:space="preserve"> </w:t>
      </w:r>
      <w:r w:rsidRPr="006366B7">
        <w:t>oracle</w:t>
      </w:r>
    </w:p>
    <w:p w:rsidR="00E36F02" w:rsidRDefault="00530738" w:rsidP="009E0D57">
      <w:pPr>
        <w:pStyle w:val="3"/>
        <w:ind w:left="1197"/>
      </w:pPr>
      <w:r>
        <w:rPr>
          <w:rFonts w:hint="eastAsia"/>
        </w:rPr>
        <w:lastRenderedPageBreak/>
        <w:t>修改操作系统内核参数</w:t>
      </w:r>
    </w:p>
    <w:p w:rsidR="00E36F02" w:rsidRDefault="00E36F02" w:rsidP="00E36F02">
      <w:pPr>
        <w:ind w:firstLine="480"/>
      </w:pPr>
      <w:r>
        <w:rPr>
          <w:rStyle w:val="HTML1"/>
        </w:rPr>
        <w:t>/etc/sysctl.conf</w:t>
      </w:r>
    </w:p>
    <w:p w:rsidR="00E36F02" w:rsidRPr="00E36F02" w:rsidRDefault="00E032B8" w:rsidP="00AE3767">
      <w:pPr>
        <w:ind w:firstLine="420"/>
      </w:pPr>
      <w:r>
        <w:rPr>
          <w:noProof/>
        </w:rPr>
        <w:pict>
          <v:rect id="_x0000_s2054" style="position:absolute;left:0;text-align:left;margin-left:23.25pt;margin-top:9.15pt;width:351pt;height:165.75pt;z-index:251659264">
            <v:textbox>
              <w:txbxContent>
                <w:p w:rsidR="00E36F02" w:rsidRDefault="00E36F02" w:rsidP="00AE3767">
                  <w:pPr>
                    <w:ind w:firstLine="420"/>
                  </w:pPr>
                  <w:r>
                    <w:t>fs.file-max = 6815744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kernel.shmall = 2097152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kernel.shmmax = 2147483648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kernel.shmmni = 4096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kernel.sem = 250 32000 100 128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net.ipv4.ip_local_port_range = 9000 65500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net.core.rmem_default = 262144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net.core.rmem_max = 4194304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net.core.wmem_default = 262144</w:t>
                  </w:r>
                </w:p>
                <w:p w:rsidR="00E36F02" w:rsidRDefault="00E36F02" w:rsidP="00AE3767">
                  <w:pPr>
                    <w:ind w:firstLine="420"/>
                  </w:pPr>
                  <w:r>
                    <w:t>net.core.wmem_max = 1048576</w:t>
                  </w:r>
                </w:p>
              </w:txbxContent>
            </v:textbox>
          </v:rect>
        </w:pict>
      </w: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Pr="00E36F02" w:rsidRDefault="00E36F02" w:rsidP="00AE3767">
      <w:pPr>
        <w:ind w:firstLine="420"/>
      </w:pPr>
      <w:r w:rsidRPr="00E36F02">
        <w:t>/sbin/sysctl -p</w:t>
      </w:r>
    </w:p>
    <w:p w:rsidR="00E36F02" w:rsidRDefault="00E36F02" w:rsidP="00AE3767">
      <w:pPr>
        <w:ind w:firstLine="420"/>
      </w:pPr>
    </w:p>
    <w:p w:rsidR="00E36F02" w:rsidRDefault="00E36F02" w:rsidP="009E0D57">
      <w:pPr>
        <w:pStyle w:val="3"/>
        <w:ind w:left="1197"/>
      </w:pPr>
      <w:r>
        <w:rPr>
          <w:rFonts w:hint="eastAsia"/>
        </w:rPr>
        <w:t>修改用户限制</w:t>
      </w:r>
    </w:p>
    <w:p w:rsidR="00E36F02" w:rsidRPr="00E36F02" w:rsidRDefault="00E36F02" w:rsidP="00AE3767">
      <w:pPr>
        <w:ind w:firstLine="420"/>
        <w:rPr>
          <w:kern w:val="0"/>
        </w:rPr>
      </w:pPr>
      <w:bookmarkStart w:id="0" w:name="OLE_LINK1"/>
      <w:bookmarkStart w:id="1" w:name="OLE_LINK2"/>
      <w:r w:rsidRPr="00E36F02">
        <w:rPr>
          <w:kern w:val="0"/>
        </w:rPr>
        <w:t>vi /etc/security/limits.conf</w:t>
      </w:r>
      <w:bookmarkEnd w:id="0"/>
      <w:bookmarkEnd w:id="1"/>
      <w:r w:rsidRPr="00E36F02">
        <w:rPr>
          <w:kern w:val="0"/>
        </w:rPr>
        <w:t xml:space="preserve"> </w:t>
      </w:r>
    </w:p>
    <w:p w:rsidR="00E36F02" w:rsidRDefault="00E36F02" w:rsidP="00AE3767">
      <w:pPr>
        <w:ind w:firstLine="420"/>
      </w:pPr>
    </w:p>
    <w:p w:rsidR="00E36F02" w:rsidRDefault="00E032B8" w:rsidP="00AE3767">
      <w:pPr>
        <w:ind w:firstLine="420"/>
      </w:pPr>
      <w:r>
        <w:rPr>
          <w:noProof/>
        </w:rPr>
        <w:pict>
          <v:rect id="_x0000_s2051" style="position:absolute;left:0;text-align:left;margin-left:18pt;margin-top:8.25pt;width:416.25pt;height:138pt;z-index:251658240">
            <v:textbox style="mso-next-textbox:#_x0000_s2051">
              <w:txbxContent>
                <w:p w:rsidR="00E36F02" w:rsidRPr="00E36F02" w:rsidRDefault="00E36F02" w:rsidP="00E36F0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36F0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oracle              soft    nproc   2047</w:t>
                  </w:r>
                </w:p>
                <w:p w:rsidR="00E36F02" w:rsidRPr="00E36F02" w:rsidRDefault="00E36F02" w:rsidP="00E36F0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36F0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oracle              hard    nproc   16384</w:t>
                  </w:r>
                </w:p>
                <w:p w:rsidR="00E36F02" w:rsidRPr="00E36F02" w:rsidRDefault="00E36F02" w:rsidP="00E36F0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36F0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oracle              soft    nofile  1024</w:t>
                  </w:r>
                </w:p>
                <w:p w:rsidR="00E36F02" w:rsidRPr="00E36F02" w:rsidRDefault="00E36F02" w:rsidP="00E36F0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36F0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oracle              hard    nofile  65536</w:t>
                  </w:r>
                </w:p>
                <w:p w:rsidR="00E36F02" w:rsidRPr="00E36F02" w:rsidRDefault="00E36F02" w:rsidP="00AE3767">
                  <w:pPr>
                    <w:ind w:firstLine="420"/>
                  </w:pPr>
                </w:p>
              </w:txbxContent>
            </v:textbox>
          </v:rect>
        </w:pict>
      </w: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Default="00E36F02" w:rsidP="00AE3767">
      <w:pPr>
        <w:ind w:firstLine="420"/>
      </w:pPr>
    </w:p>
    <w:p w:rsidR="00E36F02" w:rsidRPr="003B77E9" w:rsidRDefault="00BB3B2E" w:rsidP="00AE3767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 xml:space="preserve">vi </w:t>
      </w:r>
      <w:r>
        <w:rPr>
          <w:rFonts w:ascii="Verdana" w:hAnsi="Verdana"/>
          <w:color w:val="000000"/>
          <w:szCs w:val="21"/>
          <w:shd w:val="clear" w:color="auto" w:fill="FFFFFF"/>
        </w:rPr>
        <w:t>/etc/pam.d/login</w:t>
      </w:r>
      <w:r w:rsidR="003B77E9">
        <w:rPr>
          <w:rFonts w:ascii="Verdana" w:hAnsi="Verdana" w:hint="eastAsia"/>
          <w:color w:val="000000"/>
          <w:szCs w:val="21"/>
          <w:shd w:val="clear" w:color="auto" w:fill="FFFFFF"/>
        </w:rPr>
        <w:t>(</w:t>
      </w:r>
      <w:r w:rsidR="003B77E9">
        <w:rPr>
          <w:rFonts w:ascii="Verdana" w:hAnsi="Verdana" w:hint="eastAsia"/>
          <w:color w:val="000000"/>
          <w:szCs w:val="21"/>
          <w:shd w:val="clear" w:color="auto" w:fill="FFFFFF"/>
        </w:rPr>
        <w:t>追加</w:t>
      </w:r>
      <w:r w:rsidR="003B77E9">
        <w:rPr>
          <w:rFonts w:ascii="Verdana" w:hAnsi="Verdana" w:hint="eastAsia"/>
          <w:color w:val="000000"/>
          <w:szCs w:val="21"/>
          <w:shd w:val="clear" w:color="auto" w:fill="FFFFFF"/>
        </w:rPr>
        <w:t>)</w:t>
      </w:r>
    </w:p>
    <w:p w:rsidR="00BB3B2E" w:rsidRDefault="00E032B8" w:rsidP="00AE3767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noProof/>
          <w:color w:val="000000"/>
          <w:szCs w:val="21"/>
        </w:rPr>
        <w:pict>
          <v:rect id="_x0000_s2055" style="position:absolute;left:0;text-align:left;margin-left:21.75pt;margin-top:15.15pt;width:332.25pt;height:44.25pt;z-index:251660288">
            <v:textbox>
              <w:txbxContent>
                <w:p w:rsidR="00BB3B2E" w:rsidRPr="00BB3B2E" w:rsidRDefault="00BB3B2E" w:rsidP="00BB3B2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 w:firstLine="36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B3B2E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session required /lib/security/pam_limits.so</w:t>
                  </w:r>
                </w:p>
                <w:p w:rsidR="00BB3B2E" w:rsidRPr="00BB3B2E" w:rsidRDefault="00BB3B2E" w:rsidP="00BB3B2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 w:firstLine="36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BB3B2E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session required pam_limits.so</w:t>
                  </w:r>
                </w:p>
                <w:p w:rsidR="00BB3B2E" w:rsidRDefault="00BB3B2E" w:rsidP="00AE3767">
                  <w:pPr>
                    <w:ind w:firstLine="420"/>
                  </w:pPr>
                </w:p>
              </w:txbxContent>
            </v:textbox>
          </v:rect>
        </w:pict>
      </w:r>
    </w:p>
    <w:p w:rsidR="00BB3B2E" w:rsidRDefault="00BB3B2E" w:rsidP="00AE3767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BB3B2E" w:rsidRDefault="00BB3B2E" w:rsidP="00AE3767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BB3B2E" w:rsidRDefault="00BB3B2E" w:rsidP="00AE3767">
      <w:pPr>
        <w:ind w:firstLine="420"/>
        <w:rPr>
          <w:rFonts w:ascii="Verdana" w:hAnsi="Verdana"/>
          <w:color w:val="000000"/>
          <w:szCs w:val="21"/>
          <w:shd w:val="clear" w:color="auto" w:fill="FFFFFF"/>
        </w:rPr>
      </w:pPr>
    </w:p>
    <w:p w:rsidR="00BB3B2E" w:rsidRDefault="00F73658" w:rsidP="00AE3767">
      <w:pPr>
        <w:ind w:firstLine="420"/>
      </w:pPr>
      <w:r>
        <w:rPr>
          <w:rFonts w:hint="eastAsia"/>
        </w:rPr>
        <w:t>vi /etc/profile(</w:t>
      </w:r>
      <w:r>
        <w:rPr>
          <w:rFonts w:hint="eastAsia"/>
        </w:rPr>
        <w:t>追加</w:t>
      </w:r>
      <w:r>
        <w:rPr>
          <w:rFonts w:hint="eastAsia"/>
        </w:rPr>
        <w:t>)</w:t>
      </w:r>
      <w:r>
        <w:rPr>
          <w:rFonts w:hint="eastAsia"/>
        </w:rPr>
        <w:t>，设置完成之后，执行</w:t>
      </w:r>
      <w:r>
        <w:rPr>
          <w:rFonts w:hint="eastAsia"/>
        </w:rPr>
        <w:t>source /etc/profile</w:t>
      </w:r>
    </w:p>
    <w:p w:rsidR="00F73658" w:rsidRDefault="00E032B8" w:rsidP="00AE3767">
      <w:pPr>
        <w:ind w:firstLine="420"/>
      </w:pPr>
      <w:r>
        <w:rPr>
          <w:noProof/>
        </w:rPr>
        <w:pict>
          <v:rect id="_x0000_s2056" style="position:absolute;left:0;text-align:left;margin-left:18pt;margin-top:7.65pt;width:358.5pt;height:234pt;z-index:251661312">
            <v:textbox>
              <w:txbxContent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 w:firstLine="36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 [ $USER = </w:t>
                  </w:r>
                  <w:r w:rsidRPr="00F73658">
                    <w:rPr>
                      <w:rFonts w:ascii="宋体" w:eastAsia="宋体" w:hAnsi="宋体" w:cs="宋体"/>
                      <w:color w:val="800000"/>
                      <w:kern w:val="0"/>
                      <w:sz w:val="18"/>
                      <w:szCs w:val="18"/>
                    </w:rPr>
                    <w:t>"oracle"</w:t>
                  </w: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 ]; then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FF"/>
                      <w:kern w:val="0"/>
                      <w:sz w:val="18"/>
                      <w:szCs w:val="18"/>
                    </w:rPr>
                    <w:t>if</w:t>
                  </w: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 [ $SHELL = </w:t>
                  </w:r>
                  <w:r w:rsidRPr="00F73658">
                    <w:rPr>
                      <w:rFonts w:ascii="宋体" w:eastAsia="宋体" w:hAnsi="宋体" w:cs="宋体"/>
                      <w:color w:val="800000"/>
                      <w:kern w:val="0"/>
                      <w:sz w:val="18"/>
                      <w:szCs w:val="18"/>
                    </w:rPr>
                    <w:t>"/bin/ksh"</w:t>
                  </w: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 ]; then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ulimit -p </w:t>
                  </w:r>
                  <w:r w:rsidRPr="00F73658">
                    <w:rPr>
                      <w:rFonts w:ascii="宋体" w:eastAsia="宋体" w:hAnsi="宋体" w:cs="宋体"/>
                      <w:color w:val="800080"/>
                      <w:kern w:val="0"/>
                      <w:sz w:val="18"/>
                      <w:szCs w:val="18"/>
                    </w:rPr>
                    <w:t>16384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ulimit -n </w:t>
                  </w:r>
                  <w:r w:rsidRPr="00F73658">
                    <w:rPr>
                      <w:rFonts w:ascii="宋体" w:eastAsia="宋体" w:hAnsi="宋体" w:cs="宋体"/>
                      <w:color w:val="800080"/>
                      <w:kern w:val="0"/>
                      <w:sz w:val="18"/>
                      <w:szCs w:val="18"/>
                    </w:rPr>
                    <w:t>65536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FF"/>
                      <w:kern w:val="0"/>
                      <w:sz w:val="18"/>
                      <w:szCs w:val="18"/>
                    </w:rPr>
                    <w:t>else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ulimit -u </w:t>
                  </w:r>
                  <w:r w:rsidRPr="00F73658">
                    <w:rPr>
                      <w:rFonts w:ascii="宋体" w:eastAsia="宋体" w:hAnsi="宋体" w:cs="宋体"/>
                      <w:color w:val="800080"/>
                      <w:kern w:val="0"/>
                      <w:sz w:val="18"/>
                      <w:szCs w:val="18"/>
                    </w:rPr>
                    <w:t>16384</w:t>
                  </w: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 xml:space="preserve"> -n </w:t>
                  </w:r>
                  <w:r w:rsidRPr="00F73658">
                    <w:rPr>
                      <w:rFonts w:ascii="宋体" w:eastAsia="宋体" w:hAnsi="宋体" w:cs="宋体"/>
                      <w:color w:val="800080"/>
                      <w:kern w:val="0"/>
                      <w:sz w:val="18"/>
                      <w:szCs w:val="18"/>
                    </w:rPr>
                    <w:t>65536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fi</w:t>
                  </w:r>
                </w:p>
                <w:p w:rsidR="00F73658" w:rsidRPr="00F73658" w:rsidRDefault="00F73658" w:rsidP="00F7365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324" w:lineRule="atLeast"/>
                    <w:ind w:left="330" w:firstLine="36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F73658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fi</w:t>
                  </w:r>
                </w:p>
                <w:p w:rsidR="00F73658" w:rsidRDefault="00F73658" w:rsidP="00AE3767">
                  <w:pPr>
                    <w:ind w:firstLine="420"/>
                  </w:pPr>
                </w:p>
              </w:txbxContent>
            </v:textbox>
          </v:rect>
        </w:pict>
      </w: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F73658" w:rsidP="00AE3767">
      <w:pPr>
        <w:ind w:firstLine="420"/>
      </w:pPr>
    </w:p>
    <w:p w:rsidR="00F73658" w:rsidRDefault="006D6F56" w:rsidP="006D6F56">
      <w:pPr>
        <w:pStyle w:val="3"/>
        <w:ind w:left="1197"/>
      </w:pPr>
      <w:r>
        <w:rPr>
          <w:rFonts w:hint="eastAsia"/>
        </w:rPr>
        <w:t>使用</w:t>
      </w:r>
      <w:bookmarkStart w:id="2" w:name="OLE_LINK3"/>
      <w:bookmarkStart w:id="3" w:name="OLE_LINK4"/>
      <w:r w:rsidRPr="006D6F56">
        <w:t>oracle-rdbms-server-11gR2-preinstall</w:t>
      </w:r>
      <w:bookmarkEnd w:id="2"/>
      <w:bookmarkEnd w:id="3"/>
      <w:r>
        <w:rPr>
          <w:rFonts w:hint="eastAsia"/>
        </w:rPr>
        <w:t>来简化</w:t>
      </w:r>
      <w:r>
        <w:rPr>
          <w:rFonts w:hint="eastAsia"/>
        </w:rPr>
        <w:t>oracle</w:t>
      </w:r>
      <w:r>
        <w:rPr>
          <w:rFonts w:hint="eastAsia"/>
        </w:rPr>
        <w:t>的安装</w:t>
      </w:r>
    </w:p>
    <w:p w:rsidR="00F73658" w:rsidRDefault="00DD0D8A" w:rsidP="009960B2">
      <w:r>
        <w:rPr>
          <w:rFonts w:hint="eastAsia"/>
        </w:rPr>
        <w:tab/>
      </w:r>
      <w:r>
        <w:rPr>
          <w:rFonts w:hint="eastAsia"/>
        </w:rPr>
        <w:tab/>
      </w:r>
      <w:r w:rsidR="009960B2">
        <w:rPr>
          <w:rFonts w:hint="eastAsia"/>
        </w:rPr>
        <w:tab/>
      </w:r>
      <w:r w:rsidR="009960B2">
        <w:rPr>
          <w:rFonts w:hint="eastAsia"/>
        </w:rPr>
        <w:t>使用</w:t>
      </w:r>
      <w:r w:rsidR="009960B2" w:rsidRPr="006D6F56">
        <w:t>oracle-rdbms-server-11gR2-preinstall</w:t>
      </w:r>
      <w:r w:rsidR="009960B2">
        <w:rPr>
          <w:rFonts w:hint="eastAsia"/>
        </w:rPr>
        <w:t>来安装</w:t>
      </w:r>
      <w:r w:rsidR="009960B2">
        <w:rPr>
          <w:rFonts w:hint="eastAsia"/>
        </w:rPr>
        <w:t>oracle</w:t>
      </w:r>
      <w:r w:rsidR="009960B2">
        <w:rPr>
          <w:rFonts w:hint="eastAsia"/>
        </w:rPr>
        <w:t>，</w:t>
      </w:r>
      <w:r w:rsidR="009960B2">
        <w:rPr>
          <w:rFonts w:hint="eastAsia"/>
        </w:rPr>
        <w:t>oracle</w:t>
      </w:r>
      <w:r w:rsidR="009960B2">
        <w:rPr>
          <w:rFonts w:hint="eastAsia"/>
        </w:rPr>
        <w:t>会替我们完成以下工作</w:t>
      </w:r>
      <w:r w:rsidR="009960B2">
        <w:rPr>
          <w:rFonts w:hint="eastAsia"/>
        </w:rPr>
        <w:t>:</w:t>
      </w:r>
    </w:p>
    <w:p w:rsidR="007A5BBE" w:rsidRDefault="007A5BBE" w:rsidP="00DF637E">
      <w:pPr>
        <w:pStyle w:val="a6"/>
        <w:numPr>
          <w:ilvl w:val="0"/>
          <w:numId w:val="7"/>
        </w:numPr>
      </w:pPr>
      <w:r>
        <w:rPr>
          <w:rFonts w:hint="eastAsia"/>
        </w:rPr>
        <w:t>系统软件依赖的安装</w:t>
      </w:r>
      <w:r w:rsidR="00024DE8">
        <w:rPr>
          <w:rFonts w:hint="eastAsia"/>
        </w:rPr>
        <w:t>（同上</w:t>
      </w:r>
      <w:r w:rsidR="00024DE8">
        <w:rPr>
          <w:rFonts w:hint="eastAsia"/>
        </w:rPr>
        <w:t>1.1.1</w:t>
      </w:r>
      <w:r w:rsidR="00024DE8">
        <w:rPr>
          <w:rFonts w:hint="eastAsia"/>
        </w:rPr>
        <w:t>）</w:t>
      </w:r>
    </w:p>
    <w:p w:rsidR="009960B2" w:rsidRDefault="009960B2" w:rsidP="00DF637E">
      <w:pPr>
        <w:pStyle w:val="a6"/>
        <w:numPr>
          <w:ilvl w:val="0"/>
          <w:numId w:val="7"/>
        </w:numPr>
      </w:pPr>
      <w:r>
        <w:rPr>
          <w:rFonts w:hint="eastAsia"/>
        </w:rPr>
        <w:t>创建用户</w:t>
      </w:r>
      <w:r>
        <w:rPr>
          <w:rFonts w:hint="eastAsia"/>
        </w:rPr>
        <w:t>oracle,</w:t>
      </w:r>
      <w:r>
        <w:rPr>
          <w:rFonts w:hint="eastAsia"/>
        </w:rPr>
        <w:t>创建用户组</w:t>
      </w:r>
      <w:r>
        <w:rPr>
          <w:rFonts w:hint="eastAsia"/>
        </w:rPr>
        <w:t>:dba,oinstall</w:t>
      </w:r>
      <w:r>
        <w:rPr>
          <w:rFonts w:hint="eastAsia"/>
        </w:rPr>
        <w:t>同上</w:t>
      </w:r>
      <w:r>
        <w:rPr>
          <w:rFonts w:hint="eastAsia"/>
        </w:rPr>
        <w:t>(1.1.2)</w:t>
      </w:r>
    </w:p>
    <w:p w:rsidR="00F73658" w:rsidRDefault="009960B2" w:rsidP="00DF637E">
      <w:pPr>
        <w:pStyle w:val="a6"/>
        <w:numPr>
          <w:ilvl w:val="0"/>
          <w:numId w:val="7"/>
        </w:numPr>
      </w:pPr>
      <w:r>
        <w:rPr>
          <w:rFonts w:hint="eastAsia"/>
        </w:rPr>
        <w:t>修改操作系统内核参数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1.1.3)</w:t>
      </w:r>
    </w:p>
    <w:p w:rsidR="009960B2" w:rsidRDefault="009960B2" w:rsidP="00DF637E">
      <w:pPr>
        <w:pStyle w:val="a6"/>
        <w:numPr>
          <w:ilvl w:val="0"/>
          <w:numId w:val="7"/>
        </w:numPr>
      </w:pPr>
      <w:r>
        <w:rPr>
          <w:rFonts w:hint="eastAsia"/>
        </w:rPr>
        <w:t>修改用户的限制</w:t>
      </w:r>
      <w:r>
        <w:rPr>
          <w:rFonts w:hint="eastAsia"/>
        </w:rPr>
        <w:t>(</w:t>
      </w:r>
      <w:r>
        <w:rPr>
          <w:rFonts w:hint="eastAsia"/>
        </w:rPr>
        <w:t>同上</w:t>
      </w:r>
      <w:r>
        <w:rPr>
          <w:rFonts w:hint="eastAsia"/>
        </w:rPr>
        <w:t>1.1.4)</w:t>
      </w:r>
    </w:p>
    <w:p w:rsidR="002403DF" w:rsidRDefault="002403DF" w:rsidP="002403DF">
      <w:r>
        <w:rPr>
          <w:rFonts w:hint="eastAsia"/>
        </w:rPr>
        <w:tab/>
      </w:r>
      <w:r>
        <w:rPr>
          <w:rFonts w:hint="eastAsia"/>
        </w:rPr>
        <w:t>下面是使用</w:t>
      </w:r>
      <w:r w:rsidRPr="006D6F56">
        <w:t>oracle-rdbms-server-11gR2-preinstall</w:t>
      </w:r>
      <w:r>
        <w:rPr>
          <w:rFonts w:hint="eastAsia"/>
        </w:rPr>
        <w:t>的步骤</w:t>
      </w:r>
      <w:r>
        <w:rPr>
          <w:rFonts w:hint="eastAsia"/>
        </w:rPr>
        <w:t>:</w:t>
      </w:r>
    </w:p>
    <w:p w:rsidR="002403DF" w:rsidRDefault="002403DF" w:rsidP="002403DF"/>
    <w:p w:rsidR="00DD79D6" w:rsidRDefault="00DD79D6" w:rsidP="00DF637E">
      <w:pPr>
        <w:pStyle w:val="a6"/>
        <w:numPr>
          <w:ilvl w:val="0"/>
          <w:numId w:val="8"/>
        </w:numPr>
      </w:pPr>
      <w:r>
        <w:rPr>
          <w:rFonts w:hint="eastAsia"/>
        </w:rPr>
        <w:t>根据操作系统的版本，选择合适的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F71788" w:rsidRDefault="00F71788" w:rsidP="00F7178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笔者的操作系统版本为</w:t>
      </w:r>
      <w:r>
        <w:rPr>
          <w:rFonts w:hint="eastAsia"/>
        </w:rPr>
        <w:t>centos7(</w:t>
      </w:r>
      <w:r w:rsidRPr="00F71788">
        <w:t>Red Hat 4.8.5-11</w:t>
      </w:r>
      <w:r>
        <w:rPr>
          <w:rFonts w:hint="eastAsia"/>
        </w:rPr>
        <w:t>),</w:t>
      </w:r>
      <w:r>
        <w:rPr>
          <w:rFonts w:hint="eastAsia"/>
        </w:rPr>
        <w:t>我选择的是</w:t>
      </w:r>
      <w:r>
        <w:rPr>
          <w:rFonts w:hint="eastAsia"/>
        </w:rPr>
        <w:t>oracle linux7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源。</w:t>
      </w:r>
      <w:r w:rsidR="00E90DB5">
        <w:rPr>
          <w:rFonts w:hint="eastAsia"/>
        </w:rPr>
        <w:t>选择</w:t>
      </w:r>
      <w:r w:rsidR="00E90DB5">
        <w:rPr>
          <w:rFonts w:hint="eastAsia"/>
        </w:rPr>
        <w:t>yum</w:t>
      </w:r>
      <w:r w:rsidR="00E90DB5">
        <w:rPr>
          <w:rFonts w:hint="eastAsia"/>
        </w:rPr>
        <w:t>源的地址为</w:t>
      </w:r>
      <w:r w:rsidR="00E90DB5">
        <w:rPr>
          <w:rFonts w:hint="eastAsia"/>
        </w:rPr>
        <w:t>:</w:t>
      </w:r>
      <w:r w:rsidR="00E90DB5" w:rsidRPr="00E90DB5">
        <w:t xml:space="preserve"> https://public-yum.oracle.com/</w:t>
      </w:r>
    </w:p>
    <w:p w:rsidR="00E90DB5" w:rsidRDefault="00E90DB5" w:rsidP="00F71788">
      <w:r>
        <w:rPr>
          <w:rFonts w:hint="eastAsia"/>
        </w:rPr>
        <w:tab/>
      </w:r>
    </w:p>
    <w:p w:rsidR="00E90DB5" w:rsidRDefault="00D903EF" w:rsidP="00F71788">
      <w:pP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90DB5"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cd /etc/yum.repos.d</w:t>
      </w:r>
    </w:p>
    <w:p w:rsidR="00E90DB5" w:rsidRPr="00D903EF" w:rsidRDefault="00E90DB5" w:rsidP="00F71788">
      <w:pP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</w:pPr>
      <w:r>
        <w:rPr>
          <w:rFonts w:hint="eastAsia"/>
        </w:rPr>
        <w:tab/>
      </w:r>
      <w:r w:rsidR="00D903EF">
        <w:rPr>
          <w:rFonts w:hint="eastAsia"/>
        </w:rPr>
        <w:tab/>
      </w:r>
      <w:r w:rsidR="00D903EF">
        <w:rPr>
          <w:rFonts w:hint="eastAsia"/>
        </w:rPr>
        <w:tab/>
      </w:r>
      <w:r>
        <w:rPr>
          <w:rFonts w:ascii="Courier New" w:hAnsi="Courier New" w:cs="Courier New"/>
          <w:color w:val="333333"/>
          <w:sz w:val="18"/>
          <w:szCs w:val="18"/>
          <w:shd w:val="clear" w:color="auto" w:fill="F7F7F7"/>
        </w:rPr>
        <w:t>wget http://yum.oracle.com/public-yum-ol7.repo</w:t>
      </w:r>
    </w:p>
    <w:p w:rsidR="00DD79D6" w:rsidRDefault="00DD79D6" w:rsidP="00DF637E">
      <w:pPr>
        <w:pStyle w:val="a6"/>
        <w:numPr>
          <w:ilvl w:val="0"/>
          <w:numId w:val="8"/>
        </w:numPr>
      </w:pPr>
      <w:r>
        <w:rPr>
          <w:rFonts w:hint="eastAsia"/>
        </w:rPr>
        <w:t>下载合适的</w:t>
      </w:r>
      <w:r w:rsidRPr="00DD79D6">
        <w:t>GPG Key</w:t>
      </w:r>
      <w:r>
        <w:rPr>
          <w:rFonts w:hint="eastAsia"/>
        </w:rPr>
        <w:t>，进行验证安装</w:t>
      </w:r>
    </w:p>
    <w:p w:rsidR="00D903EF" w:rsidRPr="00D903EF" w:rsidRDefault="00D903EF" w:rsidP="00D90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3EF">
        <w:t>wget https://public-yum.oracle.com/RPM-GPG-KEY-oracle-ol6 -O /etc/pki/rpm-gpg/RPM-GPG-KEY-oracle</w:t>
      </w:r>
    </w:p>
    <w:p w:rsidR="00DD79D6" w:rsidRDefault="00555680" w:rsidP="00DF637E">
      <w:pPr>
        <w:pStyle w:val="a6"/>
        <w:numPr>
          <w:ilvl w:val="0"/>
          <w:numId w:val="8"/>
        </w:numPr>
      </w:pPr>
      <w:r>
        <w:rPr>
          <w:rFonts w:hint="eastAsia"/>
        </w:rPr>
        <w:t>安装</w:t>
      </w:r>
      <w:r w:rsidRPr="006D6F56">
        <w:t>oracle-rdbms-server-11gR2-preinstall</w:t>
      </w:r>
    </w:p>
    <w:p w:rsidR="00D903EF" w:rsidRDefault="00D903EF" w:rsidP="00D903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03EF">
        <w:t>yum install oracle-rdbms-server-11gR2-preinstall</w:t>
      </w:r>
    </w:p>
    <w:p w:rsidR="00D85108" w:rsidRDefault="00D85108" w:rsidP="00D85108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oracle</w:t>
      </w:r>
      <w:r>
        <w:rPr>
          <w:rFonts w:hint="eastAsia"/>
        </w:rPr>
        <w:t>用户的信息</w:t>
      </w:r>
    </w:p>
    <w:p w:rsidR="00D85108" w:rsidRDefault="00C87C0D" w:rsidP="00D85108">
      <w:pPr>
        <w:pStyle w:val="a6"/>
        <w:ind w:left="1260" w:firstLine="0"/>
      </w:pPr>
      <w:r>
        <w:rPr>
          <w:rFonts w:hint="eastAsia"/>
        </w:rPr>
        <w:t>passwd  oracle</w:t>
      </w:r>
    </w:p>
    <w:p w:rsidR="005910B0" w:rsidRDefault="006366B7" w:rsidP="009E0D57">
      <w:pPr>
        <w:pStyle w:val="3"/>
        <w:ind w:left="1197"/>
      </w:pPr>
      <w:r>
        <w:rPr>
          <w:rFonts w:hint="eastAsia"/>
        </w:rPr>
        <w:t>创建安装目录和设置环境变量</w:t>
      </w:r>
    </w:p>
    <w:p w:rsidR="002644A4" w:rsidRDefault="002644A4" w:rsidP="00AE37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644A4">
        <w:t>mkdir -p  /u01/app/oracle</w:t>
      </w:r>
    </w:p>
    <w:p w:rsidR="002644A4" w:rsidRDefault="002644A4" w:rsidP="00AE37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644A4">
        <w:t>mkdir /u01/app/oracle/oraInventory</w:t>
      </w:r>
    </w:p>
    <w:p w:rsidR="002644A4" w:rsidRDefault="002644A4" w:rsidP="00AE376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644A4">
        <w:t>chown  -R  oracle:oinstall /u01/app/oracle</w:t>
      </w:r>
    </w:p>
    <w:p w:rsidR="005910B0" w:rsidRDefault="002644A4" w:rsidP="00AE3767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Pr="002644A4">
        <w:t>chmod -R  755 /u01/app/oracle/</w:t>
      </w:r>
    </w:p>
    <w:p w:rsidR="00CF0C98" w:rsidRDefault="00CF0C98" w:rsidP="00AE3767">
      <w:pPr>
        <w:ind w:firstLine="420"/>
      </w:pPr>
      <w:r>
        <w:rPr>
          <w:rFonts w:hint="eastAsia"/>
        </w:rPr>
        <w:t>设置环境变量</w:t>
      </w:r>
      <w:r>
        <w:rPr>
          <w:rFonts w:hint="eastAsia"/>
        </w:rPr>
        <w:t>:</w:t>
      </w:r>
    </w:p>
    <w:p w:rsidR="00CF0C98" w:rsidRDefault="00CF0C98" w:rsidP="00AE3767">
      <w:pPr>
        <w:ind w:firstLine="420"/>
      </w:pPr>
      <w:r w:rsidRPr="00CF0C98">
        <w:t>vi /home/oracle/.bash_profile</w:t>
      </w:r>
    </w:p>
    <w:p w:rsidR="006B4961" w:rsidRDefault="006B4961" w:rsidP="00D14485">
      <w:pPr>
        <w:ind w:leftChars="400" w:left="840" w:firstLine="420"/>
      </w:pPr>
      <w:r>
        <w:t>ORACLE_BASE=/u01/app/oracle</w:t>
      </w:r>
    </w:p>
    <w:p w:rsidR="006B4961" w:rsidRDefault="006B4961" w:rsidP="00D14485">
      <w:pPr>
        <w:ind w:leftChars="400" w:left="840" w:firstLine="420"/>
      </w:pPr>
      <w:r>
        <w:t>export ORACLE_BASE</w:t>
      </w:r>
    </w:p>
    <w:p w:rsidR="006B4961" w:rsidRDefault="006B4961" w:rsidP="00D14485">
      <w:pPr>
        <w:ind w:leftChars="400" w:left="840" w:firstLine="420"/>
      </w:pPr>
      <w:r>
        <w:t>ORACLE_HOME=$ORACLE_BASE/product/11.2.0/dbhome_1</w:t>
      </w:r>
    </w:p>
    <w:p w:rsidR="006B4961" w:rsidRDefault="006B4961" w:rsidP="00D14485">
      <w:pPr>
        <w:ind w:leftChars="400" w:left="840" w:firstLine="420"/>
      </w:pPr>
      <w:r>
        <w:t>export ORACLE_HOME</w:t>
      </w:r>
    </w:p>
    <w:p w:rsidR="006B4961" w:rsidRDefault="006B4961" w:rsidP="00D14485">
      <w:pPr>
        <w:ind w:leftChars="400" w:left="840" w:firstLine="420"/>
      </w:pPr>
      <w:r>
        <w:t>ORACLE_SID=orcl</w:t>
      </w:r>
    </w:p>
    <w:p w:rsidR="006B4961" w:rsidRDefault="006B4961" w:rsidP="00D14485">
      <w:pPr>
        <w:ind w:leftChars="400" w:left="840" w:firstLine="420"/>
      </w:pPr>
      <w:r>
        <w:lastRenderedPageBreak/>
        <w:t>export ORACLE_SID</w:t>
      </w:r>
    </w:p>
    <w:p w:rsidR="006B4961" w:rsidRDefault="006B4961" w:rsidP="00D14485">
      <w:pPr>
        <w:ind w:leftChars="400" w:left="840" w:firstLine="420"/>
      </w:pPr>
      <w:r>
        <w:t>PATH=$PATH:$ORACLE_HOME/bin</w:t>
      </w:r>
    </w:p>
    <w:p w:rsidR="00CF0C98" w:rsidRDefault="006B4961" w:rsidP="00D14485">
      <w:pPr>
        <w:ind w:leftChars="400" w:left="840" w:firstLine="420"/>
        <w:rPr>
          <w:rFonts w:hint="eastAsia"/>
        </w:rPr>
      </w:pPr>
      <w:r>
        <w:t>export PATH</w:t>
      </w:r>
    </w:p>
    <w:p w:rsidR="00760316" w:rsidRDefault="00760316" w:rsidP="00760316">
      <w:pPr>
        <w:pStyle w:val="3"/>
        <w:ind w:left="1197"/>
        <w:rPr>
          <w:rFonts w:hint="eastAsia"/>
        </w:rPr>
      </w:pPr>
      <w:r>
        <w:rPr>
          <w:rFonts w:hint="eastAsia"/>
        </w:rPr>
        <w:t>设置操作系统的</w:t>
      </w:r>
      <w:r>
        <w:rPr>
          <w:rFonts w:hint="eastAsia"/>
        </w:rPr>
        <w:t>hostname</w:t>
      </w:r>
    </w:p>
    <w:p w:rsidR="00760316" w:rsidRDefault="00760316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0316">
        <w:t>vi /etc/hosts</w:t>
      </w:r>
    </w:p>
    <w:p w:rsidR="00760316" w:rsidRDefault="00760316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#realip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hostname.domain.com hostname</w:t>
      </w:r>
    </w:p>
    <w:p w:rsidR="00760316" w:rsidRDefault="00760316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0316">
        <w:t>192.168.233.133   oracledb.localdomain.com oracledb</w:t>
      </w:r>
    </w:p>
    <w:p w:rsidR="00A634D0" w:rsidRDefault="00A634D0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34D0">
        <w:t>hostname oracledb</w:t>
      </w:r>
    </w:p>
    <w:p w:rsidR="00A634D0" w:rsidRDefault="0004377C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重启服务器</w:t>
      </w:r>
    </w:p>
    <w:p w:rsidR="00ED00F7" w:rsidRDefault="00ED00F7" w:rsidP="00760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reboot</w:t>
      </w:r>
    </w:p>
    <w:p w:rsidR="00A634D0" w:rsidRPr="00760316" w:rsidRDefault="00A634D0" w:rsidP="007603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5910B0" w:rsidRDefault="00DF3482" w:rsidP="009E0D57">
      <w:pPr>
        <w:pStyle w:val="3"/>
        <w:ind w:left="1197"/>
      </w:pPr>
      <w:r>
        <w:rPr>
          <w:rFonts w:hint="eastAsia"/>
        </w:rPr>
        <w:t>解压缩文件</w:t>
      </w:r>
    </w:p>
    <w:p w:rsidR="00257E28" w:rsidRDefault="00257E28" w:rsidP="00AE3767">
      <w:pPr>
        <w:ind w:firstLine="420"/>
      </w:pPr>
      <w:r>
        <w:rPr>
          <w:rFonts w:hint="eastAsia"/>
        </w:rPr>
        <w:t xml:space="preserve">unzip </w:t>
      </w:r>
      <w:r w:rsidRPr="00257E28">
        <w:t>linux.x64_11gR2_database_1of2.zip</w:t>
      </w:r>
    </w:p>
    <w:p w:rsidR="00257E28" w:rsidRPr="00257E28" w:rsidRDefault="00257E28" w:rsidP="00AE3767">
      <w:pPr>
        <w:ind w:firstLine="420"/>
      </w:pPr>
      <w:r>
        <w:rPr>
          <w:rFonts w:hint="eastAsia"/>
        </w:rPr>
        <w:t xml:space="preserve">unzip </w:t>
      </w:r>
      <w:r w:rsidRPr="00257E28">
        <w:t>linux.x64_11gR2_database_2of2.zip</w:t>
      </w:r>
    </w:p>
    <w:p w:rsidR="00B802C0" w:rsidRDefault="00B802C0" w:rsidP="009E0D57">
      <w:pPr>
        <w:pStyle w:val="2"/>
        <w:ind w:left="987"/>
      </w:pPr>
      <w:r>
        <w:rPr>
          <w:rFonts w:hint="eastAsia"/>
        </w:rPr>
        <w:t>静默方式安装</w:t>
      </w:r>
      <w:r>
        <w:rPr>
          <w:rFonts w:hint="eastAsia"/>
        </w:rPr>
        <w:t>oracle</w:t>
      </w:r>
      <w:r w:rsidR="00A96525">
        <w:rPr>
          <w:rFonts w:hint="eastAsia"/>
        </w:rPr>
        <w:t xml:space="preserve"> server</w:t>
      </w:r>
    </w:p>
    <w:p w:rsidR="00B802C0" w:rsidRDefault="00CF1E94" w:rsidP="009E0D57">
      <w:pPr>
        <w:pStyle w:val="3"/>
        <w:ind w:left="1197"/>
        <w:rPr>
          <w:rStyle w:val="HTML1"/>
          <w:rFonts w:hint="eastAsia"/>
        </w:rPr>
      </w:pPr>
      <w:r>
        <w:rPr>
          <w:rFonts w:hint="eastAsia"/>
        </w:rPr>
        <w:t>创建</w:t>
      </w:r>
      <w:r>
        <w:rPr>
          <w:rStyle w:val="HTML1"/>
        </w:rPr>
        <w:t>oraInst.loc</w:t>
      </w:r>
      <w:r>
        <w:rPr>
          <w:rStyle w:val="HTML1"/>
          <w:rFonts w:hint="eastAsia"/>
        </w:rPr>
        <w:t>文件</w:t>
      </w:r>
      <w:r w:rsidR="00DB2676">
        <w:rPr>
          <w:rStyle w:val="HTML1"/>
          <w:rFonts w:hint="eastAsia"/>
        </w:rPr>
        <w:t>（安装过程中的日志文件等清单的输出）</w:t>
      </w:r>
    </w:p>
    <w:p w:rsidR="00367D2B" w:rsidRPr="00367D2B" w:rsidRDefault="00367D2B" w:rsidP="00367D2B">
      <w:r>
        <w:rPr>
          <w:rFonts w:hint="eastAsia"/>
        </w:rPr>
        <w:tab/>
      </w:r>
      <w:r>
        <w:rPr>
          <w:rFonts w:hint="eastAsia"/>
        </w:rPr>
        <w:tab/>
        <w:t>su - oracle</w:t>
      </w:r>
    </w:p>
    <w:p w:rsidR="00CF1E94" w:rsidRDefault="00087D62" w:rsidP="00AE3767">
      <w:pPr>
        <w:ind w:firstLine="420"/>
      </w:pPr>
      <w:r w:rsidRPr="00087D62">
        <w:t>vi  /etc/oraInst.loc</w:t>
      </w:r>
    </w:p>
    <w:p w:rsidR="00087D62" w:rsidRDefault="00E032B8" w:rsidP="00AE3767">
      <w:pPr>
        <w:ind w:firstLine="420"/>
      </w:pPr>
      <w:r>
        <w:rPr>
          <w:noProof/>
        </w:rPr>
        <w:pict>
          <v:rect id="_x0000_s2057" style="position:absolute;left:0;text-align:left;margin-left:15.75pt;margin-top:3.9pt;width:317.25pt;height:45pt;z-index:-251654144">
            <v:textbox style="mso-next-textbox:#_x0000_s2057">
              <w:txbxContent>
                <w:p w:rsidR="00087D62" w:rsidRPr="00087D62" w:rsidRDefault="00087D62" w:rsidP="00087D6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7D6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inventory_loc=</w:t>
                  </w:r>
                  <w:r w:rsidR="00D902EB" w:rsidRPr="00D902E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/data/oracle/oraInventory</w:t>
                  </w:r>
                </w:p>
                <w:p w:rsidR="00087D62" w:rsidRPr="00087D62" w:rsidRDefault="00087D62" w:rsidP="00087D6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087D62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inst_group=oinstall</w:t>
                  </w:r>
                </w:p>
                <w:p w:rsidR="00087D62" w:rsidRPr="00087D62" w:rsidRDefault="00087D62" w:rsidP="00AE3767">
                  <w:pPr>
                    <w:ind w:firstLine="420"/>
                  </w:pPr>
                </w:p>
              </w:txbxContent>
            </v:textbox>
          </v:rect>
        </w:pict>
      </w:r>
    </w:p>
    <w:p w:rsidR="00087D62" w:rsidRPr="00087D62" w:rsidRDefault="00087D62" w:rsidP="00AE3767">
      <w:pPr>
        <w:ind w:firstLine="420"/>
      </w:pPr>
    </w:p>
    <w:p w:rsidR="00087D62" w:rsidRDefault="00087D62" w:rsidP="00AE3767">
      <w:pPr>
        <w:ind w:firstLine="420"/>
      </w:pPr>
    </w:p>
    <w:p w:rsidR="00087D62" w:rsidRDefault="00D65F80" w:rsidP="00AE3767">
      <w:pPr>
        <w:ind w:firstLine="420"/>
      </w:pPr>
      <w:r w:rsidRPr="00D65F80">
        <w:t>chown  oracle:oinstall   /etc/oraInst.loc</w:t>
      </w:r>
    </w:p>
    <w:p w:rsidR="00D65F80" w:rsidRDefault="00D65F80" w:rsidP="00AE3767">
      <w:pPr>
        <w:ind w:firstLine="420"/>
      </w:pPr>
      <w:r w:rsidRPr="00D65F80">
        <w:t>chmod  755 /etc/oraInst.loc</w:t>
      </w:r>
    </w:p>
    <w:p w:rsidR="00087D62" w:rsidRPr="00CF1E94" w:rsidRDefault="00087D62" w:rsidP="00AE3767">
      <w:pPr>
        <w:ind w:firstLine="420"/>
      </w:pPr>
    </w:p>
    <w:p w:rsidR="00CF1E94" w:rsidRDefault="00CF1E94" w:rsidP="009E0D57">
      <w:pPr>
        <w:pStyle w:val="3"/>
        <w:ind w:left="1197"/>
      </w:pPr>
      <w:r>
        <w:rPr>
          <w:rFonts w:hint="eastAsia"/>
        </w:rPr>
        <w:t>准备应答文件</w:t>
      </w:r>
    </w:p>
    <w:p w:rsidR="00DF007A" w:rsidRDefault="00DF007A" w:rsidP="00DF007A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解压缩之后，在</w:t>
      </w:r>
      <w:r w:rsidRPr="00DF007A">
        <w:t>database</w:t>
      </w:r>
      <w:r>
        <w:rPr>
          <w:rFonts w:hint="eastAsia"/>
        </w:rPr>
        <w:t>/</w:t>
      </w:r>
      <w:r w:rsidRPr="00DF007A">
        <w:t>response</w:t>
      </w:r>
      <w:r>
        <w:rPr>
          <w:rFonts w:hint="eastAsia"/>
        </w:rPr>
        <w:t>中存放着一些应答文件的模板，可以使用这些应答模板进行修改，来执行非交互式的数据库软件和数据库的安装。</w:t>
      </w:r>
    </w:p>
    <w:p w:rsidR="00DF007A" w:rsidRDefault="00DF007A" w:rsidP="00F024F9">
      <w:pPr>
        <w:pStyle w:val="a6"/>
        <w:numPr>
          <w:ilvl w:val="0"/>
          <w:numId w:val="2"/>
        </w:numPr>
      </w:pPr>
      <w:r w:rsidRPr="00DF007A">
        <w:t>dbca.rsp</w:t>
      </w:r>
      <w:r>
        <w:rPr>
          <w:rFonts w:hint="eastAsia"/>
        </w:rPr>
        <w:t>：创建数据库的应答文件模板</w:t>
      </w:r>
    </w:p>
    <w:p w:rsidR="00DF007A" w:rsidRDefault="00DF007A" w:rsidP="00F024F9">
      <w:pPr>
        <w:pStyle w:val="a6"/>
        <w:numPr>
          <w:ilvl w:val="0"/>
          <w:numId w:val="2"/>
        </w:numPr>
      </w:pPr>
      <w:r w:rsidRPr="00DF007A">
        <w:t>db_install.rsp</w:t>
      </w:r>
      <w:r>
        <w:rPr>
          <w:rFonts w:hint="eastAsia"/>
        </w:rPr>
        <w:t>：安装数据库软件的应答文件模板：</w:t>
      </w:r>
    </w:p>
    <w:p w:rsidR="00DF007A" w:rsidRPr="00DF007A" w:rsidRDefault="00DF007A" w:rsidP="00F024F9">
      <w:pPr>
        <w:pStyle w:val="a6"/>
        <w:numPr>
          <w:ilvl w:val="0"/>
          <w:numId w:val="2"/>
        </w:numPr>
      </w:pPr>
      <w:r w:rsidRPr="00DF007A">
        <w:t>netca.rsp</w:t>
      </w:r>
      <w:r>
        <w:rPr>
          <w:rFonts w:hint="eastAsia"/>
        </w:rPr>
        <w:t>：配置</w:t>
      </w:r>
      <w:r>
        <w:rPr>
          <w:rFonts w:hint="eastAsia"/>
        </w:rPr>
        <w:t>oracle</w:t>
      </w:r>
      <w:r>
        <w:rPr>
          <w:rFonts w:hint="eastAsia"/>
        </w:rPr>
        <w:t>中的网络使用的应答文件的模板</w:t>
      </w:r>
    </w:p>
    <w:p w:rsidR="00DF007A" w:rsidRPr="00DF007A" w:rsidRDefault="00367D2B" w:rsidP="00DF007A">
      <w:pPr>
        <w:ind w:firstLine="420"/>
      </w:pPr>
      <w:r>
        <w:rPr>
          <w:rFonts w:hint="eastAsia"/>
        </w:rPr>
        <w:t xml:space="preserve">cd </w:t>
      </w:r>
      <w:r w:rsidRPr="00367D2B">
        <w:t>/u01/app/oracle</w:t>
      </w:r>
    </w:p>
    <w:p w:rsidR="005A1C42" w:rsidRDefault="005A1C42" w:rsidP="00AE3767">
      <w:pPr>
        <w:ind w:firstLine="420"/>
        <w:rPr>
          <w:rFonts w:hint="eastAsia"/>
        </w:rPr>
      </w:pPr>
      <w:r w:rsidRPr="005A1C42">
        <w:t>mkdir  responseFiles</w:t>
      </w:r>
    </w:p>
    <w:p w:rsidR="009A6BAD" w:rsidRDefault="009A6BAD" w:rsidP="00AE3767">
      <w:pPr>
        <w:ind w:firstLine="420"/>
      </w:pPr>
    </w:p>
    <w:p w:rsidR="005A1C42" w:rsidRDefault="005A1C42" w:rsidP="00AE3767">
      <w:pPr>
        <w:ind w:firstLine="420"/>
        <w:rPr>
          <w:rFonts w:hint="eastAsia"/>
        </w:rPr>
      </w:pPr>
      <w:r w:rsidRPr="005A1C42">
        <w:lastRenderedPageBreak/>
        <w:t>cp database/response/*  responseFiles/</w:t>
      </w:r>
    </w:p>
    <w:p w:rsidR="009A6BAD" w:rsidRDefault="009A6BAD" w:rsidP="00AE3767">
      <w:pPr>
        <w:ind w:firstLine="420"/>
      </w:pPr>
      <w:r w:rsidRPr="009A6BAD">
        <w:t>cp responseFiles/db_install.rsp  responseFiles/enterprise.rsp</w:t>
      </w:r>
    </w:p>
    <w:p w:rsidR="005A1C42" w:rsidRDefault="005A1C42" w:rsidP="00AE3767">
      <w:pPr>
        <w:ind w:firstLine="420"/>
      </w:pPr>
      <w:r w:rsidRPr="005A1C42">
        <w:t>chown -R  oracle:oinstall  responseFiles</w:t>
      </w:r>
    </w:p>
    <w:p w:rsidR="005A1C42" w:rsidRDefault="005A1C42" w:rsidP="00AE3767">
      <w:pPr>
        <w:ind w:firstLine="420"/>
        <w:rPr>
          <w:rFonts w:hint="eastAsia"/>
        </w:rPr>
      </w:pPr>
      <w:r w:rsidRPr="005A1C42">
        <w:t>chmod  -R  755   responseFiles/</w:t>
      </w:r>
    </w:p>
    <w:p w:rsidR="00071A8C" w:rsidRDefault="00071A8C" w:rsidP="00AE3767">
      <w:pPr>
        <w:ind w:firstLine="420"/>
        <w:rPr>
          <w:rFonts w:hint="eastAsia"/>
        </w:rPr>
      </w:pPr>
    </w:p>
    <w:p w:rsidR="00071A8C" w:rsidRPr="005A1C42" w:rsidRDefault="00071A8C" w:rsidP="00AE3767">
      <w:pPr>
        <w:ind w:firstLine="420"/>
      </w:pPr>
      <w:r w:rsidRPr="00071A8C">
        <w:object w:dxaOrig="15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75pt;height:42.1pt" o:ole="">
            <v:imagedata r:id="rId7" o:title=""/>
          </v:shape>
          <o:OLEObject Type="Embed" ProgID="Package" ShapeID="_x0000_i1026" DrawAspect="Content" ObjectID="_1582198331" r:id="rId8"/>
        </w:object>
      </w:r>
    </w:p>
    <w:p w:rsidR="00CF1E94" w:rsidRDefault="00CF1E94" w:rsidP="009E0D57">
      <w:pPr>
        <w:pStyle w:val="3"/>
        <w:ind w:left="1197"/>
        <w:rPr>
          <w:rFonts w:hint="eastAsia"/>
        </w:rPr>
      </w:pPr>
      <w:r>
        <w:rPr>
          <w:rFonts w:hint="eastAsia"/>
        </w:rPr>
        <w:t>执行命令完成安装</w:t>
      </w:r>
    </w:p>
    <w:p w:rsidR="00176063" w:rsidRPr="00176063" w:rsidRDefault="00176063" w:rsidP="00176063">
      <w:r>
        <w:rPr>
          <w:rFonts w:hint="eastAsia"/>
        </w:rPr>
        <w:tab/>
      </w:r>
      <w:r w:rsidRPr="00176063">
        <w:t>cd database/</w:t>
      </w:r>
    </w:p>
    <w:p w:rsidR="00AE3767" w:rsidRDefault="00176063" w:rsidP="007C617F">
      <w:pPr>
        <w:ind w:firstLine="420"/>
      </w:pPr>
      <w:r w:rsidRPr="00176063">
        <w:t>./runInstaller -silent -force  -ignoreSysPrereqs -ignorePrereq  -responseFile /u01/app/oracle/responseFiles/enterprise.rsp</w:t>
      </w:r>
    </w:p>
    <w:p w:rsidR="00193BCF" w:rsidRDefault="00193BCF" w:rsidP="00F024F9">
      <w:pPr>
        <w:pStyle w:val="a6"/>
        <w:numPr>
          <w:ilvl w:val="0"/>
          <w:numId w:val="1"/>
        </w:numPr>
      </w:pPr>
      <w:r w:rsidRPr="00193BCF">
        <w:t>-silent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rPr>
          <w:rFonts w:hint="eastAsia"/>
        </w:rPr>
        <w:t>指定安装的类型</w:t>
      </w:r>
    </w:p>
    <w:p w:rsidR="00193BCF" w:rsidRDefault="00193BCF" w:rsidP="00F024F9">
      <w:pPr>
        <w:pStyle w:val="a6"/>
        <w:numPr>
          <w:ilvl w:val="0"/>
          <w:numId w:val="1"/>
        </w:numPr>
      </w:pPr>
      <w:r w:rsidRPr="00193BCF">
        <w:t>-ignoreSysPrereqs</w:t>
      </w:r>
      <w:r>
        <w:rPr>
          <w:rFonts w:hint="eastAsia"/>
        </w:rPr>
        <w:t>：忽略系统先决条件的检查</w:t>
      </w:r>
    </w:p>
    <w:p w:rsidR="00193BCF" w:rsidRDefault="00C84858" w:rsidP="00F024F9">
      <w:pPr>
        <w:pStyle w:val="a6"/>
        <w:numPr>
          <w:ilvl w:val="0"/>
          <w:numId w:val="1"/>
        </w:numPr>
      </w:pPr>
      <w:r w:rsidRPr="00C84858">
        <w:t>-ignorePrereq</w:t>
      </w:r>
      <w:r>
        <w:rPr>
          <w:rFonts w:hint="eastAsia"/>
        </w:rPr>
        <w:t>：忽略系统运行条件的检查</w:t>
      </w:r>
    </w:p>
    <w:p w:rsidR="00C84858" w:rsidRDefault="00C84858" w:rsidP="00F024F9">
      <w:pPr>
        <w:pStyle w:val="a6"/>
        <w:numPr>
          <w:ilvl w:val="0"/>
          <w:numId w:val="1"/>
        </w:numPr>
        <w:rPr>
          <w:rFonts w:hint="eastAsia"/>
        </w:rPr>
      </w:pPr>
      <w:r w:rsidRPr="00C84858">
        <w:t>-ignorePrereq</w:t>
      </w:r>
      <w:r>
        <w:rPr>
          <w:rFonts w:hint="eastAsia"/>
        </w:rPr>
        <w:t>：执行应答文件的位置</w:t>
      </w:r>
    </w:p>
    <w:p w:rsidR="00071A8C" w:rsidRDefault="00071A8C" w:rsidP="00071A8C">
      <w:pPr>
        <w:rPr>
          <w:rFonts w:hint="eastAsia"/>
        </w:rPr>
      </w:pP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>当日志出现如下时，以</w:t>
      </w:r>
      <w:r>
        <w:rPr>
          <w:rFonts w:hint="eastAsia"/>
        </w:rPr>
        <w:t>root</w:t>
      </w:r>
      <w:r>
        <w:rPr>
          <w:rFonts w:hint="eastAsia"/>
        </w:rPr>
        <w:t>用户登录，执行以下脚本</w:t>
      </w:r>
      <w:r>
        <w:rPr>
          <w:rFonts w:hint="eastAsia"/>
        </w:rPr>
        <w:t>:</w:t>
      </w:r>
    </w:p>
    <w:p w:rsidR="00071A8C" w:rsidRDefault="00071A8C" w:rsidP="00071A8C">
      <w:pPr>
        <w:rPr>
          <w:rFonts w:hint="eastAsia"/>
        </w:rPr>
      </w:pPr>
    </w:p>
    <w:p w:rsidR="00071A8C" w:rsidRDefault="00071A8C" w:rsidP="00071A8C">
      <w:pPr>
        <w:rPr>
          <w:rFonts w:hint="eastAsia"/>
        </w:rPr>
      </w:pPr>
    </w:p>
    <w:p w:rsidR="00071A8C" w:rsidRDefault="00071A8C" w:rsidP="00071A8C">
      <w:r>
        <w:t>/u01/app/oracle/oraInventory/orainstRoot.sh</w:t>
      </w:r>
    </w:p>
    <w:p w:rsidR="00071A8C" w:rsidRDefault="00071A8C" w:rsidP="00071A8C">
      <w:r>
        <w:t>/u01/app/oracle/product/11.2.0/dbhome_1/root.sh</w:t>
      </w: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>要执行配置脚本</w:t>
      </w:r>
      <w:r>
        <w:rPr>
          <w:rFonts w:hint="eastAsia"/>
        </w:rPr>
        <w:t xml:space="preserve">, </w:t>
      </w:r>
      <w:r>
        <w:rPr>
          <w:rFonts w:hint="eastAsia"/>
        </w:rPr>
        <w:t>请执行以下操作</w:t>
      </w:r>
      <w:r>
        <w:rPr>
          <w:rFonts w:hint="eastAsia"/>
        </w:rPr>
        <w:t>:</w:t>
      </w: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ab/>
        <w:t xml:space="preserve"> 1. </w:t>
      </w:r>
      <w:r>
        <w:rPr>
          <w:rFonts w:hint="eastAsia"/>
        </w:rPr>
        <w:t>打开一个终端窗口</w:t>
      </w: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ab/>
        <w:t xml:space="preserve"> 2. </w:t>
      </w:r>
      <w:r>
        <w:rPr>
          <w:rFonts w:hint="eastAsia"/>
        </w:rPr>
        <w:t>以</w:t>
      </w:r>
      <w:r>
        <w:rPr>
          <w:rFonts w:hint="eastAsia"/>
        </w:rPr>
        <w:t xml:space="preserve"> "root" </w:t>
      </w:r>
      <w:r>
        <w:rPr>
          <w:rFonts w:hint="eastAsia"/>
        </w:rPr>
        <w:t>身份登录</w:t>
      </w: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ab/>
        <w:t xml:space="preserve"> 3. </w:t>
      </w:r>
      <w:r>
        <w:rPr>
          <w:rFonts w:hint="eastAsia"/>
        </w:rPr>
        <w:t>运行脚本</w:t>
      </w:r>
    </w:p>
    <w:p w:rsidR="00071A8C" w:rsidRDefault="00071A8C" w:rsidP="00071A8C">
      <w:pPr>
        <w:rPr>
          <w:rFonts w:hint="eastAsia"/>
        </w:rPr>
      </w:pPr>
      <w:r>
        <w:rPr>
          <w:rFonts w:hint="eastAsia"/>
        </w:rPr>
        <w:tab/>
        <w:t xml:space="preserve"> 4. </w:t>
      </w:r>
      <w:r>
        <w:rPr>
          <w:rFonts w:hint="eastAsia"/>
        </w:rPr>
        <w:t>返回此窗口并按</w:t>
      </w:r>
      <w:r>
        <w:rPr>
          <w:rFonts w:hint="eastAsia"/>
        </w:rPr>
        <w:t xml:space="preserve"> "Enter" </w:t>
      </w:r>
      <w:r>
        <w:rPr>
          <w:rFonts w:hint="eastAsia"/>
        </w:rPr>
        <w:t>键继续</w:t>
      </w:r>
    </w:p>
    <w:p w:rsidR="00071A8C" w:rsidRDefault="00071A8C" w:rsidP="00071A8C">
      <w:pPr>
        <w:rPr>
          <w:rFonts w:hint="eastAsia"/>
        </w:rPr>
      </w:pPr>
    </w:p>
    <w:p w:rsidR="00F1292D" w:rsidRDefault="00F1292D" w:rsidP="00071A8C">
      <w:pPr>
        <w:rPr>
          <w:rFonts w:hint="eastAsia"/>
        </w:rPr>
      </w:pPr>
    </w:p>
    <w:p w:rsidR="00F1292D" w:rsidRDefault="00F1292D" w:rsidP="00071A8C">
      <w:pPr>
        <w:rPr>
          <w:rFonts w:hint="eastAsia"/>
        </w:rPr>
      </w:pPr>
      <w:r w:rsidRPr="00F1292D">
        <w:t>[root@oracledb ~]# sh /u01/app/oracle/oraInventory/orainstRoot.sh</w:t>
      </w:r>
    </w:p>
    <w:p w:rsidR="00F1292D" w:rsidRDefault="00F1292D" w:rsidP="00071A8C">
      <w:r w:rsidRPr="00F1292D">
        <w:t>[root@oracledb ~]# sh /u01/app/oracle/product/11.2.0/dbhome_1/root.sh</w:t>
      </w:r>
    </w:p>
    <w:p w:rsidR="00A96DBA" w:rsidRDefault="00A96DBA" w:rsidP="009E0D57">
      <w:pPr>
        <w:pStyle w:val="3"/>
        <w:ind w:left="1197"/>
      </w:pPr>
      <w:r>
        <w:rPr>
          <w:rFonts w:hint="eastAsia"/>
        </w:rPr>
        <w:t>验证安装结果</w:t>
      </w:r>
      <w:r>
        <w:rPr>
          <w:rFonts w:hint="eastAsia"/>
        </w:rPr>
        <w:t>:</w:t>
      </w:r>
    </w:p>
    <w:p w:rsidR="00A96DBA" w:rsidRDefault="00A96DBA" w:rsidP="00A96DB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1726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DBA" w:rsidRDefault="00291CDD" w:rsidP="009E0D57">
      <w:pPr>
        <w:pStyle w:val="2"/>
        <w:ind w:left="987"/>
      </w:pPr>
      <w:r>
        <w:rPr>
          <w:rFonts w:hint="eastAsia"/>
        </w:rPr>
        <w:t>使用静默方式安装数据库</w:t>
      </w:r>
    </w:p>
    <w:p w:rsidR="00291CDD" w:rsidRDefault="00475663" w:rsidP="00291CDD">
      <w:pPr>
        <w:ind w:firstLine="420"/>
      </w:pPr>
      <w:r>
        <w:rPr>
          <w:rFonts w:hint="eastAsia"/>
        </w:rPr>
        <w:t>oracle server</w:t>
      </w:r>
      <w:r>
        <w:rPr>
          <w:rFonts w:hint="eastAsia"/>
        </w:rPr>
        <w:t>是由</w:t>
      </w:r>
      <w:r>
        <w:rPr>
          <w:rFonts w:hint="eastAsia"/>
        </w:rPr>
        <w:t>oracle</w:t>
      </w:r>
      <w:r>
        <w:rPr>
          <w:rFonts w:hint="eastAsia"/>
        </w:rPr>
        <w:t>实例和</w:t>
      </w:r>
      <w:r>
        <w:rPr>
          <w:rFonts w:hint="eastAsia"/>
        </w:rPr>
        <w:t>oracle</w:t>
      </w:r>
      <w:r>
        <w:rPr>
          <w:rFonts w:hint="eastAsia"/>
        </w:rPr>
        <w:t>数据库组成。上述步骤实际上</w:t>
      </w:r>
      <w:r>
        <w:rPr>
          <w:rFonts w:hint="eastAsia"/>
        </w:rPr>
        <w:t>oracle</w:t>
      </w:r>
      <w:r>
        <w:rPr>
          <w:rFonts w:hint="eastAsia"/>
        </w:rPr>
        <w:t>实例已经存在了，但是没有数据库，不能对外提供服务。下面步骤我们来演示安装如何脱离图形界面来安装</w:t>
      </w:r>
      <w:r>
        <w:rPr>
          <w:rFonts w:hint="eastAsia"/>
        </w:rPr>
        <w:t>oralce</w:t>
      </w:r>
      <w:r>
        <w:rPr>
          <w:rFonts w:hint="eastAsia"/>
        </w:rPr>
        <w:t>数据库。</w:t>
      </w:r>
    </w:p>
    <w:p w:rsidR="00475663" w:rsidRDefault="00E9785B" w:rsidP="00291CDD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创建数据库的常见方式</w:t>
      </w:r>
      <w:r>
        <w:rPr>
          <w:rFonts w:hint="eastAsia"/>
        </w:rPr>
        <w:t>:</w:t>
      </w:r>
    </w:p>
    <w:p w:rsidR="00E9785B" w:rsidRDefault="00E9785B" w:rsidP="00F024F9">
      <w:pPr>
        <w:pStyle w:val="a6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dbca</w:t>
      </w:r>
      <w:r>
        <w:rPr>
          <w:rFonts w:hint="eastAsia"/>
        </w:rPr>
        <w:t>创建数据库</w:t>
      </w:r>
    </w:p>
    <w:p w:rsidR="00E9785B" w:rsidRDefault="00E9785B" w:rsidP="00E9785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）调用图形化界面安装</w:t>
      </w:r>
    </w:p>
    <w:p w:rsidR="00E9785B" w:rsidRPr="00E9785B" w:rsidRDefault="00E9785B" w:rsidP="00E9785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）使用静默方式安装，应答文件（底层自动调用的</w:t>
      </w:r>
      <w:r>
        <w:rPr>
          <w:rFonts w:hint="eastAsia"/>
        </w:rPr>
        <w:t>dbca</w:t>
      </w:r>
      <w:r>
        <w:rPr>
          <w:rFonts w:hint="eastAsia"/>
        </w:rPr>
        <w:t>安装）</w:t>
      </w:r>
    </w:p>
    <w:p w:rsidR="00E9785B" w:rsidRDefault="00E9785B" w:rsidP="00F024F9">
      <w:pPr>
        <w:pStyle w:val="a6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create database</w:t>
      </w:r>
      <w:r>
        <w:rPr>
          <w:rFonts w:hint="eastAsia"/>
        </w:rPr>
        <w:t>创建数据库</w:t>
      </w:r>
    </w:p>
    <w:p w:rsidR="003C3BBB" w:rsidRDefault="002040E2" w:rsidP="002040E2">
      <w:r>
        <w:rPr>
          <w:rFonts w:hint="eastAsia"/>
        </w:rPr>
        <w:t>本文中主要介绍的是使用</w:t>
      </w:r>
      <w:r>
        <w:rPr>
          <w:rFonts w:hint="eastAsia"/>
        </w:rPr>
        <w:t>sql</w:t>
      </w:r>
      <w:r>
        <w:rPr>
          <w:rFonts w:hint="eastAsia"/>
        </w:rPr>
        <w:t>语句创建数据库。</w:t>
      </w:r>
    </w:p>
    <w:p w:rsidR="002040E2" w:rsidRDefault="003C3BBB" w:rsidP="009E0D57">
      <w:pPr>
        <w:pStyle w:val="3"/>
        <w:ind w:left="1197"/>
      </w:pPr>
      <w:r>
        <w:rPr>
          <w:rFonts w:hint="eastAsia"/>
        </w:rPr>
        <w:t>目录规划</w:t>
      </w:r>
      <w:r>
        <w:rPr>
          <w:rFonts w:hint="eastAsia"/>
        </w:rPr>
        <w:t>:</w:t>
      </w:r>
    </w:p>
    <w:p w:rsidR="008D3667" w:rsidRDefault="008D3667" w:rsidP="008D3667">
      <w:pPr>
        <w:ind w:firstLine="420"/>
      </w:pPr>
      <w:r>
        <w:rPr>
          <w:rFonts w:hint="eastAsia"/>
        </w:rPr>
        <w:t>ORACLE_BASE:/data/oracle</w:t>
      </w:r>
    </w:p>
    <w:p w:rsidR="008D3667" w:rsidRDefault="008D3667" w:rsidP="008D3667">
      <w:pPr>
        <w:ind w:firstLine="420"/>
      </w:pPr>
      <w:r>
        <w:rPr>
          <w:rFonts w:hint="eastAsia"/>
        </w:rPr>
        <w:t>ORACLE_HOME:</w:t>
      </w:r>
      <w:r w:rsidRPr="008D3667">
        <w:t xml:space="preserve"> /data/oracle/product/11.2.0/db_1/</w:t>
      </w:r>
    </w:p>
    <w:p w:rsidR="008D3667" w:rsidRDefault="008D3667" w:rsidP="008D3667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数据库数据文件的存放位置</w:t>
      </w:r>
      <w:r>
        <w:rPr>
          <w:rFonts w:hint="eastAsia"/>
        </w:rPr>
        <w:t>:</w:t>
      </w:r>
    </w:p>
    <w:p w:rsidR="008D3667" w:rsidRDefault="008D3667" w:rsidP="008D3667">
      <w:pPr>
        <w:ind w:firstLine="420"/>
      </w:pPr>
      <w:r>
        <w:rPr>
          <w:rFonts w:hint="eastAsia"/>
        </w:rPr>
        <w:t>$ORACLE_BASE/oradata/db_1</w:t>
      </w:r>
    </w:p>
    <w:p w:rsidR="008D3667" w:rsidRDefault="008D3667" w:rsidP="008D3667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>alert</w:t>
      </w:r>
      <w:r>
        <w:rPr>
          <w:rFonts w:hint="eastAsia"/>
        </w:rPr>
        <w:t>日志文件的位置</w:t>
      </w:r>
      <w:r>
        <w:rPr>
          <w:rFonts w:hint="eastAsia"/>
        </w:rPr>
        <w:t>:</w:t>
      </w:r>
    </w:p>
    <w:p w:rsidR="008D3667" w:rsidRDefault="008D3667" w:rsidP="008D3667">
      <w:pPr>
        <w:ind w:firstLine="420"/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hint="eastAsia"/>
        </w:rPr>
        <w:t>$ORACLE_BASE/</w:t>
      </w:r>
      <w:r w:rsidR="00A12257">
        <w:rPr>
          <w:rFonts w:ascii="Courier New" w:hAnsi="Courier New" w:cs="Courier New"/>
          <w:color w:val="000080"/>
          <w:kern w:val="0"/>
          <w:sz w:val="22"/>
          <w:highlight w:val="white"/>
        </w:rPr>
        <w:t>admin/db/bdump</w:t>
      </w:r>
    </w:p>
    <w:p w:rsidR="009B541D" w:rsidRDefault="009B541D" w:rsidP="009B541D">
      <w:pPr>
        <w:ind w:firstLine="440"/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 w:hint="eastAsia"/>
          <w:color w:val="000080"/>
          <w:kern w:val="0"/>
          <w:sz w:val="22"/>
        </w:rPr>
        <w:t>oracle</w:t>
      </w:r>
      <w:r>
        <w:rPr>
          <w:rFonts w:ascii="Courier New" w:hAnsi="Courier New" w:cs="Courier New" w:hint="eastAsia"/>
          <w:color w:val="000080"/>
          <w:kern w:val="0"/>
          <w:sz w:val="22"/>
        </w:rPr>
        <w:t>数据库实例名称</w:t>
      </w:r>
      <w:r>
        <w:rPr>
          <w:rFonts w:ascii="Courier New" w:hAnsi="Courier New" w:cs="Courier New" w:hint="eastAsia"/>
          <w:color w:val="000080"/>
          <w:kern w:val="0"/>
          <w:sz w:val="22"/>
        </w:rPr>
        <w:t>:ORCL</w:t>
      </w:r>
    </w:p>
    <w:p w:rsidR="009B541D" w:rsidRDefault="009B541D" w:rsidP="009B541D">
      <w:pPr>
        <w:ind w:firstLine="440"/>
        <w:rPr>
          <w:rFonts w:ascii="Courier New" w:hAnsi="Courier New" w:cs="Courier New"/>
          <w:color w:val="000080"/>
          <w:kern w:val="0"/>
          <w:sz w:val="22"/>
        </w:rPr>
      </w:pPr>
      <w:r>
        <w:rPr>
          <w:rFonts w:ascii="Courier New" w:hAnsi="Courier New" w:cs="Courier New" w:hint="eastAsia"/>
          <w:color w:val="000080"/>
          <w:kern w:val="0"/>
          <w:sz w:val="22"/>
        </w:rPr>
        <w:t>oracle</w:t>
      </w:r>
      <w:r>
        <w:rPr>
          <w:rFonts w:ascii="Courier New" w:hAnsi="Courier New" w:cs="Courier New" w:hint="eastAsia"/>
          <w:color w:val="000080"/>
          <w:kern w:val="0"/>
          <w:sz w:val="22"/>
        </w:rPr>
        <w:t>数据库名称</w:t>
      </w:r>
      <w:r>
        <w:rPr>
          <w:rFonts w:ascii="Courier New" w:hAnsi="Courier New" w:cs="Courier New" w:hint="eastAsia"/>
          <w:color w:val="000080"/>
          <w:kern w:val="0"/>
          <w:sz w:val="22"/>
        </w:rPr>
        <w:t>:db1</w:t>
      </w:r>
    </w:p>
    <w:p w:rsidR="00F92B6F" w:rsidRDefault="00F92B6F" w:rsidP="009E0D57">
      <w:pPr>
        <w:pStyle w:val="4"/>
        <w:ind w:left="1549"/>
      </w:pPr>
      <w:r>
        <w:rPr>
          <w:rFonts w:hint="eastAsia"/>
        </w:rPr>
        <w:t>设置</w:t>
      </w:r>
      <w:r>
        <w:rPr>
          <w:rFonts w:hint="eastAsia"/>
        </w:rPr>
        <w:t>oracle sid</w:t>
      </w:r>
    </w:p>
    <w:p w:rsidR="00F92B6F" w:rsidRPr="00F92B6F" w:rsidRDefault="00F92B6F" w:rsidP="00F92B6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2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ORACLE_SID=</w:t>
      </w:r>
      <w:r w:rsidR="000438E6"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ORCL</w:t>
      </w:r>
    </w:p>
    <w:p w:rsidR="00F92B6F" w:rsidRPr="00F92B6F" w:rsidRDefault="00F92B6F" w:rsidP="00F92B6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92B6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export ORACLE_SID</w:t>
      </w:r>
    </w:p>
    <w:p w:rsidR="00F92B6F" w:rsidRDefault="00F92B6F" w:rsidP="009E0D57">
      <w:pPr>
        <w:pStyle w:val="4"/>
        <w:ind w:left="1549"/>
      </w:pPr>
      <w:r>
        <w:rPr>
          <w:rFonts w:hint="eastAsia"/>
        </w:rPr>
        <w:t>设置</w:t>
      </w:r>
      <w:r>
        <w:rPr>
          <w:rFonts w:hint="eastAsia"/>
        </w:rPr>
        <w:t>oracle</w:t>
      </w:r>
      <w:r>
        <w:rPr>
          <w:rFonts w:hint="eastAsia"/>
        </w:rPr>
        <w:t>必须的环境变量</w:t>
      </w:r>
    </w:p>
    <w:p w:rsidR="00F92B6F" w:rsidRDefault="00F92B6F" w:rsidP="00F024F9">
      <w:pPr>
        <w:pStyle w:val="a6"/>
        <w:numPr>
          <w:ilvl w:val="0"/>
          <w:numId w:val="3"/>
        </w:numPr>
      </w:pPr>
      <w:r>
        <w:rPr>
          <w:rFonts w:hint="eastAsia"/>
        </w:rPr>
        <w:t>ORACLE_SID</w:t>
      </w:r>
    </w:p>
    <w:p w:rsidR="00E01078" w:rsidRPr="00E01078" w:rsidRDefault="00E01078" w:rsidP="00E01078"/>
    <w:p w:rsidR="00F92B6F" w:rsidRDefault="00F92B6F" w:rsidP="00F024F9">
      <w:pPr>
        <w:pStyle w:val="a6"/>
        <w:numPr>
          <w:ilvl w:val="0"/>
          <w:numId w:val="3"/>
        </w:numPr>
      </w:pPr>
      <w:r>
        <w:rPr>
          <w:rFonts w:hint="eastAsia"/>
        </w:rPr>
        <w:t>ORACLE_HOME</w:t>
      </w:r>
    </w:p>
    <w:p w:rsidR="00F92B6F" w:rsidRPr="00F92B6F" w:rsidRDefault="00F92B6F" w:rsidP="00F024F9">
      <w:pPr>
        <w:pStyle w:val="a6"/>
        <w:numPr>
          <w:ilvl w:val="0"/>
          <w:numId w:val="3"/>
        </w:numPr>
      </w:pPr>
      <w:r>
        <w:rPr>
          <w:rFonts w:hint="eastAsia"/>
        </w:rPr>
        <w:t>PATH</w:t>
      </w:r>
    </w:p>
    <w:p w:rsidR="003C3BBB" w:rsidRDefault="0077204D" w:rsidP="009E0D57">
      <w:r>
        <w:rPr>
          <w:rFonts w:hint="eastAsia"/>
          <w:noProof/>
        </w:rPr>
        <w:lastRenderedPageBreak/>
        <w:drawing>
          <wp:inline distT="0" distB="0" distL="0" distR="0">
            <wp:extent cx="5274310" cy="1309868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78" w:rsidRDefault="00E01078" w:rsidP="009E0D57">
      <w:pPr>
        <w:pStyle w:val="4"/>
        <w:ind w:left="1549"/>
      </w:pPr>
      <w:r>
        <w:rPr>
          <w:rFonts w:hint="eastAsia"/>
        </w:rPr>
        <w:t>设置安装的认证方式</w:t>
      </w:r>
    </w:p>
    <w:p w:rsidR="00E01078" w:rsidRDefault="00E01078" w:rsidP="00E01078">
      <w:pPr>
        <w:ind w:firstLine="420"/>
      </w:pPr>
      <w:r>
        <w:rPr>
          <w:rFonts w:hint="eastAsia"/>
        </w:rPr>
        <w:t>基本上量两种认证方式：</w:t>
      </w:r>
    </w:p>
    <w:p w:rsidR="00E01078" w:rsidRDefault="00E01078" w:rsidP="00F024F9">
      <w:pPr>
        <w:pStyle w:val="a6"/>
        <w:numPr>
          <w:ilvl w:val="0"/>
          <w:numId w:val="4"/>
        </w:numPr>
      </w:pPr>
      <w:r>
        <w:rPr>
          <w:rFonts w:hint="eastAsia"/>
        </w:rPr>
        <w:t>基于操作系统的认证</w:t>
      </w:r>
    </w:p>
    <w:p w:rsidR="00E01078" w:rsidRDefault="00E01078" w:rsidP="00F024F9">
      <w:pPr>
        <w:pStyle w:val="a6"/>
        <w:numPr>
          <w:ilvl w:val="0"/>
          <w:numId w:val="4"/>
        </w:numPr>
      </w:pPr>
      <w:r>
        <w:rPr>
          <w:rFonts w:hint="eastAsia"/>
        </w:rPr>
        <w:t>基于密码文件的认证</w:t>
      </w:r>
    </w:p>
    <w:p w:rsidR="00E01078" w:rsidRDefault="00E01078" w:rsidP="00E01078">
      <w:r>
        <w:rPr>
          <w:rFonts w:hint="eastAsia"/>
        </w:rPr>
        <w:t>本文演示的是基于操作系统用户的认证，也就是使用</w:t>
      </w:r>
      <w:r>
        <w:rPr>
          <w:rFonts w:hint="eastAsia"/>
        </w:rPr>
        <w:t>ssh</w:t>
      </w:r>
      <w:r>
        <w:rPr>
          <w:rFonts w:hint="eastAsia"/>
        </w:rPr>
        <w:t>登录到远程的机器上，使用</w:t>
      </w:r>
      <w:r>
        <w:rPr>
          <w:rFonts w:hint="eastAsia"/>
        </w:rPr>
        <w:t>oracle</w:t>
      </w:r>
      <w:r>
        <w:rPr>
          <w:rFonts w:hint="eastAsia"/>
        </w:rPr>
        <w:t>用户直接连接</w:t>
      </w:r>
      <w:r>
        <w:rPr>
          <w:rFonts w:hint="eastAsia"/>
        </w:rPr>
        <w:t>sqlplus</w:t>
      </w:r>
      <w:r>
        <w:rPr>
          <w:rFonts w:hint="eastAsia"/>
        </w:rPr>
        <w:t>进行演示。</w:t>
      </w:r>
      <w:r>
        <w:rPr>
          <w:rFonts w:hint="eastAsia"/>
        </w:rPr>
        <w:t>oracle</w:t>
      </w:r>
      <w:r>
        <w:rPr>
          <w:rFonts w:hint="eastAsia"/>
        </w:rPr>
        <w:t>用户的创建和相关组的创建以及授权可以参考</w:t>
      </w:r>
      <w:r>
        <w:rPr>
          <w:rFonts w:hint="eastAsia"/>
        </w:rPr>
        <w:t>oracle server</w:t>
      </w:r>
      <w:r>
        <w:rPr>
          <w:rFonts w:hint="eastAsia"/>
        </w:rPr>
        <w:t>安装的文章。</w:t>
      </w:r>
    </w:p>
    <w:p w:rsidR="00E01078" w:rsidRDefault="00E01078" w:rsidP="009E0D57">
      <w:pPr>
        <w:pStyle w:val="4"/>
        <w:ind w:left="1549"/>
      </w:pPr>
      <w:r>
        <w:rPr>
          <w:rFonts w:hint="eastAsia"/>
        </w:rPr>
        <w:t>系统安装的必须条件</w:t>
      </w:r>
    </w:p>
    <w:p w:rsidR="00E01078" w:rsidRDefault="00E01078" w:rsidP="00F024F9">
      <w:pPr>
        <w:pStyle w:val="a6"/>
        <w:numPr>
          <w:ilvl w:val="0"/>
          <w:numId w:val="5"/>
        </w:numPr>
      </w:pPr>
      <w:r>
        <w:rPr>
          <w:rFonts w:hint="eastAsia"/>
        </w:rPr>
        <w:t>系统有足够的内存</w:t>
      </w:r>
    </w:p>
    <w:p w:rsidR="00E01078" w:rsidRDefault="00E01078" w:rsidP="00F024F9">
      <w:pPr>
        <w:pStyle w:val="a6"/>
        <w:numPr>
          <w:ilvl w:val="0"/>
          <w:numId w:val="5"/>
        </w:numPr>
      </w:pPr>
      <w:r>
        <w:rPr>
          <w:rFonts w:hint="eastAsia"/>
        </w:rPr>
        <w:t>系统硬盘有足够的空间</w:t>
      </w:r>
    </w:p>
    <w:p w:rsidR="00E01078" w:rsidRDefault="00E01078" w:rsidP="009E0D57">
      <w:pPr>
        <w:pStyle w:val="4"/>
        <w:ind w:left="1549"/>
      </w:pPr>
      <w:r>
        <w:rPr>
          <w:rFonts w:hint="eastAsia"/>
        </w:rPr>
        <w:t>准备参数文件</w:t>
      </w:r>
    </w:p>
    <w:p w:rsidR="00E01078" w:rsidRDefault="00E01078" w:rsidP="00E01078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启动可以分为三个步骤：</w:t>
      </w:r>
      <w:r>
        <w:rPr>
          <w:rFonts w:hint="eastAsia"/>
        </w:rPr>
        <w:t>nomount,mount,open</w:t>
      </w:r>
      <w:r>
        <w:rPr>
          <w:rFonts w:hint="eastAsia"/>
        </w:rPr>
        <w:t>。</w:t>
      </w:r>
    </w:p>
    <w:p w:rsidR="00E01078" w:rsidRDefault="00E01078" w:rsidP="00E01078">
      <w:pPr>
        <w:ind w:firstLine="420"/>
      </w:pPr>
      <w:r>
        <w:rPr>
          <w:rFonts w:hint="eastAsia"/>
        </w:rPr>
        <w:t>nomount</w:t>
      </w:r>
      <w:r>
        <w:rPr>
          <w:rFonts w:hint="eastAsia"/>
        </w:rPr>
        <w:t>状态主要是读取的参数文件（</w:t>
      </w:r>
      <w:r>
        <w:rPr>
          <w:rFonts w:hint="eastAsia"/>
        </w:rPr>
        <w:t>pfile</w:t>
      </w:r>
      <w:r>
        <w:rPr>
          <w:rFonts w:hint="eastAsia"/>
        </w:rPr>
        <w:t>、</w:t>
      </w:r>
      <w:r>
        <w:rPr>
          <w:rFonts w:hint="eastAsia"/>
        </w:rPr>
        <w:t>spfile</w:t>
      </w:r>
      <w:r>
        <w:rPr>
          <w:rFonts w:hint="eastAsia"/>
        </w:rPr>
        <w:t>）</w:t>
      </w:r>
      <w:r w:rsidR="009E511A">
        <w:rPr>
          <w:rFonts w:hint="eastAsia"/>
        </w:rPr>
        <w:t>,</w:t>
      </w:r>
      <w:r w:rsidR="009E511A">
        <w:rPr>
          <w:rFonts w:hint="eastAsia"/>
        </w:rPr>
        <w:t>参数文件中指定了</w:t>
      </w:r>
      <w:r w:rsidR="009E511A">
        <w:rPr>
          <w:rFonts w:hint="eastAsia"/>
        </w:rPr>
        <w:t>oracle</w:t>
      </w:r>
      <w:r w:rsidR="009E511A">
        <w:rPr>
          <w:rFonts w:hint="eastAsia"/>
        </w:rPr>
        <w:t>数据库控制文件、数据文件、</w:t>
      </w:r>
      <w:r w:rsidR="009E511A">
        <w:rPr>
          <w:rFonts w:hint="eastAsia"/>
        </w:rPr>
        <w:t>redo log</w:t>
      </w:r>
      <w:r w:rsidR="009E511A">
        <w:rPr>
          <w:rFonts w:hint="eastAsia"/>
        </w:rPr>
        <w:t>日志文件的存储位置，所以我们需要准备一份比较完善参数文件。</w:t>
      </w:r>
      <w:r w:rsidR="009E511A">
        <w:rPr>
          <w:rFonts w:hint="eastAsia"/>
        </w:rPr>
        <w:t>oracle 11g</w:t>
      </w:r>
      <w:r w:rsidR="009E511A">
        <w:rPr>
          <w:rFonts w:hint="eastAsia"/>
        </w:rPr>
        <w:t>中数据库启动时主要靠的是</w:t>
      </w:r>
      <w:r w:rsidR="009E511A">
        <w:rPr>
          <w:rFonts w:hint="eastAsia"/>
        </w:rPr>
        <w:t>oracle</w:t>
      </w:r>
      <w:r w:rsidR="009E511A">
        <w:rPr>
          <w:rFonts w:hint="eastAsia"/>
        </w:rPr>
        <w:t>的</w:t>
      </w:r>
      <w:r w:rsidR="009E511A">
        <w:rPr>
          <w:rFonts w:hint="eastAsia"/>
        </w:rPr>
        <w:t>spfile</w:t>
      </w:r>
      <w:r w:rsidR="009E511A">
        <w:rPr>
          <w:rFonts w:hint="eastAsia"/>
        </w:rPr>
        <w:t>文件（</w:t>
      </w:r>
      <w:r w:rsidR="009E511A">
        <w:rPr>
          <w:rFonts w:hint="eastAsia"/>
        </w:rPr>
        <w:t>spfile</w:t>
      </w:r>
      <w:r w:rsidR="009E511A">
        <w:rPr>
          <w:rFonts w:hint="eastAsia"/>
        </w:rPr>
        <w:t>），而这个文件是一个二进制文件，我们可以通过</w:t>
      </w:r>
      <w:r w:rsidR="009E511A">
        <w:rPr>
          <w:rFonts w:hint="eastAsia"/>
        </w:rPr>
        <w:t>pfile</w:t>
      </w:r>
      <w:r w:rsidR="009E511A">
        <w:rPr>
          <w:rFonts w:hint="eastAsia"/>
        </w:rPr>
        <w:t>这个文本文件来生成二进制的</w:t>
      </w:r>
      <w:r w:rsidR="009E511A">
        <w:rPr>
          <w:rFonts w:hint="eastAsia"/>
        </w:rPr>
        <w:t>spfile</w:t>
      </w:r>
      <w:r w:rsidR="009E511A">
        <w:rPr>
          <w:rFonts w:hint="eastAsia"/>
        </w:rPr>
        <w:t>文件。</w:t>
      </w:r>
      <w:r w:rsidR="009E511A">
        <w:rPr>
          <w:rFonts w:hint="eastAsia"/>
        </w:rPr>
        <w:t>pfile</w:t>
      </w:r>
      <w:r w:rsidR="009E511A">
        <w:rPr>
          <w:rFonts w:hint="eastAsia"/>
        </w:rPr>
        <w:t>我们可以通过从其他位置拷贝得来。参数文件中各参数的含义请参考</w:t>
      </w:r>
      <w:r w:rsidR="009E511A">
        <w:rPr>
          <w:rFonts w:hint="eastAsia"/>
        </w:rPr>
        <w:t>oracle 11g</w:t>
      </w:r>
      <w:r w:rsidR="009E511A">
        <w:rPr>
          <w:rFonts w:hint="eastAsia"/>
        </w:rPr>
        <w:t>的联机文档。</w:t>
      </w:r>
    </w:p>
    <w:p w:rsidR="009E511A" w:rsidRDefault="00CA3972" w:rsidP="00E01078">
      <w:pPr>
        <w:ind w:firstLine="420"/>
      </w:pPr>
      <w:r>
        <w:rPr>
          <w:rFonts w:hint="eastAsia"/>
        </w:rPr>
        <w:t>注意：参数文件中的目录，一定要事先创建，否则</w:t>
      </w:r>
      <w:r>
        <w:rPr>
          <w:rFonts w:hint="eastAsia"/>
        </w:rPr>
        <w:t>startup nomount</w:t>
      </w:r>
      <w:r>
        <w:rPr>
          <w:rFonts w:hint="eastAsia"/>
        </w:rPr>
        <w:t>启动实例时会失败。</w:t>
      </w:r>
    </w:p>
    <w:p w:rsidR="009B541D" w:rsidRDefault="009B541D" w:rsidP="00E01078">
      <w:pPr>
        <w:ind w:firstLine="420"/>
      </w:pPr>
    </w:p>
    <w:p w:rsidR="009B541D" w:rsidRDefault="008128E9" w:rsidP="00E01078">
      <w:pPr>
        <w:ind w:firstLine="420"/>
      </w:pPr>
      <w:r>
        <w:rPr>
          <w:rFonts w:hint="eastAsia"/>
        </w:rPr>
        <w:t>oracle</w:t>
      </w:r>
      <w:r>
        <w:rPr>
          <w:rFonts w:hint="eastAsia"/>
        </w:rPr>
        <w:t>用户下执行</w:t>
      </w:r>
      <w:r>
        <w:rPr>
          <w:rFonts w:hint="eastAsia"/>
        </w:rPr>
        <w:t>:</w:t>
      </w:r>
    </w:p>
    <w:p w:rsidR="005418D3" w:rsidRDefault="005418D3" w:rsidP="00E01078">
      <w:pPr>
        <w:ind w:firstLine="420"/>
      </w:pPr>
      <w:r w:rsidRPr="005418D3">
        <w:t xml:space="preserve">mkdir -p </w:t>
      </w:r>
      <w:r w:rsidR="008128E9" w:rsidRPr="008128E9">
        <w:t>/u01/app/oracle/admin/ORCL/adump</w:t>
      </w:r>
    </w:p>
    <w:p w:rsidR="009C67A5" w:rsidRDefault="009B541D" w:rsidP="00E01078">
      <w:pPr>
        <w:ind w:firstLine="420"/>
      </w:pPr>
      <w:r>
        <w:t xml:space="preserve">mkdir -p </w:t>
      </w:r>
      <w:r w:rsidR="008128E9">
        <w:t>/</w:t>
      </w:r>
      <w:r w:rsidR="008128E9">
        <w:rPr>
          <w:rFonts w:hint="eastAsia"/>
        </w:rPr>
        <w:t>u01/app</w:t>
      </w:r>
      <w:r w:rsidR="008128E9">
        <w:t>/oracle/oradata/</w:t>
      </w:r>
      <w:r w:rsidR="008128E9">
        <w:rPr>
          <w:rFonts w:hint="eastAsia"/>
        </w:rPr>
        <w:t>orcl</w:t>
      </w:r>
    </w:p>
    <w:p w:rsidR="005418D3" w:rsidRDefault="005418D3" w:rsidP="00E01078">
      <w:pPr>
        <w:ind w:firstLine="420"/>
      </w:pPr>
      <w:r w:rsidRPr="005418D3">
        <w:t xml:space="preserve">mkdir -p </w:t>
      </w:r>
      <w:r w:rsidR="009C67A5" w:rsidRPr="009C67A5">
        <w:t>/</w:t>
      </w:r>
      <w:r w:rsidR="008128E9">
        <w:rPr>
          <w:rFonts w:hint="eastAsia"/>
        </w:rPr>
        <w:t>u01/app</w:t>
      </w:r>
      <w:r w:rsidR="009C67A5" w:rsidRPr="009C67A5">
        <w:t>/oracle/flash_recovery_area/db_1</w:t>
      </w:r>
    </w:p>
    <w:p w:rsidR="00810E43" w:rsidRDefault="001711B9" w:rsidP="00E01078">
      <w:pPr>
        <w:ind w:firstLine="420"/>
      </w:pPr>
      <w:r w:rsidRPr="001711B9">
        <w:object w:dxaOrig="1170" w:dyaOrig="840">
          <v:shape id="_x0000_i1027" type="#_x0000_t75" style="width:58.4pt;height:42.1pt" o:ole="">
            <v:imagedata r:id="rId11" o:title=""/>
          </v:shape>
          <o:OLEObject Type="Embed" ProgID="Package" ShapeID="_x0000_i1027" DrawAspect="Content" ObjectID="_1582198332" r:id="rId12"/>
        </w:object>
      </w:r>
    </w:p>
    <w:p w:rsidR="00CA3972" w:rsidRDefault="00810E43" w:rsidP="00E01078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pfile</w:t>
      </w:r>
      <w:r>
        <w:rPr>
          <w:rFonts w:hint="eastAsia"/>
        </w:rPr>
        <w:t>创建</w:t>
      </w:r>
      <w:r>
        <w:rPr>
          <w:rFonts w:hint="eastAsia"/>
        </w:rPr>
        <w:t>spfile.</w:t>
      </w:r>
    </w:p>
    <w:p w:rsidR="00810E43" w:rsidRDefault="00810E43" w:rsidP="00E01078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90054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43" w:rsidRDefault="00810E43" w:rsidP="009E0D57">
      <w:pPr>
        <w:pStyle w:val="4"/>
        <w:ind w:left="1549"/>
      </w:pPr>
      <w:r>
        <w:rPr>
          <w:rFonts w:hint="eastAsia"/>
        </w:rPr>
        <w:t>准备</w:t>
      </w:r>
      <w:r>
        <w:rPr>
          <w:rFonts w:hint="eastAsia"/>
        </w:rPr>
        <w:t>create database</w:t>
      </w:r>
      <w:r>
        <w:rPr>
          <w:rFonts w:hint="eastAsia"/>
        </w:rPr>
        <w:t>语句</w:t>
      </w:r>
      <w:r>
        <w:rPr>
          <w:rFonts w:hint="eastAsia"/>
        </w:rPr>
        <w:t>:</w:t>
      </w:r>
    </w:p>
    <w:p w:rsidR="00EA3B31" w:rsidRDefault="00EA3B31" w:rsidP="00EA3B31">
      <w:pPr>
        <w:ind w:firstLine="420"/>
      </w:pPr>
      <w:r>
        <w:rPr>
          <w:rFonts w:hint="eastAsia"/>
        </w:rPr>
        <w:t>创建语句的相关信息应该与参数文件一致。</w:t>
      </w:r>
    </w:p>
    <w:p w:rsidR="00103CEA" w:rsidRPr="00103CEA" w:rsidRDefault="00103CEA" w:rsidP="00EA3B31">
      <w:pPr>
        <w:ind w:firstLine="420"/>
      </w:pPr>
      <w:r>
        <w:rPr>
          <w:rFonts w:hint="eastAsia"/>
        </w:rPr>
        <w:t>注意：</w:t>
      </w:r>
      <w:r>
        <w:t>UNDO TABLESPACE UNDOTBS1</w:t>
      </w:r>
      <w:r>
        <w:rPr>
          <w:rFonts w:hint="eastAsia"/>
        </w:rPr>
        <w:t>中的值应该与参数文件中的</w:t>
      </w:r>
      <w:r w:rsidRPr="00103CEA">
        <w:t>undo_tablespace</w:t>
      </w:r>
      <w:r>
        <w:rPr>
          <w:rFonts w:hint="eastAsia"/>
        </w:rPr>
        <w:t>一致。</w:t>
      </w:r>
    </w:p>
    <w:p w:rsidR="00103CEA" w:rsidRPr="00EA3B31" w:rsidRDefault="00103CEA" w:rsidP="00EA3B31">
      <w:pPr>
        <w:ind w:firstLine="420"/>
      </w:pPr>
    </w:p>
    <w:p w:rsidR="00810E43" w:rsidRDefault="00E032B8" w:rsidP="00810E43">
      <w:pPr>
        <w:ind w:firstLine="420"/>
      </w:pPr>
      <w:r>
        <w:pict>
          <v:shape id="_x0000_s2062" type="#_x0000_t202" style="width:472.5pt;height:456.75pt;mso-position-horizontal-relative:char;mso-position-vertical-relative:line">
            <v:textbox>
              <w:txbxContent>
                <w:p w:rsidR="001A113B" w:rsidRDefault="001A113B" w:rsidP="001A113B">
                  <w:pPr>
                    <w:ind w:firstLine="420"/>
                  </w:pPr>
                  <w:r>
                    <w:t>CREATE DATABASE db1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USER SYS IDENTIFIED BY oracle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USER SYSTEM IDENTIFIED BY oracle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MAXLOGMEMBERS 5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MAXLOGFILES 5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MAXLOGHISTORY 1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MAXDATAFILES 100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CHARACTER SET US7ASCII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NATIONAL CHARACTER SET AL16UTF16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EXTENT MANAGEMENT LOCAL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LOGFILE 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ab/>
                    <w:t xml:space="preserve">   GROUP 1 ('/data/oracle/oradata/db_1/redo01.log') SIZE 100M,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     GROUP 2 ('/data/oracle/oradata/db_1/redo02.log') SIZE 100M,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     GROUP 3 ('/data/oracle/oradata/db_1/redo03.log') SIZE 100M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DATAFILE 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ab/>
                    <w:t xml:space="preserve">  '/data/oracle/oradata/db_1/system01.dbf' SIZE 325M REUSE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SYSAUX DATAFILE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ab/>
                    <w:t xml:space="preserve">  '/data/oracle/oradata/db_1/sysaux01.dbf' SIZE 325M REUSE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DEFAULT TABLESPACE users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DATAFILE '/data/oracle/oradata/db_1/users01.dbf'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SIZE 500M REUSE AUTOEXTEND ON MAXSIZE UNLIMITED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DEFAULT TEMPORARY TABLESPACE tempts1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TEMPFILE '/data/oracle/oradata/db_1/temp01.dbf'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SIZE 20M REUSE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UNDO TABLESPACE UNDOTBS1</w:t>
                  </w:r>
                </w:p>
                <w:p w:rsidR="001A113B" w:rsidRDefault="001A113B" w:rsidP="001A113B">
                  <w:pPr>
                    <w:ind w:firstLine="420"/>
                  </w:pPr>
                  <w:r>
                    <w:t xml:space="preserve">      DATAFILE '/data/oracle/oradata/db_1/undotbs01.dbf'</w:t>
                  </w:r>
                </w:p>
                <w:p w:rsidR="009C67A5" w:rsidRPr="001A113B" w:rsidRDefault="001A113B" w:rsidP="001A113B">
                  <w:pPr>
                    <w:ind w:firstLine="420"/>
                  </w:pPr>
                  <w:r>
                    <w:t xml:space="preserve">      SIZE 200M REUSE AUTOEXTEND ON MAXSIZE UNLIMITED;</w:t>
                  </w:r>
                </w:p>
              </w:txbxContent>
            </v:textbox>
            <w10:wrap type="none"/>
            <w10:anchorlock/>
          </v:shape>
        </w:pict>
      </w:r>
    </w:p>
    <w:p w:rsidR="009C67A5" w:rsidRDefault="009C67A5" w:rsidP="00810E43">
      <w:pPr>
        <w:ind w:firstLine="420"/>
      </w:pPr>
    </w:p>
    <w:p w:rsidR="001A113B" w:rsidRDefault="001A113B" w:rsidP="00810E43">
      <w:pPr>
        <w:ind w:firstLine="420"/>
      </w:pPr>
    </w:p>
    <w:p w:rsidR="001A113B" w:rsidRDefault="001A113B" w:rsidP="00810E43">
      <w:pPr>
        <w:ind w:firstLine="420"/>
      </w:pPr>
      <w:r>
        <w:rPr>
          <w:rFonts w:hint="eastAsia"/>
        </w:rPr>
        <w:t>安装失败执行的删除数据库文件脚本</w:t>
      </w:r>
      <w:r>
        <w:rPr>
          <w:rFonts w:hint="eastAsia"/>
        </w:rPr>
        <w:t>:</w:t>
      </w:r>
    </w:p>
    <w:p w:rsidR="001A113B" w:rsidRDefault="001A113B" w:rsidP="00810E43">
      <w:pPr>
        <w:ind w:firstLine="420"/>
      </w:pPr>
      <w:r w:rsidRPr="001A113B">
        <w:t>rm -rf /data/oracle/admin/db_1/adump/*</w:t>
      </w:r>
    </w:p>
    <w:p w:rsidR="001A113B" w:rsidRDefault="001A113B" w:rsidP="00810E43">
      <w:pPr>
        <w:ind w:firstLine="420"/>
      </w:pPr>
      <w:r w:rsidRPr="001A113B">
        <w:t>rm -rf /data/oracle/oradata/db_1/*</w:t>
      </w:r>
    </w:p>
    <w:p w:rsidR="001A113B" w:rsidRDefault="001A113B" w:rsidP="00810E43">
      <w:pPr>
        <w:ind w:firstLine="420"/>
      </w:pPr>
    </w:p>
    <w:p w:rsidR="009C67A5" w:rsidRDefault="00FF362F" w:rsidP="009E0D57">
      <w:pPr>
        <w:pStyle w:val="4"/>
        <w:ind w:left="1549"/>
      </w:pPr>
      <w:r>
        <w:rPr>
          <w:rFonts w:hint="eastAsia"/>
        </w:rPr>
        <w:t>运行脚本生成数据字典</w:t>
      </w:r>
    </w:p>
    <w:p w:rsidR="00FF362F" w:rsidRPr="00FF362F" w:rsidRDefault="00FF362F" w:rsidP="00FF362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36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@?/rdbms/admin/catalog.sql</w:t>
      </w:r>
    </w:p>
    <w:p w:rsidR="00FF362F" w:rsidRPr="00FF362F" w:rsidRDefault="00FF362F" w:rsidP="00FF362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 xml:space="preserve">    </w:t>
      </w:r>
      <w:r w:rsidRPr="00FF36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@?/rdbms/admin/catproc.sql</w:t>
      </w:r>
    </w:p>
    <w:p w:rsidR="00FF362F" w:rsidRPr="00FF362F" w:rsidRDefault="00FF362F" w:rsidP="00FF362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F36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@?/sqlplus/admin/pupbld.sql</w:t>
      </w:r>
    </w:p>
    <w:p w:rsidR="00FF362F" w:rsidRPr="00FF362F" w:rsidRDefault="00FF362F" w:rsidP="00FF362F">
      <w:pPr>
        <w:widowControl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FF362F" w:rsidRPr="00FF362F" w:rsidRDefault="00FF362F" w:rsidP="00FF362F">
      <w:pPr>
        <w:ind w:firstLine="420"/>
      </w:pPr>
    </w:p>
    <w:p w:rsidR="009C67A5" w:rsidRDefault="003902FA" w:rsidP="00810E43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@</w:t>
      </w:r>
      <w:r>
        <w:rPr>
          <w:rFonts w:hint="eastAsia"/>
        </w:rPr>
        <w:t>是执行</w:t>
      </w:r>
      <w:r>
        <w:rPr>
          <w:rFonts w:hint="eastAsia"/>
        </w:rPr>
        <w:t>sqlplus</w:t>
      </w:r>
      <w:r>
        <w:rPr>
          <w:rFonts w:hint="eastAsia"/>
        </w:rPr>
        <w:t>脚本的标准符号</w:t>
      </w:r>
    </w:p>
    <w:p w:rsidR="003902FA" w:rsidRPr="003902FA" w:rsidRDefault="003902FA" w:rsidP="00810E43">
      <w:pPr>
        <w:ind w:firstLine="420"/>
      </w:pPr>
      <w:r>
        <w:rPr>
          <w:rFonts w:hint="eastAsia"/>
        </w:rPr>
        <w:tab/>
        <w:t>?</w:t>
      </w:r>
      <w:r>
        <w:rPr>
          <w:rFonts w:hint="eastAsia"/>
        </w:rPr>
        <w:t>代表的是</w:t>
      </w:r>
      <w:r>
        <w:rPr>
          <w:rFonts w:hint="eastAsia"/>
        </w:rPr>
        <w:t>ORACLE_HOME</w:t>
      </w:r>
      <w:r>
        <w:rPr>
          <w:rFonts w:hint="eastAsia"/>
        </w:rPr>
        <w:t>环境变量。</w:t>
      </w:r>
    </w:p>
    <w:p w:rsidR="009C67A5" w:rsidRDefault="009C67A5" w:rsidP="00810E43">
      <w:pPr>
        <w:ind w:firstLine="420"/>
      </w:pPr>
    </w:p>
    <w:p w:rsidR="009C67A5" w:rsidRDefault="008C4F51" w:rsidP="009E0D57">
      <w:pPr>
        <w:pStyle w:val="4"/>
        <w:ind w:left="1549"/>
      </w:pPr>
      <w:r>
        <w:rPr>
          <w:rFonts w:hint="eastAsia"/>
        </w:rPr>
        <w:t>测试是否安装成功</w:t>
      </w:r>
    </w:p>
    <w:p w:rsidR="009C67A5" w:rsidRDefault="009C67A5" w:rsidP="00810E43">
      <w:pPr>
        <w:ind w:firstLine="420"/>
      </w:pPr>
    </w:p>
    <w:p w:rsidR="008C4F51" w:rsidRDefault="008C4F51" w:rsidP="00810E4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2997533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Default="009C67A5" w:rsidP="00810E43">
      <w:pPr>
        <w:ind w:firstLine="420"/>
      </w:pPr>
    </w:p>
    <w:p w:rsidR="009C67A5" w:rsidRPr="00810E43" w:rsidRDefault="009C67A5" w:rsidP="00810E43">
      <w:pPr>
        <w:ind w:firstLine="420"/>
      </w:pPr>
    </w:p>
    <w:sectPr w:rsidR="009C67A5" w:rsidRPr="00810E43" w:rsidSect="004367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55C" w:rsidRDefault="0010455C" w:rsidP="00AE3767">
      <w:pPr>
        <w:ind w:firstLine="420"/>
      </w:pPr>
      <w:r>
        <w:separator/>
      </w:r>
    </w:p>
  </w:endnote>
  <w:endnote w:type="continuationSeparator" w:id="1">
    <w:p w:rsidR="0010455C" w:rsidRDefault="0010455C" w:rsidP="00AE376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55C" w:rsidRDefault="0010455C" w:rsidP="00AE3767">
      <w:pPr>
        <w:ind w:firstLine="420"/>
      </w:pPr>
      <w:r>
        <w:separator/>
      </w:r>
    </w:p>
  </w:footnote>
  <w:footnote w:type="continuationSeparator" w:id="1">
    <w:p w:rsidR="0010455C" w:rsidRDefault="0010455C" w:rsidP="00AE3767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767" w:rsidRDefault="00AE3767" w:rsidP="00AE376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B0149"/>
    <w:multiLevelType w:val="hybridMultilevel"/>
    <w:tmpl w:val="F80CA1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6424D6D"/>
    <w:multiLevelType w:val="hybridMultilevel"/>
    <w:tmpl w:val="0E74D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FD2935"/>
    <w:multiLevelType w:val="hybridMultilevel"/>
    <w:tmpl w:val="810289A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4D77AFA"/>
    <w:multiLevelType w:val="hybridMultilevel"/>
    <w:tmpl w:val="2DA8FA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1BE14BA"/>
    <w:multiLevelType w:val="multilevel"/>
    <w:tmpl w:val="EEAC01D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708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70B21ADC"/>
    <w:multiLevelType w:val="hybridMultilevel"/>
    <w:tmpl w:val="391082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2B96538"/>
    <w:multiLevelType w:val="hybridMultilevel"/>
    <w:tmpl w:val="C64E2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DA338DC"/>
    <w:multiLevelType w:val="hybridMultilevel"/>
    <w:tmpl w:val="0DF25C5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02C0"/>
    <w:rsid w:val="00024DE8"/>
    <w:rsid w:val="00030F9F"/>
    <w:rsid w:val="0004377C"/>
    <w:rsid w:val="000438E6"/>
    <w:rsid w:val="000458AF"/>
    <w:rsid w:val="00056B5A"/>
    <w:rsid w:val="00067101"/>
    <w:rsid w:val="00071A8C"/>
    <w:rsid w:val="00087D62"/>
    <w:rsid w:val="000F7FD8"/>
    <w:rsid w:val="00103CEA"/>
    <w:rsid w:val="0010455C"/>
    <w:rsid w:val="001261A3"/>
    <w:rsid w:val="001711B9"/>
    <w:rsid w:val="00176063"/>
    <w:rsid w:val="00190DFA"/>
    <w:rsid w:val="00193BCF"/>
    <w:rsid w:val="001A113B"/>
    <w:rsid w:val="002040E2"/>
    <w:rsid w:val="002403DF"/>
    <w:rsid w:val="00257E28"/>
    <w:rsid w:val="002644A4"/>
    <w:rsid w:val="00291CDD"/>
    <w:rsid w:val="002C3B6E"/>
    <w:rsid w:val="00321BDE"/>
    <w:rsid w:val="00351CDE"/>
    <w:rsid w:val="00367D2B"/>
    <w:rsid w:val="003902FA"/>
    <w:rsid w:val="003B77E9"/>
    <w:rsid w:val="003C3BBB"/>
    <w:rsid w:val="00436792"/>
    <w:rsid w:val="00475663"/>
    <w:rsid w:val="004D6974"/>
    <w:rsid w:val="00530738"/>
    <w:rsid w:val="005418D3"/>
    <w:rsid w:val="00555680"/>
    <w:rsid w:val="005910B0"/>
    <w:rsid w:val="005A1C42"/>
    <w:rsid w:val="005A5A6D"/>
    <w:rsid w:val="006366B7"/>
    <w:rsid w:val="00654938"/>
    <w:rsid w:val="006B4961"/>
    <w:rsid w:val="006D6F56"/>
    <w:rsid w:val="006F306D"/>
    <w:rsid w:val="00760316"/>
    <w:rsid w:val="0077204D"/>
    <w:rsid w:val="007972A9"/>
    <w:rsid w:val="007A5BBE"/>
    <w:rsid w:val="007C617F"/>
    <w:rsid w:val="00810E43"/>
    <w:rsid w:val="008128E9"/>
    <w:rsid w:val="00845BBE"/>
    <w:rsid w:val="00857B14"/>
    <w:rsid w:val="008C4F51"/>
    <w:rsid w:val="008D1270"/>
    <w:rsid w:val="008D3667"/>
    <w:rsid w:val="00926815"/>
    <w:rsid w:val="00927E9A"/>
    <w:rsid w:val="009560B0"/>
    <w:rsid w:val="009960B2"/>
    <w:rsid w:val="009A6BAD"/>
    <w:rsid w:val="009B0C8C"/>
    <w:rsid w:val="009B541D"/>
    <w:rsid w:val="009C67A5"/>
    <w:rsid w:val="009D7FBC"/>
    <w:rsid w:val="009E0D57"/>
    <w:rsid w:val="009E511A"/>
    <w:rsid w:val="00A12257"/>
    <w:rsid w:val="00A634D0"/>
    <w:rsid w:val="00A92B08"/>
    <w:rsid w:val="00A93999"/>
    <w:rsid w:val="00A9400F"/>
    <w:rsid w:val="00A96525"/>
    <w:rsid w:val="00A96DBA"/>
    <w:rsid w:val="00AE3767"/>
    <w:rsid w:val="00B35266"/>
    <w:rsid w:val="00B51A2E"/>
    <w:rsid w:val="00B802C0"/>
    <w:rsid w:val="00B84A10"/>
    <w:rsid w:val="00BA0416"/>
    <w:rsid w:val="00BA1BFE"/>
    <w:rsid w:val="00BB3B2E"/>
    <w:rsid w:val="00C84858"/>
    <w:rsid w:val="00C87C0D"/>
    <w:rsid w:val="00CA1780"/>
    <w:rsid w:val="00CA3972"/>
    <w:rsid w:val="00CF0C98"/>
    <w:rsid w:val="00CF1E94"/>
    <w:rsid w:val="00D11BC7"/>
    <w:rsid w:val="00D14485"/>
    <w:rsid w:val="00D310D5"/>
    <w:rsid w:val="00D65F80"/>
    <w:rsid w:val="00D85108"/>
    <w:rsid w:val="00D902EB"/>
    <w:rsid w:val="00D903EF"/>
    <w:rsid w:val="00DB06DD"/>
    <w:rsid w:val="00DB2676"/>
    <w:rsid w:val="00DD0D8A"/>
    <w:rsid w:val="00DD79D6"/>
    <w:rsid w:val="00DF007A"/>
    <w:rsid w:val="00DF3482"/>
    <w:rsid w:val="00DF637E"/>
    <w:rsid w:val="00E01078"/>
    <w:rsid w:val="00E032B8"/>
    <w:rsid w:val="00E36F02"/>
    <w:rsid w:val="00E72D8B"/>
    <w:rsid w:val="00E90DB5"/>
    <w:rsid w:val="00E9785B"/>
    <w:rsid w:val="00EA3B31"/>
    <w:rsid w:val="00ED00F7"/>
    <w:rsid w:val="00F024F9"/>
    <w:rsid w:val="00F1292D"/>
    <w:rsid w:val="00F63301"/>
    <w:rsid w:val="00F71788"/>
    <w:rsid w:val="00F73658"/>
    <w:rsid w:val="00F92B6F"/>
    <w:rsid w:val="00FE4648"/>
    <w:rsid w:val="00FF3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4A4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uiPriority w:val="9"/>
    <w:qFormat/>
    <w:rsid w:val="002644A4"/>
    <w:pPr>
      <w:numPr>
        <w:numId w:val="6"/>
      </w:numPr>
      <w:spacing w:before="340" w:after="330"/>
      <w:ind w:leftChars="100" w:left="5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iPriority w:val="9"/>
    <w:unhideWhenUsed/>
    <w:qFormat/>
    <w:rsid w:val="002644A4"/>
    <w:pPr>
      <w:numPr>
        <w:ilvl w:val="1"/>
        <w:numId w:val="6"/>
      </w:numPr>
      <w:spacing w:before="260" w:after="260"/>
      <w:ind w:leftChars="200" w:left="7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44A4"/>
    <w:pPr>
      <w:numPr>
        <w:ilvl w:val="2"/>
        <w:numId w:val="6"/>
      </w:numPr>
      <w:spacing w:before="260" w:after="260"/>
      <w:ind w:leftChars="300" w:left="8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44A4"/>
    <w:pPr>
      <w:numPr>
        <w:ilvl w:val="3"/>
        <w:numId w:val="6"/>
      </w:numPr>
      <w:ind w:leftChars="400" w:left="11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44A4"/>
    <w:pPr>
      <w:numPr>
        <w:ilvl w:val="4"/>
        <w:numId w:val="6"/>
      </w:numPr>
      <w:ind w:leftChars="500" w:left="1351" w:hanging="851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644A4"/>
    <w:pPr>
      <w:numPr>
        <w:ilvl w:val="5"/>
        <w:numId w:val="6"/>
      </w:numPr>
      <w:spacing w:before="120" w:after="120"/>
      <w:ind w:leftChars="600" w:left="17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644A4"/>
    <w:pPr>
      <w:numPr>
        <w:ilvl w:val="6"/>
        <w:numId w:val="6"/>
      </w:numPr>
      <w:spacing w:before="120" w:after="120" w:line="360" w:lineRule="auto"/>
      <w:ind w:leftChars="700" w:left="197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644A4"/>
    <w:pPr>
      <w:numPr>
        <w:ilvl w:val="7"/>
        <w:numId w:val="6"/>
      </w:numPr>
      <w:spacing w:before="120" w:after="120" w:line="360" w:lineRule="auto"/>
      <w:ind w:leftChars="800" w:left="2218"/>
      <w:outlineLvl w:val="7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644A4"/>
    <w:pPr>
      <w:numPr>
        <w:ilvl w:val="8"/>
        <w:numId w:val="6"/>
      </w:numPr>
      <w:ind w:leftChars="900" w:left="2601" w:hanging="1701"/>
      <w:outlineLvl w:val="8"/>
    </w:pPr>
    <w:rPr>
      <w:rFonts w:asciiTheme="majorHAnsi" w:eastAsiaTheme="majorEastAsia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  <w:rsid w:val="002644A4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644A4"/>
  </w:style>
  <w:style w:type="paragraph" w:styleId="a3">
    <w:name w:val="header"/>
    <w:basedOn w:val="a"/>
    <w:link w:val="Char"/>
    <w:uiPriority w:val="99"/>
    <w:unhideWhenUsed/>
    <w:rsid w:val="002644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44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44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44A4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"/>
    <w:uiPriority w:val="9"/>
    <w:rsid w:val="002644A4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uiPriority w:val="9"/>
    <w:rsid w:val="002644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44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44A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44A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644A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644A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644A4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644A4"/>
    <w:rPr>
      <w:rFonts w:asciiTheme="majorHAnsi" w:eastAsiaTheme="majorEastAsia" w:hAnsiTheme="majorHAnsi" w:cstheme="majorBidi"/>
      <w:b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2644A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44A4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644A4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2644A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644A4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64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2644A4"/>
    <w:pPr>
      <w:widowControl w:val="0"/>
      <w:jc w:val="both"/>
    </w:pPr>
    <w:rPr>
      <w:szCs w:val="21"/>
    </w:rPr>
  </w:style>
  <w:style w:type="character" w:styleId="aa">
    <w:name w:val="Hyperlink"/>
    <w:basedOn w:val="a0"/>
    <w:uiPriority w:val="99"/>
    <w:unhideWhenUsed/>
    <w:rsid w:val="002644A4"/>
    <w:rPr>
      <w:color w:val="0000FF" w:themeColor="hyperlink"/>
      <w:u w:val="single"/>
    </w:rPr>
  </w:style>
  <w:style w:type="character" w:styleId="ab">
    <w:name w:val="Intense Emphasis"/>
    <w:basedOn w:val="a0"/>
    <w:uiPriority w:val="21"/>
    <w:qFormat/>
    <w:rsid w:val="002644A4"/>
    <w:rPr>
      <w:b/>
      <w:bCs/>
      <w:i/>
      <w:iCs/>
      <w:color w:val="4F81BD" w:themeColor="accent1"/>
    </w:rPr>
  </w:style>
  <w:style w:type="paragraph" w:customStyle="1" w:styleId="10">
    <w:name w:val="样式1"/>
    <w:basedOn w:val="2"/>
    <w:rsid w:val="002644A4"/>
    <w:pPr>
      <w:numPr>
        <w:ilvl w:val="0"/>
        <w:numId w:val="0"/>
      </w:numPr>
      <w:ind w:left="720" w:hanging="720"/>
    </w:pPr>
  </w:style>
  <w:style w:type="character" w:styleId="ac">
    <w:name w:val="Emphasis"/>
    <w:basedOn w:val="a0"/>
    <w:uiPriority w:val="20"/>
    <w:qFormat/>
    <w:rsid w:val="002644A4"/>
    <w:rPr>
      <w:i w:val="0"/>
      <w:iCs w:val="0"/>
      <w:color w:val="CC0000"/>
    </w:rPr>
  </w:style>
  <w:style w:type="character" w:styleId="ad">
    <w:name w:val="annotation reference"/>
    <w:basedOn w:val="a0"/>
    <w:uiPriority w:val="99"/>
    <w:semiHidden/>
    <w:unhideWhenUsed/>
    <w:rsid w:val="002644A4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2644A4"/>
    <w:pPr>
      <w:jc w:val="left"/>
    </w:pPr>
  </w:style>
  <w:style w:type="character" w:customStyle="1" w:styleId="Char3">
    <w:name w:val="批注文字 Char"/>
    <w:basedOn w:val="a0"/>
    <w:link w:val="ae"/>
    <w:uiPriority w:val="99"/>
    <w:semiHidden/>
    <w:rsid w:val="002644A4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2644A4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2644A4"/>
    <w:rPr>
      <w:b/>
      <w:bCs/>
    </w:rPr>
  </w:style>
  <w:style w:type="character" w:styleId="af0">
    <w:name w:val="Strong"/>
    <w:basedOn w:val="a0"/>
    <w:uiPriority w:val="22"/>
    <w:qFormat/>
    <w:rsid w:val="002644A4"/>
    <w:rPr>
      <w:b/>
      <w:bCs/>
    </w:rPr>
  </w:style>
  <w:style w:type="paragraph" w:styleId="af1">
    <w:name w:val="Title"/>
    <w:basedOn w:val="a"/>
    <w:next w:val="a"/>
    <w:link w:val="Char5"/>
    <w:uiPriority w:val="10"/>
    <w:qFormat/>
    <w:rsid w:val="002644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5">
    <w:name w:val="标题 Char"/>
    <w:basedOn w:val="a0"/>
    <w:link w:val="af1"/>
    <w:uiPriority w:val="10"/>
    <w:rsid w:val="002644A4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linktitle">
    <w:name w:val="link_title"/>
    <w:basedOn w:val="a0"/>
    <w:rsid w:val="002644A4"/>
  </w:style>
  <w:style w:type="paragraph" w:customStyle="1" w:styleId="af2">
    <w:name w:val="a"/>
    <w:basedOn w:val="a"/>
    <w:rsid w:val="00264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2644A4"/>
  </w:style>
  <w:style w:type="paragraph" w:styleId="HTML">
    <w:name w:val="HTML Preformatted"/>
    <w:basedOn w:val="a"/>
    <w:link w:val="HTMLChar"/>
    <w:uiPriority w:val="99"/>
    <w:unhideWhenUsed/>
    <w:rsid w:val="002644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44A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644A4"/>
  </w:style>
  <w:style w:type="character" w:styleId="HTML0">
    <w:name w:val="HTML Variable"/>
    <w:basedOn w:val="a0"/>
    <w:uiPriority w:val="99"/>
    <w:semiHidden/>
    <w:unhideWhenUsed/>
    <w:rsid w:val="00CF0C98"/>
    <w:rPr>
      <w:i/>
      <w:iCs/>
    </w:rPr>
  </w:style>
  <w:style w:type="character" w:customStyle="1" w:styleId="italic">
    <w:name w:val="italic"/>
    <w:basedOn w:val="a0"/>
    <w:rsid w:val="00056B5A"/>
  </w:style>
  <w:style w:type="character" w:styleId="HTML1">
    <w:name w:val="HTML Code"/>
    <w:basedOn w:val="a0"/>
    <w:uiPriority w:val="99"/>
    <w:semiHidden/>
    <w:unhideWhenUsed/>
    <w:rsid w:val="002644A4"/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2644A4"/>
  </w:style>
  <w:style w:type="character" w:customStyle="1" w:styleId="tcnt">
    <w:name w:val="tcnt"/>
    <w:basedOn w:val="a0"/>
    <w:rsid w:val="002644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fan\AppData\Roaming\Microsoft\Templates\defaul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default.dotm</Template>
  <TotalTime>1206</TotalTime>
  <Pages>11</Pages>
  <Words>860</Words>
  <Characters>4904</Characters>
  <Application>Microsoft Office Word</Application>
  <DocSecurity>0</DocSecurity>
  <Lines>40</Lines>
  <Paragraphs>11</Paragraphs>
  <ScaleCrop>false</ScaleCrop>
  <Company>Microsoft</Company>
  <LinksUpToDate>false</LinksUpToDate>
  <CharactersWithSpaces>5753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kefan</dc:creator>
  <cp:keywords/>
  <dc:description/>
  <cp:lastModifiedBy>kefan</cp:lastModifiedBy>
  <cp:revision>292</cp:revision>
  <dcterms:created xsi:type="dcterms:W3CDTF">2017-09-23T05:58:00Z</dcterms:created>
  <dcterms:modified xsi:type="dcterms:W3CDTF">2018-03-10T06:45:00Z</dcterms:modified>
</cp:coreProperties>
</file>