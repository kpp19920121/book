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197" w:rsidRDefault="00B9703D" w:rsidP="008D2BA9">
      <w:pPr>
        <w:pStyle w:val="1"/>
        <w:rPr>
          <w:rFonts w:eastAsiaTheme="minorEastAsia"/>
        </w:rPr>
      </w:pPr>
      <w:r>
        <w:rPr>
          <w:rFonts w:eastAsiaTheme="minorEastAsia"/>
        </w:rPr>
        <w:t>v</w:t>
      </w:r>
      <w:r w:rsidR="008D2BA9">
        <w:rPr>
          <w:rFonts w:eastAsiaTheme="minorEastAsia" w:hint="eastAsia"/>
        </w:rPr>
        <w:t>mware</w:t>
      </w:r>
      <w:r w:rsidR="008D2BA9">
        <w:rPr>
          <w:rFonts w:eastAsiaTheme="minorEastAsia" w:hint="eastAsia"/>
        </w:rPr>
        <w:t>安装</w:t>
      </w:r>
      <w:r w:rsidR="008D2BA9">
        <w:rPr>
          <w:rFonts w:eastAsiaTheme="minorEastAsia" w:hint="eastAsia"/>
        </w:rPr>
        <w:t>oracle 11gr2 rac</w:t>
      </w:r>
    </w:p>
    <w:p w:rsidR="008D2BA9" w:rsidRDefault="00B9703D" w:rsidP="00B9703D">
      <w:pPr>
        <w:pStyle w:val="2"/>
      </w:pPr>
      <w:r>
        <w:rPr>
          <w:rFonts w:hint="eastAsia"/>
        </w:rPr>
        <w:t>环境说明</w:t>
      </w:r>
    </w:p>
    <w:p w:rsidR="00C66EC8" w:rsidRPr="00C66EC8" w:rsidRDefault="00C66EC8" w:rsidP="00C66EC8">
      <w:pPr>
        <w:ind w:firstLine="420"/>
        <w:rPr>
          <w:rFonts w:eastAsiaTheme="minorEastAsia"/>
        </w:rPr>
      </w:pPr>
    </w:p>
    <w:p w:rsidR="00237E64" w:rsidRDefault="00237E64" w:rsidP="00237E64">
      <w:pPr>
        <w:pStyle w:val="a8"/>
        <w:numPr>
          <w:ilvl w:val="0"/>
          <w:numId w:val="2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硬件环境</w:t>
      </w:r>
    </w:p>
    <w:p w:rsidR="00C66EC8" w:rsidRPr="00237E64" w:rsidRDefault="00C66EC8" w:rsidP="00C66EC8">
      <w:pPr>
        <w:pStyle w:val="a8"/>
        <w:ind w:left="840" w:firstLineChars="0" w:firstLine="0"/>
        <w:rPr>
          <w:rFonts w:eastAsiaTheme="minorEastAsia"/>
        </w:rPr>
      </w:pPr>
    </w:p>
    <w:p w:rsidR="00B9703D" w:rsidRDefault="00B9703D" w:rsidP="00B9703D">
      <w:pPr>
        <w:pStyle w:val="shellstyle"/>
        <w:rPr>
          <w:rFonts w:eastAsiaTheme="minorEastAsia"/>
        </w:rPr>
      </w:pP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indow10+</w:t>
      </w:r>
      <w:r>
        <w:t>VMware</w:t>
      </w:r>
      <w:r w:rsidRPr="00B9703D">
        <w:t xml:space="preserve"> Workstation 14 Pro</w:t>
      </w:r>
    </w:p>
    <w:p w:rsidR="00B9703D" w:rsidRDefault="00B9703D" w:rsidP="00B9703D">
      <w:pPr>
        <w:pStyle w:val="shellstyle"/>
        <w:rPr>
          <w:rFonts w:eastAsiaTheme="minorEastAsia"/>
        </w:rPr>
      </w:pPr>
      <w:r>
        <w:rPr>
          <w:rFonts w:eastAsiaTheme="minorEastAsia" w:hint="eastAsia"/>
        </w:rPr>
        <w:t xml:space="preserve"> oracle linux6</w:t>
      </w:r>
    </w:p>
    <w:p w:rsidR="00B9703D" w:rsidRDefault="00B9703D" w:rsidP="00B9703D">
      <w:pPr>
        <w:pStyle w:val="shellstyle"/>
        <w:rPr>
          <w:rFonts w:eastAsiaTheme="minorEastAsia"/>
        </w:rPr>
      </w:pPr>
      <w:r>
        <w:rPr>
          <w:rFonts w:eastAsiaTheme="minorEastAsia" w:hint="eastAsia"/>
        </w:rPr>
        <w:t xml:space="preserve"> oracle 11.2.0.1</w:t>
      </w:r>
    </w:p>
    <w:p w:rsidR="00AD4111" w:rsidRDefault="00AD4111" w:rsidP="00B9703D">
      <w:pPr>
        <w:pStyle w:val="shellstyle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</w:p>
    <w:p w:rsidR="00C66EC8" w:rsidRDefault="00C66EC8" w:rsidP="00C66EC8">
      <w:pPr>
        <w:ind w:firstLine="420"/>
      </w:pPr>
    </w:p>
    <w:p w:rsidR="00AD4111" w:rsidRPr="00C66EC8" w:rsidRDefault="00AD4111" w:rsidP="00AD4111">
      <w:pPr>
        <w:pStyle w:val="a8"/>
        <w:numPr>
          <w:ilvl w:val="0"/>
          <w:numId w:val="24"/>
        </w:numPr>
        <w:ind w:firstLineChars="0"/>
      </w:pPr>
      <w:r>
        <w:t>软件安装包</w:t>
      </w:r>
      <w:r>
        <w:rPr>
          <w:rFonts w:eastAsiaTheme="minorEastAsia" w:hint="eastAsia"/>
        </w:rPr>
        <w:t>:</w:t>
      </w:r>
    </w:p>
    <w:p w:rsidR="00C66EC8" w:rsidRPr="00C66EC8" w:rsidRDefault="00C66EC8" w:rsidP="00C66EC8">
      <w:pPr>
        <w:ind w:firstLineChars="0"/>
        <w:rPr>
          <w:rFonts w:eastAsiaTheme="minorEastAsia"/>
        </w:rPr>
      </w:pPr>
    </w:p>
    <w:p w:rsidR="00AD4111" w:rsidRDefault="00AD4111" w:rsidP="00AD4111">
      <w:pPr>
        <w:pStyle w:val="shellstyle"/>
      </w:pPr>
      <w:r w:rsidRPr="00AD4111">
        <w:t>linux.x64_11gR2_database_1of2.zip</w:t>
      </w:r>
    </w:p>
    <w:p w:rsidR="00AD4111" w:rsidRDefault="00AD4111" w:rsidP="00AD4111">
      <w:pPr>
        <w:pStyle w:val="shellstyle"/>
      </w:pPr>
      <w:r w:rsidRPr="00AD4111">
        <w:t>linux.x64_11gR2_database_2of2</w:t>
      </w:r>
      <w:r>
        <w:rPr>
          <w:rFonts w:hint="eastAsia"/>
        </w:rPr>
        <w:t>.zip</w:t>
      </w:r>
    </w:p>
    <w:p w:rsidR="00AD4111" w:rsidRPr="00147861" w:rsidRDefault="00AD4111" w:rsidP="00AD4111">
      <w:pPr>
        <w:pStyle w:val="shellstyle"/>
        <w:rPr>
          <w:rFonts w:eastAsiaTheme="minorEastAsia"/>
        </w:rPr>
      </w:pPr>
      <w:r w:rsidRPr="00AD4111">
        <w:t>linux.x64_11gR2_grid.zip</w:t>
      </w:r>
      <w:r w:rsidR="00147861">
        <w:rPr>
          <w:rFonts w:eastAsiaTheme="minorEastAsia" w:hint="eastAsia"/>
        </w:rPr>
        <w:t xml:space="preserve">                        --rac</w:t>
      </w:r>
      <w:r w:rsidR="00147861">
        <w:rPr>
          <w:rFonts w:eastAsiaTheme="minorEastAsia" w:hint="eastAsia"/>
        </w:rPr>
        <w:t>中</w:t>
      </w:r>
      <w:r w:rsidR="00147861">
        <w:rPr>
          <w:rFonts w:eastAsiaTheme="minorEastAsia" w:hint="eastAsia"/>
        </w:rPr>
        <w:t>grid</w:t>
      </w:r>
      <w:r w:rsidR="00147861">
        <w:rPr>
          <w:rFonts w:eastAsiaTheme="minorEastAsia" w:hint="eastAsia"/>
        </w:rPr>
        <w:t>的安装包</w:t>
      </w:r>
    </w:p>
    <w:p w:rsidR="00AD4111" w:rsidRDefault="00AD4111" w:rsidP="00AD4111">
      <w:pPr>
        <w:pStyle w:val="shellstyle"/>
        <w:rPr>
          <w:rFonts w:eastAsiaTheme="minorEastAsia"/>
        </w:rPr>
      </w:pPr>
      <w:r>
        <w:rPr>
          <w:rFonts w:eastAsiaTheme="minorEastAsia" w:hint="eastAsia"/>
        </w:rPr>
        <w:t>光盘安装镜像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>iso</w:t>
      </w:r>
      <w:r>
        <w:rPr>
          <w:rFonts w:eastAsiaTheme="minorEastAsia" w:hint="eastAsia"/>
        </w:rPr>
        <w:t>镜像挂载到虚拟机中，并且配置本地</w:t>
      </w:r>
      <w:r>
        <w:rPr>
          <w:rFonts w:eastAsiaTheme="minorEastAsia" w:hint="eastAsia"/>
        </w:rPr>
        <w:t>yum</w:t>
      </w:r>
      <w:r>
        <w:rPr>
          <w:rFonts w:eastAsiaTheme="minorEastAsia" w:hint="eastAsia"/>
        </w:rPr>
        <w:t>源</w:t>
      </w:r>
      <w:r>
        <w:rPr>
          <w:rFonts w:eastAsiaTheme="minorEastAsia" w:hint="eastAsia"/>
        </w:rPr>
        <w:t>)</w:t>
      </w:r>
      <w:r w:rsidR="00E526BC">
        <w:rPr>
          <w:rFonts w:eastAsiaTheme="minorEastAsia" w:hint="eastAsia"/>
        </w:rPr>
        <w:tab/>
      </w:r>
      <w:r w:rsidR="00E526BC">
        <w:rPr>
          <w:rFonts w:eastAsiaTheme="minorEastAsia" w:hint="eastAsia"/>
        </w:rPr>
        <w:tab/>
      </w:r>
      <w:r w:rsidR="00E526BC">
        <w:rPr>
          <w:rFonts w:eastAsiaTheme="minorEastAsia" w:hint="eastAsia"/>
        </w:rPr>
        <w:tab/>
      </w:r>
    </w:p>
    <w:p w:rsidR="00C66EC8" w:rsidRDefault="00C66EC8" w:rsidP="00C66EC8">
      <w:pPr>
        <w:ind w:firstLine="420"/>
        <w:rPr>
          <w:rFonts w:eastAsiaTheme="minorEastAsia"/>
        </w:rPr>
      </w:pPr>
    </w:p>
    <w:p w:rsidR="00C66EC8" w:rsidRPr="00C66EC8" w:rsidRDefault="00C66EC8" w:rsidP="00C66EC8">
      <w:pPr>
        <w:ind w:firstLine="420"/>
        <w:rPr>
          <w:rFonts w:eastAsiaTheme="minorEastAsia"/>
        </w:rPr>
      </w:pPr>
    </w:p>
    <w:p w:rsidR="00561163" w:rsidRPr="00C66EC8" w:rsidRDefault="00561163" w:rsidP="00C66EC8">
      <w:pPr>
        <w:pStyle w:val="a8"/>
        <w:numPr>
          <w:ilvl w:val="0"/>
          <w:numId w:val="24"/>
        </w:numPr>
        <w:ind w:firstLineChars="0"/>
      </w:pPr>
      <w:r>
        <w:rPr>
          <w:rFonts w:eastAsiaTheme="minorEastAsia" w:hint="eastAsia"/>
        </w:rPr>
        <w:t>文件相关目录</w:t>
      </w:r>
    </w:p>
    <w:p w:rsidR="00C66EC8" w:rsidRDefault="00C66EC8" w:rsidP="00561163">
      <w:pPr>
        <w:ind w:firstLineChars="0"/>
        <w:rPr>
          <w:rFonts w:eastAsiaTheme="minorEastAsia"/>
        </w:rPr>
      </w:pPr>
    </w:p>
    <w:p w:rsidR="004218CB" w:rsidRDefault="004218CB" w:rsidP="00561163">
      <w:pPr>
        <w:ind w:firstLineChars="0"/>
        <w:rPr>
          <w:rFonts w:eastAsiaTheme="minorEastAsia"/>
        </w:rPr>
      </w:pPr>
      <w:r>
        <w:rPr>
          <w:rFonts w:eastAsiaTheme="minorEastAsia" w:hint="eastAsia"/>
        </w:rPr>
        <w:t>虚拟机相关目录说明</w:t>
      </w:r>
      <w:r>
        <w:rPr>
          <w:rFonts w:eastAsiaTheme="minorEastAsia" w:hint="eastAsia"/>
        </w:rPr>
        <w:t>:</w:t>
      </w:r>
    </w:p>
    <w:p w:rsidR="00561163" w:rsidRPr="00561163" w:rsidRDefault="00561163" w:rsidP="00561163">
      <w:pPr>
        <w:pStyle w:val="shellstyle"/>
        <w:rPr>
          <w:rFonts w:eastAsiaTheme="minorEastAsia"/>
          <w:sz w:val="18"/>
          <w:szCs w:val="18"/>
        </w:rPr>
      </w:pPr>
      <w:r w:rsidRPr="00561163">
        <w:rPr>
          <w:sz w:val="18"/>
          <w:szCs w:val="18"/>
        </w:rPr>
        <w:t>E:\vmware\oracle RAC\node1\Oracle Linux 6</w:t>
      </w:r>
      <w:r w:rsidRPr="00561163">
        <w:rPr>
          <w:rFonts w:eastAsiaTheme="minorEastAsia" w:hint="eastAsia"/>
          <w:sz w:val="18"/>
          <w:szCs w:val="18"/>
        </w:rPr>
        <w:t xml:space="preserve">      rac</w:t>
      </w:r>
      <w:r w:rsidRPr="00561163">
        <w:rPr>
          <w:rFonts w:eastAsiaTheme="minorEastAsia" w:hint="eastAsia"/>
          <w:sz w:val="18"/>
          <w:szCs w:val="18"/>
        </w:rPr>
        <w:t>中一节点的虚拟机目录</w:t>
      </w:r>
      <w:r w:rsidRPr="00561163">
        <w:rPr>
          <w:rFonts w:eastAsiaTheme="minorEastAsia" w:hint="eastAsia"/>
          <w:sz w:val="18"/>
          <w:szCs w:val="18"/>
        </w:rPr>
        <w:t>(vmx)</w:t>
      </w:r>
    </w:p>
    <w:p w:rsidR="00561163" w:rsidRPr="00561163" w:rsidRDefault="00561163" w:rsidP="00561163">
      <w:pPr>
        <w:pStyle w:val="shellstyle"/>
        <w:tabs>
          <w:tab w:val="clear" w:pos="4580"/>
          <w:tab w:val="left" w:pos="4849"/>
        </w:tabs>
        <w:rPr>
          <w:rFonts w:eastAsiaTheme="minorEastAsia"/>
          <w:sz w:val="18"/>
          <w:szCs w:val="18"/>
        </w:rPr>
      </w:pPr>
      <w:r w:rsidRPr="00561163">
        <w:rPr>
          <w:sz w:val="18"/>
          <w:szCs w:val="18"/>
        </w:rPr>
        <w:t>E:\vmware\oracle RAC\node2\Oracle Linux 6</w:t>
      </w:r>
      <w:r>
        <w:rPr>
          <w:rFonts w:eastAsiaTheme="minorEastAsia" w:hint="eastAsia"/>
          <w:sz w:val="18"/>
          <w:szCs w:val="18"/>
        </w:rPr>
        <w:tab/>
      </w:r>
      <w:r w:rsidRPr="00561163">
        <w:rPr>
          <w:rFonts w:eastAsiaTheme="minorEastAsia" w:hint="eastAsia"/>
          <w:sz w:val="18"/>
          <w:szCs w:val="18"/>
        </w:rPr>
        <w:t>rac</w:t>
      </w:r>
      <w:r>
        <w:rPr>
          <w:rFonts w:eastAsiaTheme="minorEastAsia" w:hint="eastAsia"/>
          <w:sz w:val="18"/>
          <w:szCs w:val="18"/>
        </w:rPr>
        <w:t>中二</w:t>
      </w:r>
      <w:r w:rsidRPr="00561163">
        <w:rPr>
          <w:rFonts w:eastAsiaTheme="minorEastAsia" w:hint="eastAsia"/>
          <w:sz w:val="18"/>
          <w:szCs w:val="18"/>
        </w:rPr>
        <w:t>节点的虚拟机目录</w:t>
      </w:r>
      <w:r w:rsidRPr="00561163">
        <w:rPr>
          <w:rFonts w:eastAsiaTheme="minorEastAsia" w:hint="eastAsia"/>
          <w:sz w:val="18"/>
          <w:szCs w:val="18"/>
        </w:rPr>
        <w:t>(vmx)</w:t>
      </w:r>
    </w:p>
    <w:p w:rsidR="00561163" w:rsidRPr="00561163" w:rsidRDefault="00561163" w:rsidP="00561163">
      <w:pPr>
        <w:pStyle w:val="shellstyle"/>
        <w:rPr>
          <w:rFonts w:eastAsiaTheme="minorEastAsia"/>
          <w:sz w:val="18"/>
          <w:szCs w:val="18"/>
        </w:rPr>
      </w:pPr>
      <w:r w:rsidRPr="00561163">
        <w:rPr>
          <w:sz w:val="18"/>
          <w:szCs w:val="18"/>
        </w:rPr>
        <w:t>E:\vmware\oracle RAC\share_storage</w:t>
      </w:r>
      <w:r>
        <w:rPr>
          <w:rFonts w:eastAsiaTheme="minorEastAsia" w:hint="eastAsia"/>
          <w:sz w:val="18"/>
          <w:szCs w:val="18"/>
        </w:rPr>
        <w:t xml:space="preserve">          </w:t>
      </w:r>
      <w:r>
        <w:rPr>
          <w:rFonts w:eastAsiaTheme="minorEastAsia" w:hint="eastAsia"/>
          <w:sz w:val="18"/>
          <w:szCs w:val="18"/>
        </w:rPr>
        <w:t>共享磁盘的存储位置</w:t>
      </w:r>
    </w:p>
    <w:p w:rsidR="004218CB" w:rsidRDefault="004218CB" w:rsidP="00561163">
      <w:pPr>
        <w:ind w:firstLineChars="0"/>
        <w:rPr>
          <w:rFonts w:eastAsiaTheme="minorEastAsia"/>
        </w:rPr>
      </w:pPr>
    </w:p>
    <w:p w:rsidR="00C66EC8" w:rsidRDefault="00C66EC8" w:rsidP="00561163">
      <w:pPr>
        <w:ind w:firstLineChars="0"/>
        <w:rPr>
          <w:rFonts w:eastAsiaTheme="minorEastAsia"/>
        </w:rPr>
      </w:pPr>
    </w:p>
    <w:p w:rsidR="00561163" w:rsidRDefault="004218CB" w:rsidP="00561163">
      <w:pPr>
        <w:ind w:firstLineChars="0"/>
        <w:rPr>
          <w:rFonts w:eastAsiaTheme="minorEastAsia"/>
        </w:rPr>
      </w:pPr>
      <w:r>
        <w:rPr>
          <w:rFonts w:eastAsiaTheme="minorEastAsia" w:hint="eastAsia"/>
        </w:rPr>
        <w:t>数据库安装目录</w:t>
      </w:r>
      <w:r>
        <w:rPr>
          <w:rFonts w:eastAsiaTheme="minorEastAsia" w:hint="eastAsia"/>
        </w:rPr>
        <w:t>:</w:t>
      </w:r>
    </w:p>
    <w:p w:rsidR="004218CB" w:rsidRDefault="004218CB" w:rsidP="00561163">
      <w:pPr>
        <w:ind w:firstLineChars="0"/>
        <w:rPr>
          <w:rFonts w:eastAsiaTheme="minorEastAsia"/>
        </w:rPr>
      </w:pPr>
    </w:p>
    <w:tbl>
      <w:tblPr>
        <w:tblStyle w:val="af4"/>
        <w:tblW w:w="10915" w:type="dxa"/>
        <w:tblInd w:w="-1168" w:type="dxa"/>
        <w:tblLook w:val="04A0"/>
      </w:tblPr>
      <w:tblGrid>
        <w:gridCol w:w="2920"/>
        <w:gridCol w:w="1905"/>
        <w:gridCol w:w="1906"/>
        <w:gridCol w:w="2483"/>
        <w:gridCol w:w="1701"/>
      </w:tblGrid>
      <w:tr w:rsidR="0009589A" w:rsidRPr="0009589A" w:rsidTr="0009589A">
        <w:tc>
          <w:tcPr>
            <w:tcW w:w="2920" w:type="dxa"/>
          </w:tcPr>
          <w:p w:rsidR="0009589A" w:rsidRPr="0009589A" w:rsidRDefault="0009589A" w:rsidP="0009589A">
            <w:pPr>
              <w:pStyle w:val="shellstyle"/>
            </w:pPr>
            <w:r w:rsidRPr="0009589A">
              <w:rPr>
                <w:rFonts w:ascii="宋体" w:eastAsia="宋体" w:hAnsi="宋体" w:hint="eastAsia"/>
              </w:rPr>
              <w:t>目录名称</w:t>
            </w:r>
          </w:p>
        </w:tc>
        <w:tc>
          <w:tcPr>
            <w:tcW w:w="1905" w:type="dxa"/>
          </w:tcPr>
          <w:p w:rsidR="0009589A" w:rsidRPr="0009589A" w:rsidRDefault="0009589A" w:rsidP="0009589A">
            <w:pPr>
              <w:pStyle w:val="shellstyle"/>
            </w:pPr>
            <w:r w:rsidRPr="0009589A">
              <w:rPr>
                <w:rFonts w:ascii="宋体" w:eastAsia="宋体" w:hAnsi="宋体" w:hint="eastAsia"/>
              </w:rPr>
              <w:t>所属用户</w:t>
            </w:r>
          </w:p>
        </w:tc>
        <w:tc>
          <w:tcPr>
            <w:tcW w:w="1906" w:type="dxa"/>
          </w:tcPr>
          <w:p w:rsidR="0009589A" w:rsidRPr="0009589A" w:rsidRDefault="0009589A" w:rsidP="0009589A">
            <w:pPr>
              <w:pStyle w:val="shellstyle"/>
            </w:pPr>
            <w:r w:rsidRPr="0009589A">
              <w:rPr>
                <w:rFonts w:ascii="宋体" w:eastAsia="宋体" w:hAnsi="宋体" w:hint="eastAsia"/>
              </w:rPr>
              <w:t>所属用户组</w:t>
            </w:r>
          </w:p>
        </w:tc>
        <w:tc>
          <w:tcPr>
            <w:tcW w:w="2483" w:type="dxa"/>
          </w:tcPr>
          <w:p w:rsidR="0009589A" w:rsidRPr="0009589A" w:rsidRDefault="0009589A" w:rsidP="0009589A">
            <w:pPr>
              <w:pStyle w:val="shellstyle"/>
            </w:pPr>
            <w:r w:rsidRPr="0009589A">
              <w:rPr>
                <w:rFonts w:ascii="宋体" w:eastAsia="宋体" w:hAnsi="宋体" w:hint="eastAsia"/>
              </w:rPr>
              <w:t>文件描述</w:t>
            </w:r>
          </w:p>
        </w:tc>
        <w:tc>
          <w:tcPr>
            <w:tcW w:w="1701" w:type="dxa"/>
          </w:tcPr>
          <w:p w:rsidR="0009589A" w:rsidRPr="0009589A" w:rsidRDefault="0009589A" w:rsidP="0009589A">
            <w:pPr>
              <w:pStyle w:val="shellstyle"/>
            </w:pPr>
            <w:r w:rsidRPr="0009589A">
              <w:rPr>
                <w:rFonts w:ascii="宋体" w:eastAsia="宋体" w:hAnsi="宋体" w:hint="eastAsia"/>
              </w:rPr>
              <w:t>节点</w:t>
            </w:r>
          </w:p>
        </w:tc>
      </w:tr>
      <w:tr w:rsidR="0009589A" w:rsidRPr="0009589A" w:rsidTr="0009589A">
        <w:tc>
          <w:tcPr>
            <w:tcW w:w="2920" w:type="dxa"/>
          </w:tcPr>
          <w:p w:rsidR="0009589A" w:rsidRPr="0009589A" w:rsidRDefault="0009589A" w:rsidP="0009589A">
            <w:pPr>
              <w:pStyle w:val="shellstyle"/>
            </w:pPr>
            <w:r w:rsidRPr="0009589A">
              <w:t>/u01/app/11.2.0/grid</w:t>
            </w:r>
          </w:p>
        </w:tc>
        <w:tc>
          <w:tcPr>
            <w:tcW w:w="1905" w:type="dxa"/>
          </w:tcPr>
          <w:p w:rsidR="0009589A" w:rsidRPr="0009589A" w:rsidRDefault="0009589A" w:rsidP="0009589A">
            <w:pPr>
              <w:pStyle w:val="shellstyle"/>
            </w:pPr>
            <w:r w:rsidRPr="0009589A">
              <w:rPr>
                <w:szCs w:val="21"/>
                <w:shd w:val="clear" w:color="auto" w:fill="F6F8FA"/>
              </w:rPr>
              <w:t>grid</w:t>
            </w:r>
          </w:p>
        </w:tc>
        <w:tc>
          <w:tcPr>
            <w:tcW w:w="1906" w:type="dxa"/>
          </w:tcPr>
          <w:p w:rsidR="0009589A" w:rsidRPr="0009589A" w:rsidRDefault="0009589A" w:rsidP="0009589A">
            <w:pPr>
              <w:pStyle w:val="shellstyle"/>
            </w:pPr>
            <w:r w:rsidRPr="0009589A">
              <w:rPr>
                <w:szCs w:val="21"/>
                <w:shd w:val="clear" w:color="auto" w:fill="F6F8FA"/>
              </w:rPr>
              <w:t>oinstall</w:t>
            </w:r>
          </w:p>
        </w:tc>
        <w:tc>
          <w:tcPr>
            <w:tcW w:w="2483" w:type="dxa"/>
          </w:tcPr>
          <w:p w:rsidR="0009589A" w:rsidRPr="0009589A" w:rsidRDefault="0009589A" w:rsidP="0009589A">
            <w:pPr>
              <w:pStyle w:val="shellstyle"/>
            </w:pPr>
            <w:r w:rsidRPr="0009589A">
              <w:rPr>
                <w:rFonts w:hint="eastAsia"/>
              </w:rPr>
              <w:t>GRID_HOME</w:t>
            </w:r>
          </w:p>
        </w:tc>
        <w:tc>
          <w:tcPr>
            <w:tcW w:w="1701" w:type="dxa"/>
          </w:tcPr>
          <w:p w:rsidR="0009589A" w:rsidRPr="0009589A" w:rsidRDefault="0009589A" w:rsidP="0009589A">
            <w:pPr>
              <w:pStyle w:val="shellstyle"/>
            </w:pPr>
            <w:r w:rsidRPr="0009589A">
              <w:rPr>
                <w:rFonts w:hint="eastAsia"/>
              </w:rPr>
              <w:t>rac1,rac2</w:t>
            </w:r>
          </w:p>
        </w:tc>
      </w:tr>
      <w:tr w:rsidR="0009589A" w:rsidRPr="0009589A" w:rsidTr="0009589A">
        <w:tc>
          <w:tcPr>
            <w:tcW w:w="2920" w:type="dxa"/>
          </w:tcPr>
          <w:p w:rsidR="0009589A" w:rsidRPr="0009589A" w:rsidRDefault="0009589A" w:rsidP="0009589A">
            <w:pPr>
              <w:pStyle w:val="shellstyle"/>
            </w:pPr>
            <w:r w:rsidRPr="0009589A">
              <w:t>/u01/app/grid</w:t>
            </w:r>
          </w:p>
        </w:tc>
        <w:tc>
          <w:tcPr>
            <w:tcW w:w="1905" w:type="dxa"/>
          </w:tcPr>
          <w:p w:rsidR="0009589A" w:rsidRPr="0009589A" w:rsidRDefault="0009589A" w:rsidP="0009589A">
            <w:pPr>
              <w:pStyle w:val="shellstyle"/>
            </w:pPr>
            <w:r w:rsidRPr="0009589A">
              <w:rPr>
                <w:szCs w:val="21"/>
                <w:shd w:val="clear" w:color="auto" w:fill="F6F8FA"/>
              </w:rPr>
              <w:t>grid</w:t>
            </w:r>
          </w:p>
        </w:tc>
        <w:tc>
          <w:tcPr>
            <w:tcW w:w="1906" w:type="dxa"/>
          </w:tcPr>
          <w:p w:rsidR="0009589A" w:rsidRPr="0009589A" w:rsidRDefault="0009589A" w:rsidP="0009589A">
            <w:pPr>
              <w:pStyle w:val="shellstyle"/>
            </w:pPr>
            <w:r w:rsidRPr="0009589A">
              <w:rPr>
                <w:szCs w:val="21"/>
                <w:shd w:val="clear" w:color="auto" w:fill="F6F8FA"/>
              </w:rPr>
              <w:t>oinstall</w:t>
            </w:r>
          </w:p>
        </w:tc>
        <w:tc>
          <w:tcPr>
            <w:tcW w:w="2483" w:type="dxa"/>
          </w:tcPr>
          <w:p w:rsidR="0009589A" w:rsidRPr="0009589A" w:rsidRDefault="0009589A" w:rsidP="0009589A">
            <w:pPr>
              <w:pStyle w:val="shellstyle"/>
            </w:pPr>
            <w:r w:rsidRPr="0009589A">
              <w:rPr>
                <w:rFonts w:hint="eastAsia"/>
              </w:rPr>
              <w:t>GRID_BASE</w:t>
            </w:r>
          </w:p>
        </w:tc>
        <w:tc>
          <w:tcPr>
            <w:tcW w:w="1701" w:type="dxa"/>
          </w:tcPr>
          <w:p w:rsidR="0009589A" w:rsidRPr="0009589A" w:rsidRDefault="0009589A" w:rsidP="0009589A">
            <w:pPr>
              <w:pStyle w:val="shellstyle"/>
            </w:pPr>
            <w:r w:rsidRPr="0009589A">
              <w:rPr>
                <w:rFonts w:hint="eastAsia"/>
              </w:rPr>
              <w:t>rac1,rac2</w:t>
            </w:r>
          </w:p>
        </w:tc>
      </w:tr>
      <w:tr w:rsidR="0009589A" w:rsidRPr="0009589A" w:rsidTr="0009589A">
        <w:tc>
          <w:tcPr>
            <w:tcW w:w="2920" w:type="dxa"/>
          </w:tcPr>
          <w:p w:rsidR="0009589A" w:rsidRPr="0009589A" w:rsidRDefault="0009589A" w:rsidP="0009589A">
            <w:pPr>
              <w:pStyle w:val="shellstyle"/>
            </w:pPr>
            <w:r w:rsidRPr="0009589A">
              <w:t>/u01/app/oracle</w:t>
            </w:r>
          </w:p>
        </w:tc>
        <w:tc>
          <w:tcPr>
            <w:tcW w:w="1905" w:type="dxa"/>
          </w:tcPr>
          <w:p w:rsidR="0009589A" w:rsidRPr="0009589A" w:rsidRDefault="0009589A" w:rsidP="0009589A">
            <w:pPr>
              <w:pStyle w:val="shellstyle"/>
            </w:pPr>
            <w:r w:rsidRPr="0009589A">
              <w:rPr>
                <w:szCs w:val="21"/>
                <w:shd w:val="clear" w:color="auto" w:fill="F6F8FA"/>
              </w:rPr>
              <w:t>oracle</w:t>
            </w:r>
          </w:p>
        </w:tc>
        <w:tc>
          <w:tcPr>
            <w:tcW w:w="1906" w:type="dxa"/>
          </w:tcPr>
          <w:p w:rsidR="0009589A" w:rsidRPr="0009589A" w:rsidRDefault="0009589A" w:rsidP="0009589A">
            <w:pPr>
              <w:pStyle w:val="shellstyle"/>
            </w:pPr>
            <w:r w:rsidRPr="0009589A">
              <w:rPr>
                <w:szCs w:val="21"/>
                <w:shd w:val="clear" w:color="auto" w:fill="F6F8FA"/>
              </w:rPr>
              <w:t>oinstall</w:t>
            </w:r>
          </w:p>
        </w:tc>
        <w:tc>
          <w:tcPr>
            <w:tcW w:w="2483" w:type="dxa"/>
          </w:tcPr>
          <w:p w:rsidR="0009589A" w:rsidRPr="0009589A" w:rsidRDefault="0009589A" w:rsidP="0009589A">
            <w:pPr>
              <w:pStyle w:val="shellstyle"/>
            </w:pPr>
            <w:r w:rsidRPr="0009589A">
              <w:rPr>
                <w:rFonts w:hint="eastAsia"/>
              </w:rPr>
              <w:t>ORACLE_BASE</w:t>
            </w:r>
          </w:p>
        </w:tc>
        <w:tc>
          <w:tcPr>
            <w:tcW w:w="1701" w:type="dxa"/>
          </w:tcPr>
          <w:p w:rsidR="0009589A" w:rsidRPr="0009589A" w:rsidRDefault="0009589A" w:rsidP="0009589A">
            <w:pPr>
              <w:pStyle w:val="shellstyle"/>
            </w:pPr>
            <w:r w:rsidRPr="0009589A">
              <w:rPr>
                <w:rFonts w:hint="eastAsia"/>
              </w:rPr>
              <w:t>rac1,rac2</w:t>
            </w:r>
          </w:p>
        </w:tc>
      </w:tr>
    </w:tbl>
    <w:p w:rsidR="004218CB" w:rsidRDefault="004218CB" w:rsidP="00FA011C">
      <w:pPr>
        <w:ind w:firstLineChars="0" w:firstLine="0"/>
        <w:rPr>
          <w:rFonts w:eastAsiaTheme="minorEastAsia"/>
        </w:rPr>
      </w:pPr>
    </w:p>
    <w:p w:rsidR="00FA011C" w:rsidRDefault="00FA011C" w:rsidP="00FA011C">
      <w:pPr>
        <w:ind w:firstLineChars="0" w:firstLine="0"/>
        <w:rPr>
          <w:rFonts w:eastAsiaTheme="minorEastAsia"/>
        </w:rPr>
      </w:pPr>
    </w:p>
    <w:p w:rsidR="00FA011C" w:rsidRDefault="00FA011C" w:rsidP="00FA011C">
      <w:pPr>
        <w:ind w:firstLineChars="0" w:firstLine="0"/>
        <w:rPr>
          <w:rFonts w:eastAsiaTheme="minorEastAsia"/>
        </w:rPr>
      </w:pPr>
    </w:p>
    <w:p w:rsidR="0009589A" w:rsidRDefault="0009589A" w:rsidP="0009589A">
      <w:pPr>
        <w:pStyle w:val="a8"/>
        <w:numPr>
          <w:ilvl w:val="0"/>
          <w:numId w:val="2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网络相关配置</w:t>
      </w:r>
    </w:p>
    <w:p w:rsidR="0009589A" w:rsidRPr="0009589A" w:rsidRDefault="0009589A" w:rsidP="0009589A">
      <w:pPr>
        <w:ind w:firstLineChars="0"/>
        <w:rPr>
          <w:rFonts w:eastAsiaTheme="minorEastAsia"/>
        </w:rPr>
      </w:pPr>
    </w:p>
    <w:tbl>
      <w:tblPr>
        <w:tblStyle w:val="af4"/>
        <w:tblW w:w="5000" w:type="pct"/>
        <w:tblLook w:val="04A0"/>
      </w:tblPr>
      <w:tblGrid>
        <w:gridCol w:w="2091"/>
        <w:gridCol w:w="1970"/>
        <w:gridCol w:w="1677"/>
        <w:gridCol w:w="1882"/>
        <w:gridCol w:w="902"/>
      </w:tblGrid>
      <w:tr w:rsidR="00FA011C" w:rsidTr="00FA011C">
        <w:tc>
          <w:tcPr>
            <w:tcW w:w="1227" w:type="pct"/>
          </w:tcPr>
          <w:p w:rsidR="0056307E" w:rsidRDefault="0056307E" w:rsidP="00FA011C">
            <w:pPr>
              <w:pStyle w:val="shellstyle"/>
            </w:pPr>
            <w:r>
              <w:rPr>
                <w:rFonts w:hint="eastAsia"/>
              </w:rPr>
              <w:t>IP</w:t>
            </w:r>
          </w:p>
        </w:tc>
        <w:tc>
          <w:tcPr>
            <w:tcW w:w="1156" w:type="pct"/>
          </w:tcPr>
          <w:p w:rsidR="0056307E" w:rsidRDefault="0056307E" w:rsidP="00FA011C">
            <w:pPr>
              <w:pStyle w:val="shellstyle"/>
            </w:pPr>
            <w:r>
              <w:rPr>
                <w:rFonts w:hint="eastAsia"/>
              </w:rPr>
              <w:t>GATEWAY</w:t>
            </w:r>
          </w:p>
        </w:tc>
        <w:tc>
          <w:tcPr>
            <w:tcW w:w="984" w:type="pct"/>
          </w:tcPr>
          <w:p w:rsidR="0056307E" w:rsidRDefault="0056307E" w:rsidP="00FA011C">
            <w:pPr>
              <w:pStyle w:val="shellstyle"/>
            </w:pPr>
            <w:r>
              <w:t>D</w:t>
            </w:r>
            <w:r>
              <w:rPr>
                <w:rFonts w:hint="eastAsia"/>
              </w:rPr>
              <w:t>evice</w:t>
            </w:r>
          </w:p>
        </w:tc>
        <w:tc>
          <w:tcPr>
            <w:tcW w:w="1104" w:type="pct"/>
          </w:tcPr>
          <w:p w:rsidR="0056307E" w:rsidRDefault="0056307E" w:rsidP="00FA011C">
            <w:pPr>
              <w:pStyle w:val="shellstyle"/>
            </w:pPr>
            <w:r>
              <w:rPr>
                <w:rFonts w:hint="eastAsia"/>
              </w:rPr>
              <w:t>type</w:t>
            </w:r>
          </w:p>
        </w:tc>
        <w:tc>
          <w:tcPr>
            <w:tcW w:w="529" w:type="pct"/>
          </w:tcPr>
          <w:p w:rsidR="0056307E" w:rsidRDefault="0056307E" w:rsidP="00FA011C">
            <w:pPr>
              <w:pStyle w:val="shellstyle"/>
            </w:pPr>
            <w:r>
              <w:rPr>
                <w:rFonts w:hint="eastAsia"/>
              </w:rPr>
              <w:t>nodes</w:t>
            </w:r>
          </w:p>
        </w:tc>
      </w:tr>
      <w:tr w:rsidR="00FA011C" w:rsidTr="00FA011C">
        <w:tc>
          <w:tcPr>
            <w:tcW w:w="1227" w:type="pct"/>
          </w:tcPr>
          <w:p w:rsidR="00FA011C" w:rsidRDefault="00FA011C" w:rsidP="00FA011C">
            <w:pPr>
              <w:pStyle w:val="shellstyle"/>
            </w:pPr>
            <w:r w:rsidRPr="0056307E">
              <w:t>192.168.248.101</w:t>
            </w:r>
          </w:p>
        </w:tc>
        <w:tc>
          <w:tcPr>
            <w:tcW w:w="1156" w:type="pct"/>
          </w:tcPr>
          <w:p w:rsidR="00FA011C" w:rsidRDefault="00FA011C" w:rsidP="00FA011C">
            <w:pPr>
              <w:pStyle w:val="shellstyle"/>
            </w:pPr>
            <w:r w:rsidRPr="0056307E">
              <w:t>192.168.248.</w:t>
            </w:r>
            <w:r>
              <w:rPr>
                <w:rFonts w:hint="eastAsia"/>
              </w:rPr>
              <w:t>2</w:t>
            </w:r>
          </w:p>
        </w:tc>
        <w:tc>
          <w:tcPr>
            <w:tcW w:w="984" w:type="pct"/>
          </w:tcPr>
          <w:p w:rsidR="00FA011C" w:rsidRDefault="00FA011C" w:rsidP="00FA011C">
            <w:pPr>
              <w:pStyle w:val="shellstyle"/>
            </w:pPr>
            <w:r>
              <w:t>E</w:t>
            </w:r>
            <w:r>
              <w:rPr>
                <w:rFonts w:hint="eastAsia"/>
              </w:rPr>
              <w:t>th1</w:t>
            </w:r>
          </w:p>
        </w:tc>
        <w:tc>
          <w:tcPr>
            <w:tcW w:w="1104" w:type="pct"/>
          </w:tcPr>
          <w:p w:rsidR="00FA011C" w:rsidRDefault="00FA011C" w:rsidP="00FA011C">
            <w:pPr>
              <w:pStyle w:val="shellstyle"/>
            </w:pPr>
            <w:r>
              <w:rPr>
                <w:rFonts w:hint="eastAsia"/>
              </w:rPr>
              <w:t>nat</w:t>
            </w:r>
          </w:p>
        </w:tc>
        <w:tc>
          <w:tcPr>
            <w:tcW w:w="529" w:type="pct"/>
          </w:tcPr>
          <w:p w:rsidR="00FA011C" w:rsidRDefault="00FA011C" w:rsidP="00FA011C">
            <w:pPr>
              <w:pStyle w:val="shellstyle"/>
            </w:pPr>
            <w:r>
              <w:t>N</w:t>
            </w:r>
            <w:r>
              <w:rPr>
                <w:rFonts w:hint="eastAsia"/>
              </w:rPr>
              <w:t>ode1</w:t>
            </w:r>
          </w:p>
        </w:tc>
      </w:tr>
      <w:tr w:rsidR="00FA011C" w:rsidTr="00FA011C">
        <w:tc>
          <w:tcPr>
            <w:tcW w:w="1227" w:type="pct"/>
          </w:tcPr>
          <w:p w:rsidR="00FA011C" w:rsidRDefault="00FA011C" w:rsidP="00FA011C">
            <w:pPr>
              <w:pStyle w:val="shellstyle"/>
            </w:pPr>
            <w:r w:rsidRPr="0056307E">
              <w:t>192.168.109.101</w:t>
            </w:r>
          </w:p>
        </w:tc>
        <w:tc>
          <w:tcPr>
            <w:tcW w:w="1156" w:type="pct"/>
          </w:tcPr>
          <w:p w:rsidR="00FA011C" w:rsidRDefault="00FA011C" w:rsidP="00FA011C">
            <w:pPr>
              <w:pStyle w:val="shellstyle"/>
            </w:pPr>
            <w:r>
              <w:t>192.168.109.</w:t>
            </w:r>
            <w:r>
              <w:rPr>
                <w:rFonts w:hint="eastAsia"/>
              </w:rPr>
              <w:t>1</w:t>
            </w:r>
          </w:p>
        </w:tc>
        <w:tc>
          <w:tcPr>
            <w:tcW w:w="984" w:type="pct"/>
          </w:tcPr>
          <w:p w:rsidR="00FA011C" w:rsidRDefault="00FA011C" w:rsidP="00FA011C">
            <w:pPr>
              <w:pStyle w:val="shellstyle"/>
            </w:pPr>
            <w:r>
              <w:t>E</w:t>
            </w:r>
            <w:r>
              <w:rPr>
                <w:rFonts w:hint="eastAsia"/>
              </w:rPr>
              <w:t>th0</w:t>
            </w:r>
          </w:p>
        </w:tc>
        <w:tc>
          <w:tcPr>
            <w:tcW w:w="1104" w:type="pct"/>
          </w:tcPr>
          <w:p w:rsidR="00FA011C" w:rsidRDefault="00FA011C" w:rsidP="00FA011C">
            <w:pPr>
              <w:pStyle w:val="shellstyle"/>
            </w:pPr>
            <w:r>
              <w:t>H</w:t>
            </w:r>
            <w:r>
              <w:rPr>
                <w:rFonts w:hint="eastAsia"/>
              </w:rPr>
              <w:t>ost only</w:t>
            </w:r>
          </w:p>
        </w:tc>
        <w:tc>
          <w:tcPr>
            <w:tcW w:w="529" w:type="pct"/>
          </w:tcPr>
          <w:p w:rsidR="00FA011C" w:rsidRDefault="00FA011C" w:rsidP="00FA011C">
            <w:pPr>
              <w:pStyle w:val="shellstyle"/>
            </w:pPr>
            <w:r>
              <w:t>N</w:t>
            </w:r>
            <w:r>
              <w:rPr>
                <w:rFonts w:hint="eastAsia"/>
              </w:rPr>
              <w:t>ode1</w:t>
            </w:r>
          </w:p>
        </w:tc>
      </w:tr>
      <w:tr w:rsidR="00FA011C" w:rsidTr="00FA011C">
        <w:tc>
          <w:tcPr>
            <w:tcW w:w="1227" w:type="pct"/>
          </w:tcPr>
          <w:p w:rsidR="00FA011C" w:rsidRDefault="00FA011C" w:rsidP="00FA011C">
            <w:pPr>
              <w:pStyle w:val="shellstyle"/>
            </w:pPr>
            <w:r w:rsidRPr="0056307E">
              <w:t>192.168.248.10</w:t>
            </w:r>
            <w:r>
              <w:rPr>
                <w:rFonts w:hint="eastAsia"/>
              </w:rPr>
              <w:t>2</w:t>
            </w:r>
          </w:p>
        </w:tc>
        <w:tc>
          <w:tcPr>
            <w:tcW w:w="1156" w:type="pct"/>
          </w:tcPr>
          <w:p w:rsidR="00FA011C" w:rsidRDefault="00FA011C" w:rsidP="00FA011C">
            <w:pPr>
              <w:pStyle w:val="shellstyle"/>
            </w:pPr>
            <w:r w:rsidRPr="0056307E">
              <w:t>192.168.248.</w:t>
            </w:r>
            <w:r>
              <w:rPr>
                <w:rFonts w:hint="eastAsia"/>
              </w:rPr>
              <w:t>2</w:t>
            </w:r>
          </w:p>
        </w:tc>
        <w:tc>
          <w:tcPr>
            <w:tcW w:w="984" w:type="pct"/>
          </w:tcPr>
          <w:p w:rsidR="00FA011C" w:rsidRDefault="00FA011C" w:rsidP="00FA011C">
            <w:pPr>
              <w:pStyle w:val="shellstyle"/>
            </w:pPr>
            <w:r>
              <w:t>E</w:t>
            </w:r>
            <w:r>
              <w:rPr>
                <w:rFonts w:hint="eastAsia"/>
              </w:rPr>
              <w:t>th1</w:t>
            </w:r>
          </w:p>
        </w:tc>
        <w:tc>
          <w:tcPr>
            <w:tcW w:w="1104" w:type="pct"/>
          </w:tcPr>
          <w:p w:rsidR="00FA011C" w:rsidRDefault="00FA011C" w:rsidP="00FA011C">
            <w:pPr>
              <w:pStyle w:val="shellstyle"/>
            </w:pPr>
            <w:r>
              <w:rPr>
                <w:rFonts w:hint="eastAsia"/>
              </w:rPr>
              <w:t>nat</w:t>
            </w:r>
          </w:p>
        </w:tc>
        <w:tc>
          <w:tcPr>
            <w:tcW w:w="529" w:type="pct"/>
          </w:tcPr>
          <w:p w:rsidR="00FA011C" w:rsidRDefault="00FA011C" w:rsidP="00FA011C">
            <w:pPr>
              <w:pStyle w:val="shellstyle"/>
            </w:pPr>
            <w:r>
              <w:t>N</w:t>
            </w:r>
            <w:r>
              <w:rPr>
                <w:rFonts w:hint="eastAsia"/>
              </w:rPr>
              <w:t>ode2</w:t>
            </w:r>
          </w:p>
        </w:tc>
      </w:tr>
      <w:tr w:rsidR="00FA011C" w:rsidTr="00FA011C">
        <w:tc>
          <w:tcPr>
            <w:tcW w:w="1227" w:type="pct"/>
          </w:tcPr>
          <w:p w:rsidR="00FA011C" w:rsidRDefault="00FA011C" w:rsidP="00FA011C">
            <w:pPr>
              <w:pStyle w:val="shellstyle"/>
            </w:pPr>
            <w:r w:rsidRPr="0056307E">
              <w:t>192.168.109.10</w:t>
            </w:r>
            <w:r>
              <w:rPr>
                <w:rFonts w:hint="eastAsia"/>
              </w:rPr>
              <w:t>2</w:t>
            </w:r>
          </w:p>
        </w:tc>
        <w:tc>
          <w:tcPr>
            <w:tcW w:w="1156" w:type="pct"/>
          </w:tcPr>
          <w:p w:rsidR="00FA011C" w:rsidRDefault="00FA011C" w:rsidP="00FA011C">
            <w:pPr>
              <w:pStyle w:val="shellstyle"/>
            </w:pPr>
            <w:r>
              <w:t>192.168.109.</w:t>
            </w:r>
            <w:r>
              <w:rPr>
                <w:rFonts w:hint="eastAsia"/>
              </w:rPr>
              <w:t>1</w:t>
            </w:r>
          </w:p>
        </w:tc>
        <w:tc>
          <w:tcPr>
            <w:tcW w:w="984" w:type="pct"/>
          </w:tcPr>
          <w:p w:rsidR="00FA011C" w:rsidRDefault="00FA011C" w:rsidP="00FA011C">
            <w:pPr>
              <w:pStyle w:val="shellstyle"/>
            </w:pPr>
            <w:r>
              <w:t>E</w:t>
            </w:r>
            <w:r>
              <w:rPr>
                <w:rFonts w:hint="eastAsia"/>
              </w:rPr>
              <w:t>th0</w:t>
            </w:r>
          </w:p>
        </w:tc>
        <w:tc>
          <w:tcPr>
            <w:tcW w:w="1104" w:type="pct"/>
          </w:tcPr>
          <w:p w:rsidR="00FA011C" w:rsidRDefault="00FA011C" w:rsidP="00FA011C">
            <w:pPr>
              <w:pStyle w:val="shellstyle"/>
            </w:pPr>
            <w:r>
              <w:t>H</w:t>
            </w:r>
            <w:r>
              <w:rPr>
                <w:rFonts w:hint="eastAsia"/>
              </w:rPr>
              <w:t>ost  only</w:t>
            </w:r>
          </w:p>
        </w:tc>
        <w:tc>
          <w:tcPr>
            <w:tcW w:w="529" w:type="pct"/>
          </w:tcPr>
          <w:p w:rsidR="00FA011C" w:rsidRDefault="00FA011C" w:rsidP="00FA011C">
            <w:pPr>
              <w:pStyle w:val="shellstyle"/>
            </w:pPr>
            <w:r>
              <w:t>N</w:t>
            </w:r>
            <w:r>
              <w:rPr>
                <w:rFonts w:hint="eastAsia"/>
              </w:rPr>
              <w:t>ode2</w:t>
            </w:r>
          </w:p>
        </w:tc>
      </w:tr>
    </w:tbl>
    <w:p w:rsidR="004218CB" w:rsidRPr="00C66EC8" w:rsidRDefault="0009589A" w:rsidP="00C66EC8">
      <w:pPr>
        <w:ind w:firstLineChars="0"/>
        <w:rPr>
          <w:rFonts w:eastAsiaTheme="minorEastAsia"/>
        </w:rPr>
      </w:pPr>
      <w:r w:rsidRPr="00C66EC8">
        <w:rPr>
          <w:rFonts w:eastAsiaTheme="minorEastAsia" w:hint="eastAsia"/>
        </w:rPr>
        <w:br/>
      </w:r>
    </w:p>
    <w:p w:rsidR="00C66EC8" w:rsidRDefault="00C66EC8" w:rsidP="00C66EC8">
      <w:pPr>
        <w:pStyle w:val="a8"/>
        <w:numPr>
          <w:ilvl w:val="0"/>
          <w:numId w:val="2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共享存储（共享磁盘配置）</w:t>
      </w:r>
    </w:p>
    <w:p w:rsidR="00C66EC8" w:rsidRDefault="00C66EC8" w:rsidP="00C66EC8">
      <w:pPr>
        <w:ind w:firstLineChars="0"/>
        <w:rPr>
          <w:rFonts w:eastAsiaTheme="minorEastAsia"/>
        </w:rPr>
      </w:pPr>
    </w:p>
    <w:p w:rsidR="0055167B" w:rsidRPr="0055167B" w:rsidRDefault="0055167B" w:rsidP="00C66EC8">
      <w:pPr>
        <w:ind w:firstLineChars="0"/>
        <w:rPr>
          <w:rFonts w:eastAsiaTheme="minorEastAsia"/>
        </w:rPr>
      </w:pPr>
      <w:r>
        <w:rPr>
          <w:rFonts w:eastAsiaTheme="minorEastAsia"/>
        </w:rPr>
        <w:t>O</w:t>
      </w:r>
      <w:r>
        <w:rPr>
          <w:rFonts w:eastAsiaTheme="minorEastAsia" w:hint="eastAsia"/>
        </w:rPr>
        <w:t>racle  RAC</w:t>
      </w:r>
      <w:r>
        <w:rPr>
          <w:rFonts w:eastAsiaTheme="minorEastAsia" w:hint="eastAsia"/>
        </w:rPr>
        <w:t>中的文件地址可以分为三种，第一种是</w:t>
      </w:r>
      <w:r>
        <w:rPr>
          <w:rFonts w:eastAsiaTheme="minorEastAsia" w:hint="eastAsia"/>
        </w:rPr>
        <w:t>OCR/VOTING,</w:t>
      </w:r>
      <w:r>
        <w:rPr>
          <w:rFonts w:eastAsiaTheme="minorEastAsia" w:hint="eastAsia"/>
        </w:rPr>
        <w:t>存储的是集群的一些信息和</w:t>
      </w:r>
      <w:r>
        <w:rPr>
          <w:rFonts w:eastAsiaTheme="minorEastAsia" w:hint="eastAsia"/>
        </w:rPr>
        <w:t>oracle</w:t>
      </w:r>
      <w:r>
        <w:rPr>
          <w:rFonts w:eastAsiaTheme="minorEastAsia" w:hint="eastAsia"/>
        </w:rPr>
        <w:t>节点故障时，节点的选举情况。第二种就是数据文件（</w:t>
      </w: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）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数据文件包含的有，数据文件，在线重做日志文件</w:t>
      </w:r>
      <w:r>
        <w:rPr>
          <w:rFonts w:eastAsiaTheme="minorEastAsia" w:hint="eastAsia"/>
        </w:rPr>
        <w:t>(REDO),</w:t>
      </w:r>
      <w:r>
        <w:rPr>
          <w:rFonts w:eastAsiaTheme="minorEastAsia" w:hint="eastAsia"/>
        </w:rPr>
        <w:t>控制文件</w:t>
      </w:r>
      <w:r>
        <w:rPr>
          <w:rFonts w:eastAsiaTheme="minorEastAsia" w:hint="eastAsia"/>
        </w:rPr>
        <w:t>(CTL)</w:t>
      </w:r>
      <w:r>
        <w:rPr>
          <w:rFonts w:eastAsiaTheme="minorEastAsia" w:hint="eastAsia"/>
        </w:rPr>
        <w:t>等</w:t>
      </w:r>
      <w:r w:rsidR="00EA0CCA">
        <w:rPr>
          <w:rFonts w:eastAsiaTheme="minorEastAsia" w:hint="eastAsia"/>
        </w:rPr>
        <w:t>。第三种</w:t>
      </w:r>
      <w:r w:rsidR="00EA0CCA">
        <w:rPr>
          <w:rFonts w:eastAsiaTheme="minorEastAsia" w:hint="eastAsia"/>
        </w:rPr>
        <w:t>(FRA)</w:t>
      </w:r>
      <w:r w:rsidR="00EA0CCA">
        <w:rPr>
          <w:rFonts w:eastAsiaTheme="minorEastAsia" w:hint="eastAsia"/>
        </w:rPr>
        <w:t>指</w:t>
      </w:r>
      <w:r>
        <w:rPr>
          <w:rFonts w:eastAsiaTheme="minorEastAsia" w:hint="eastAsia"/>
        </w:rPr>
        <w:t>得就是恢复文件。</w:t>
      </w:r>
    </w:p>
    <w:p w:rsidR="002A7FEA" w:rsidRDefault="002A7FEA" w:rsidP="00C66EC8">
      <w:pPr>
        <w:ind w:firstLineChars="0"/>
        <w:rPr>
          <w:rFonts w:eastAsiaTheme="minorEastAsia"/>
        </w:rPr>
      </w:pPr>
    </w:p>
    <w:tbl>
      <w:tblPr>
        <w:tblStyle w:val="af4"/>
        <w:tblW w:w="9606" w:type="dxa"/>
        <w:tblLook w:val="04A0"/>
      </w:tblPr>
      <w:tblGrid>
        <w:gridCol w:w="5317"/>
        <w:gridCol w:w="2162"/>
        <w:gridCol w:w="2127"/>
      </w:tblGrid>
      <w:tr w:rsidR="003B2BEB" w:rsidTr="00AC7FBE">
        <w:trPr>
          <w:trHeight w:val="527"/>
        </w:trPr>
        <w:tc>
          <w:tcPr>
            <w:tcW w:w="5317" w:type="dxa"/>
          </w:tcPr>
          <w:p w:rsidR="003B2BEB" w:rsidRDefault="003B2BEB" w:rsidP="00AC7FBE">
            <w:pPr>
              <w:pStyle w:val="shellstyle"/>
            </w:pPr>
          </w:p>
        </w:tc>
        <w:tc>
          <w:tcPr>
            <w:tcW w:w="2162" w:type="dxa"/>
          </w:tcPr>
          <w:p w:rsidR="003B2BEB" w:rsidRDefault="003B2BEB" w:rsidP="00AC7FBE">
            <w:pPr>
              <w:pStyle w:val="shellstyle"/>
            </w:pPr>
            <w:r>
              <w:t>A</w:t>
            </w:r>
            <w:r>
              <w:rPr>
                <w:rFonts w:hint="eastAsia"/>
              </w:rPr>
              <w:t>sm</w:t>
            </w:r>
            <w:r>
              <w:rPr>
                <w:rFonts w:ascii="宋体" w:eastAsia="宋体" w:hAnsi="宋体" w:hint="eastAsia"/>
              </w:rPr>
              <w:t>磁盘组</w:t>
            </w:r>
          </w:p>
        </w:tc>
        <w:tc>
          <w:tcPr>
            <w:tcW w:w="2127" w:type="dxa"/>
          </w:tcPr>
          <w:p w:rsidR="003B2BEB" w:rsidRDefault="003B2BEB" w:rsidP="00AC7FBE">
            <w:pPr>
              <w:pStyle w:val="shellstyle"/>
            </w:pPr>
            <w:r>
              <w:rPr>
                <w:rFonts w:ascii="宋体" w:eastAsia="宋体" w:hAnsi="宋体" w:hint="eastAsia"/>
              </w:rPr>
              <w:t>大小</w:t>
            </w:r>
          </w:p>
        </w:tc>
      </w:tr>
      <w:tr w:rsidR="003B2BEB" w:rsidTr="00AC7FBE">
        <w:tc>
          <w:tcPr>
            <w:tcW w:w="5317" w:type="dxa"/>
          </w:tcPr>
          <w:p w:rsidR="003B2BEB" w:rsidRDefault="003B2BEB" w:rsidP="00AC7FBE">
            <w:pPr>
              <w:pStyle w:val="shellstyle"/>
            </w:pPr>
            <w:r w:rsidRPr="002A7FEA">
              <w:t>oracle RAC\share_storage</w:t>
            </w:r>
            <w:r>
              <w:rPr>
                <w:rFonts w:hint="eastAsia"/>
              </w:rPr>
              <w:t>\</w:t>
            </w:r>
            <w:r w:rsidRPr="002A7FEA">
              <w:t>ocrvote1</w:t>
            </w:r>
            <w:r>
              <w:rPr>
                <w:rFonts w:hint="eastAsia"/>
              </w:rPr>
              <w:t>.vmdk</w:t>
            </w:r>
          </w:p>
        </w:tc>
        <w:tc>
          <w:tcPr>
            <w:tcW w:w="2162" w:type="dxa"/>
          </w:tcPr>
          <w:p w:rsidR="003B2BEB" w:rsidRDefault="003B2BEB" w:rsidP="00AC7FBE">
            <w:pPr>
              <w:pStyle w:val="shellstyle"/>
            </w:pPr>
            <w:r>
              <w:rPr>
                <w:rFonts w:hint="eastAsia"/>
              </w:rPr>
              <w:t>OCR</w:t>
            </w:r>
          </w:p>
        </w:tc>
        <w:tc>
          <w:tcPr>
            <w:tcW w:w="2127" w:type="dxa"/>
          </w:tcPr>
          <w:p w:rsidR="003B2BEB" w:rsidRDefault="00522799" w:rsidP="00AC7FBE">
            <w:pPr>
              <w:pStyle w:val="shellstyle"/>
            </w:pPr>
            <w:r>
              <w:rPr>
                <w:rFonts w:hint="eastAsia"/>
              </w:rPr>
              <w:t>1G</w:t>
            </w:r>
          </w:p>
        </w:tc>
      </w:tr>
      <w:tr w:rsidR="003B2BEB" w:rsidTr="00AC7FBE">
        <w:tc>
          <w:tcPr>
            <w:tcW w:w="5317" w:type="dxa"/>
          </w:tcPr>
          <w:p w:rsidR="003B2BEB" w:rsidRDefault="003B2BEB" w:rsidP="00AC7FBE">
            <w:pPr>
              <w:pStyle w:val="shellstyle"/>
            </w:pPr>
            <w:r w:rsidRPr="002A7FEA">
              <w:t>oracle RAC\share_storage\ocrvote2.vmdk</w:t>
            </w:r>
          </w:p>
        </w:tc>
        <w:tc>
          <w:tcPr>
            <w:tcW w:w="2162" w:type="dxa"/>
          </w:tcPr>
          <w:p w:rsidR="003B2BEB" w:rsidRDefault="003B2BEB" w:rsidP="00AC7FBE">
            <w:pPr>
              <w:pStyle w:val="shellstyle"/>
            </w:pPr>
            <w:r>
              <w:rPr>
                <w:rFonts w:hint="eastAsia"/>
              </w:rPr>
              <w:t>DATA</w:t>
            </w:r>
          </w:p>
        </w:tc>
        <w:tc>
          <w:tcPr>
            <w:tcW w:w="2127" w:type="dxa"/>
          </w:tcPr>
          <w:p w:rsidR="003B2BEB" w:rsidRDefault="00522799" w:rsidP="00AC7FBE">
            <w:pPr>
              <w:pStyle w:val="shellstyle"/>
            </w:pPr>
            <w:r>
              <w:rPr>
                <w:rFonts w:hint="eastAsia"/>
              </w:rPr>
              <w:t>10G</w:t>
            </w:r>
          </w:p>
        </w:tc>
      </w:tr>
      <w:tr w:rsidR="003B2BEB" w:rsidTr="00AC7FBE">
        <w:tc>
          <w:tcPr>
            <w:tcW w:w="5317" w:type="dxa"/>
          </w:tcPr>
          <w:p w:rsidR="003B2BEB" w:rsidRDefault="003B2BEB" w:rsidP="00AC7FBE">
            <w:pPr>
              <w:pStyle w:val="shellstyle"/>
            </w:pPr>
            <w:r w:rsidRPr="002A7FEA">
              <w:t>oracle RAC\share_storage\ocrvote3.vmdk</w:t>
            </w:r>
          </w:p>
        </w:tc>
        <w:tc>
          <w:tcPr>
            <w:tcW w:w="2162" w:type="dxa"/>
          </w:tcPr>
          <w:p w:rsidR="003B2BEB" w:rsidRDefault="003B2BEB" w:rsidP="00AC7FBE">
            <w:pPr>
              <w:pStyle w:val="shellstyle"/>
            </w:pPr>
            <w:r>
              <w:rPr>
                <w:rFonts w:hint="eastAsia"/>
              </w:rPr>
              <w:t>OCR</w:t>
            </w:r>
          </w:p>
        </w:tc>
        <w:tc>
          <w:tcPr>
            <w:tcW w:w="2127" w:type="dxa"/>
          </w:tcPr>
          <w:p w:rsidR="003B2BEB" w:rsidRDefault="00522799" w:rsidP="00AC7FBE">
            <w:pPr>
              <w:pStyle w:val="shellstyle"/>
            </w:pPr>
            <w:r>
              <w:rPr>
                <w:rFonts w:hint="eastAsia"/>
              </w:rPr>
              <w:t>1G</w:t>
            </w:r>
          </w:p>
        </w:tc>
      </w:tr>
      <w:tr w:rsidR="003B2BEB" w:rsidTr="00AC7FBE">
        <w:tc>
          <w:tcPr>
            <w:tcW w:w="5317" w:type="dxa"/>
          </w:tcPr>
          <w:p w:rsidR="003B2BEB" w:rsidRDefault="003B2BEB" w:rsidP="00AC7FBE">
            <w:pPr>
              <w:pStyle w:val="shellstyle"/>
            </w:pPr>
            <w:r w:rsidRPr="002A7FEA">
              <w:t>oracle RAC\share_storage\data.vmdk</w:t>
            </w:r>
          </w:p>
        </w:tc>
        <w:tc>
          <w:tcPr>
            <w:tcW w:w="2162" w:type="dxa"/>
          </w:tcPr>
          <w:p w:rsidR="003B2BEB" w:rsidRDefault="003B2BEB" w:rsidP="00AC7FBE">
            <w:pPr>
              <w:pStyle w:val="shellstyle"/>
            </w:pPr>
            <w:r>
              <w:rPr>
                <w:rFonts w:hint="eastAsia"/>
              </w:rPr>
              <w:t>OCR</w:t>
            </w:r>
          </w:p>
        </w:tc>
        <w:tc>
          <w:tcPr>
            <w:tcW w:w="2127" w:type="dxa"/>
          </w:tcPr>
          <w:p w:rsidR="003B2BEB" w:rsidRDefault="00522799" w:rsidP="00AC7FBE">
            <w:pPr>
              <w:pStyle w:val="shellstyle"/>
            </w:pPr>
            <w:r>
              <w:rPr>
                <w:rFonts w:hint="eastAsia"/>
              </w:rPr>
              <w:t>1G</w:t>
            </w:r>
          </w:p>
        </w:tc>
      </w:tr>
      <w:tr w:rsidR="003B2BEB" w:rsidTr="00AC7FBE">
        <w:tc>
          <w:tcPr>
            <w:tcW w:w="5317" w:type="dxa"/>
          </w:tcPr>
          <w:p w:rsidR="003B2BEB" w:rsidRPr="002A7FEA" w:rsidRDefault="003B2BEB" w:rsidP="00AC7FBE">
            <w:pPr>
              <w:pStyle w:val="shellstyle"/>
            </w:pPr>
            <w:r w:rsidRPr="003B2BEB">
              <w:t>oracle RAC\share_storage\recover.vmdk</w:t>
            </w:r>
          </w:p>
        </w:tc>
        <w:tc>
          <w:tcPr>
            <w:tcW w:w="2162" w:type="dxa"/>
          </w:tcPr>
          <w:p w:rsidR="003B2BEB" w:rsidRDefault="003B2BEB" w:rsidP="00AC7FBE">
            <w:pPr>
              <w:pStyle w:val="shellstyle"/>
            </w:pPr>
            <w:r>
              <w:rPr>
                <w:rFonts w:hint="eastAsia"/>
              </w:rPr>
              <w:t>FR</w:t>
            </w:r>
            <w:r w:rsidR="00E1372D">
              <w:rPr>
                <w:rFonts w:hint="eastAsia"/>
              </w:rPr>
              <w:t>A</w:t>
            </w:r>
          </w:p>
        </w:tc>
        <w:tc>
          <w:tcPr>
            <w:tcW w:w="2127" w:type="dxa"/>
          </w:tcPr>
          <w:p w:rsidR="003B2BEB" w:rsidRDefault="00E1372D" w:rsidP="00AC7FBE">
            <w:pPr>
              <w:pStyle w:val="shellstyle"/>
            </w:pPr>
            <w:r>
              <w:rPr>
                <w:rFonts w:hint="eastAsia"/>
              </w:rPr>
              <w:t>5</w:t>
            </w:r>
            <w:r w:rsidR="00522799">
              <w:rPr>
                <w:rFonts w:hint="eastAsia"/>
              </w:rPr>
              <w:t>G</w:t>
            </w:r>
          </w:p>
        </w:tc>
      </w:tr>
    </w:tbl>
    <w:p w:rsidR="002A7FEA" w:rsidRDefault="002A7FEA" w:rsidP="00C66EC8">
      <w:pPr>
        <w:ind w:firstLineChars="0"/>
        <w:rPr>
          <w:rFonts w:eastAsiaTheme="minorEastAsia"/>
        </w:rPr>
      </w:pPr>
    </w:p>
    <w:p w:rsidR="002A7FEA" w:rsidRPr="00C66EC8" w:rsidRDefault="002A7FEA" w:rsidP="00C66EC8">
      <w:pPr>
        <w:ind w:firstLineChars="0"/>
        <w:rPr>
          <w:rFonts w:eastAsiaTheme="minorEastAsia"/>
        </w:rPr>
      </w:pPr>
    </w:p>
    <w:p w:rsidR="00C66EC8" w:rsidRPr="00561163" w:rsidRDefault="00C66EC8" w:rsidP="004D0F83">
      <w:pPr>
        <w:ind w:firstLineChars="0"/>
        <w:rPr>
          <w:rFonts w:eastAsiaTheme="minorEastAsia"/>
        </w:rPr>
      </w:pPr>
    </w:p>
    <w:p w:rsidR="00E526BC" w:rsidRDefault="00E526BC" w:rsidP="00E526BC">
      <w:pPr>
        <w:pStyle w:val="2"/>
      </w:pPr>
      <w:r>
        <w:rPr>
          <w:rFonts w:hint="eastAsia"/>
        </w:rPr>
        <w:t>安装前的配置</w:t>
      </w:r>
    </w:p>
    <w:p w:rsidR="00F35D49" w:rsidRPr="005B1784" w:rsidRDefault="005B1784" w:rsidP="00F35D49">
      <w:pPr>
        <w:ind w:firstLine="420"/>
        <w:rPr>
          <w:rFonts w:eastAsiaTheme="minorEastAsia"/>
        </w:rPr>
      </w:pPr>
      <w:r>
        <w:rPr>
          <w:rFonts w:hint="eastAsia"/>
        </w:rPr>
        <w:t>node1</w:t>
      </w:r>
      <w:r>
        <w:rPr>
          <w:rFonts w:hint="eastAsia"/>
        </w:rPr>
        <w:t>和</w:t>
      </w:r>
      <w:r>
        <w:rPr>
          <w:rFonts w:hint="eastAsia"/>
        </w:rPr>
        <w:t>node2</w:t>
      </w:r>
      <w:r>
        <w:rPr>
          <w:rFonts w:hint="eastAsia"/>
        </w:rPr>
        <w:t>都需要按照环境要求配置</w:t>
      </w:r>
      <w:r w:rsidR="006F36B4">
        <w:rPr>
          <w:rFonts w:asciiTheme="minorEastAsia" w:eastAsiaTheme="minorEastAsia" w:hAnsiTheme="minorEastAsia" w:hint="eastAsia"/>
        </w:rPr>
        <w:t>。</w:t>
      </w:r>
    </w:p>
    <w:p w:rsidR="005B1784" w:rsidRDefault="005B1784" w:rsidP="00F35D49">
      <w:pPr>
        <w:ind w:firstLine="420"/>
        <w:rPr>
          <w:rFonts w:eastAsiaTheme="minorEastAsia"/>
        </w:rPr>
      </w:pPr>
    </w:p>
    <w:p w:rsidR="005B1784" w:rsidRPr="005B1784" w:rsidRDefault="005B1784" w:rsidP="00F35D49">
      <w:pPr>
        <w:ind w:firstLine="420"/>
        <w:rPr>
          <w:rFonts w:eastAsiaTheme="minorEastAsia"/>
        </w:rPr>
      </w:pPr>
    </w:p>
    <w:p w:rsidR="00F35D49" w:rsidRDefault="00F35D49" w:rsidP="00F35D49">
      <w:pPr>
        <w:pStyle w:val="3"/>
      </w:pPr>
      <w:r>
        <w:rPr>
          <w:rFonts w:hint="eastAsia"/>
        </w:rPr>
        <w:t>虚拟机网卡配置</w:t>
      </w:r>
    </w:p>
    <w:p w:rsidR="00F35D49" w:rsidRDefault="00E416F0" w:rsidP="00F35D49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案例中，我们需要配置两块网卡，一块是</w:t>
      </w:r>
      <w:r>
        <w:rPr>
          <w:rFonts w:eastAsiaTheme="minorEastAsia" w:hint="eastAsia"/>
        </w:rPr>
        <w:t>host only</w:t>
      </w:r>
      <w:r>
        <w:rPr>
          <w:rFonts w:eastAsiaTheme="minorEastAsia" w:hint="eastAsia"/>
        </w:rPr>
        <w:t>上网方式的网卡，一块是</w:t>
      </w:r>
      <w:r>
        <w:rPr>
          <w:rFonts w:eastAsiaTheme="minorEastAsia" w:hint="eastAsia"/>
        </w:rPr>
        <w:t>nat</w:t>
      </w:r>
      <w:r>
        <w:rPr>
          <w:rFonts w:eastAsiaTheme="minorEastAsia" w:hint="eastAsia"/>
        </w:rPr>
        <w:t>方式上网的网卡（访问外网）</w:t>
      </w:r>
      <w:r w:rsidR="00134C2A">
        <w:rPr>
          <w:rFonts w:eastAsiaTheme="minorEastAsia" w:hint="eastAsia"/>
        </w:rPr>
        <w:t>。</w:t>
      </w:r>
    </w:p>
    <w:p w:rsidR="00134C2A" w:rsidRDefault="00134C2A" w:rsidP="00F35D49">
      <w:pPr>
        <w:ind w:firstLine="420"/>
        <w:rPr>
          <w:rFonts w:eastAsiaTheme="minorEastAsia"/>
        </w:rPr>
      </w:pPr>
    </w:p>
    <w:p w:rsidR="00134C2A" w:rsidRDefault="00134C2A" w:rsidP="00134C2A">
      <w:pPr>
        <w:pStyle w:val="a8"/>
        <w:numPr>
          <w:ilvl w:val="0"/>
          <w:numId w:val="2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虚拟机菜单</w:t>
      </w:r>
      <w:r>
        <w:rPr>
          <w:rFonts w:eastAsiaTheme="minorEastAsia" w:hint="eastAsia"/>
        </w:rPr>
        <w:t xml:space="preserve"> &gt; </w:t>
      </w:r>
      <w:r>
        <w:rPr>
          <w:rFonts w:eastAsiaTheme="minorEastAsia" w:hint="eastAsia"/>
        </w:rPr>
        <w:t>编辑</w:t>
      </w:r>
      <w:r>
        <w:rPr>
          <w:rFonts w:eastAsiaTheme="minorEastAsia" w:hint="eastAsia"/>
        </w:rPr>
        <w:t xml:space="preserve"> &gt; </w:t>
      </w:r>
      <w:r>
        <w:rPr>
          <w:rFonts w:eastAsiaTheme="minorEastAsia" w:hint="eastAsia"/>
        </w:rPr>
        <w:t>虚拟网络编辑器</w:t>
      </w:r>
      <w:r>
        <w:rPr>
          <w:rFonts w:eastAsiaTheme="minorEastAsia" w:hint="eastAsia"/>
        </w:rPr>
        <w:t xml:space="preserve"> </w:t>
      </w:r>
    </w:p>
    <w:p w:rsidR="00134C2A" w:rsidRDefault="00134C2A" w:rsidP="00134C2A">
      <w:pPr>
        <w:pStyle w:val="a8"/>
        <w:ind w:left="840"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>配置网络连接的类型，如果网卡已经存在，需要修改如下配置：</w:t>
      </w:r>
    </w:p>
    <w:p w:rsidR="00134C2A" w:rsidRDefault="00134C2A" w:rsidP="00134C2A">
      <w:pPr>
        <w:pStyle w:val="a8"/>
        <w:ind w:left="840" w:firstLineChars="0" w:firstLine="0"/>
        <w:rPr>
          <w:rFonts w:eastAsiaTheme="minorEastAsia"/>
        </w:rPr>
      </w:pPr>
    </w:p>
    <w:p w:rsidR="00134C2A" w:rsidRDefault="00134C2A" w:rsidP="00134C2A">
      <w:pPr>
        <w:pStyle w:val="a8"/>
        <w:numPr>
          <w:ilvl w:val="1"/>
          <w:numId w:val="24"/>
        </w:numPr>
        <w:ind w:firstLineChars="0"/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 w:hint="eastAsia"/>
        </w:rPr>
        <w:t>ost only</w:t>
      </w:r>
      <w:r>
        <w:rPr>
          <w:rFonts w:eastAsiaTheme="minorEastAsia" w:hint="eastAsia"/>
        </w:rPr>
        <w:t>配置</w:t>
      </w:r>
      <w:r w:rsidR="00F20EFD">
        <w:rPr>
          <w:rFonts w:eastAsiaTheme="minorEastAsia" w:hint="eastAsia"/>
        </w:rPr>
        <w:t>（仅主机模式配置）</w:t>
      </w:r>
    </w:p>
    <w:p w:rsidR="00F20EFD" w:rsidRDefault="00F20EFD" w:rsidP="00F20EFD">
      <w:pPr>
        <w:pStyle w:val="a8"/>
        <w:ind w:left="1260" w:firstLineChars="0" w:firstLine="0"/>
        <w:rPr>
          <w:rFonts w:eastAsiaTheme="minorEastAsia"/>
        </w:rPr>
      </w:pPr>
    </w:p>
    <w:p w:rsidR="00F20EFD" w:rsidRDefault="00F20EFD" w:rsidP="00F20EFD">
      <w:pPr>
        <w:pStyle w:val="a8"/>
        <w:ind w:left="1260" w:firstLineChars="0" w:firstLine="0"/>
        <w:rPr>
          <w:rFonts w:eastAsiaTheme="minorEastAsia"/>
        </w:rPr>
      </w:pPr>
      <w:r>
        <w:rPr>
          <w:rFonts w:eastAsiaTheme="minorEastAsia" w:hint="eastAsia"/>
        </w:rPr>
        <w:t>VMnat</w:t>
      </w:r>
      <w:r>
        <w:rPr>
          <w:rFonts w:eastAsiaTheme="minorEastAsia" w:hint="eastAsia"/>
        </w:rPr>
        <w:t>信息</w:t>
      </w:r>
      <w:r>
        <w:rPr>
          <w:rFonts w:eastAsiaTheme="minorEastAsia" w:hint="eastAsia"/>
        </w:rPr>
        <w:t xml:space="preserve"> &gt; </w:t>
      </w:r>
      <w:r>
        <w:rPr>
          <w:rFonts w:eastAsiaTheme="minorEastAsia" w:hint="eastAsia"/>
        </w:rPr>
        <w:t>仅主机模式</w:t>
      </w:r>
    </w:p>
    <w:p w:rsidR="00F20EFD" w:rsidRDefault="00F20EFD" w:rsidP="00F20EFD">
      <w:pPr>
        <w:pStyle w:val="a8"/>
        <w:ind w:left="1260" w:firstLineChars="0" w:firstLine="0"/>
        <w:rPr>
          <w:rFonts w:eastAsiaTheme="minorEastAsia"/>
        </w:rPr>
      </w:pPr>
    </w:p>
    <w:p w:rsidR="00F20EFD" w:rsidRPr="00F20EFD" w:rsidRDefault="00F20EFD" w:rsidP="00F20EFD">
      <w:pPr>
        <w:ind w:firstLineChars="0" w:firstLine="420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VMnat</w:t>
      </w:r>
      <w:r>
        <w:rPr>
          <w:rFonts w:eastAsiaTheme="minorEastAsia" w:hint="eastAsia"/>
        </w:rPr>
        <w:t>信息</w:t>
      </w:r>
      <w:r>
        <w:rPr>
          <w:rFonts w:eastAsiaTheme="minorEastAsia" w:hint="eastAsia"/>
        </w:rPr>
        <w:t xml:space="preserve"> &gt; </w:t>
      </w:r>
      <w:r>
        <w:rPr>
          <w:rFonts w:eastAsiaTheme="minorEastAsia" w:hint="eastAsia"/>
        </w:rPr>
        <w:t>将主机适配器连接到此网络</w:t>
      </w:r>
      <w:r w:rsidR="003F128D">
        <w:rPr>
          <w:rFonts w:eastAsiaTheme="minorEastAsia" w:hint="eastAsia"/>
        </w:rPr>
        <w:t>（</w:t>
      </w:r>
      <w:r w:rsidR="003F128D">
        <w:rPr>
          <w:rFonts w:eastAsiaTheme="minorEastAsia" w:hint="eastAsia"/>
        </w:rPr>
        <w:t>vmnat1</w:t>
      </w:r>
      <w:r w:rsidR="003F128D">
        <w:rPr>
          <w:rFonts w:eastAsiaTheme="minorEastAsia" w:hint="eastAsia"/>
        </w:rPr>
        <w:t>）</w:t>
      </w:r>
      <w:r>
        <w:rPr>
          <w:rFonts w:eastAsiaTheme="minorEastAsia" w:hint="eastAsia"/>
        </w:rPr>
        <w:t>（勾选）</w:t>
      </w:r>
      <w:r>
        <w:rPr>
          <w:rFonts w:eastAsiaTheme="minorEastAsia" w:hint="eastAsia"/>
        </w:rPr>
        <w:t xml:space="preserve">  </w:t>
      </w:r>
    </w:p>
    <w:p w:rsidR="00F20EFD" w:rsidRDefault="00F20EFD" w:rsidP="00F20EFD">
      <w:pPr>
        <w:pStyle w:val="a8"/>
        <w:ind w:left="1260" w:firstLineChars="0" w:firstLine="0"/>
        <w:rPr>
          <w:rFonts w:eastAsiaTheme="minorEastAsia"/>
        </w:rPr>
      </w:pPr>
    </w:p>
    <w:p w:rsidR="003F128D" w:rsidRDefault="003F128D" w:rsidP="00F20EFD">
      <w:pPr>
        <w:pStyle w:val="a8"/>
        <w:ind w:left="1260" w:firstLineChars="0" w:firstLine="0"/>
        <w:rPr>
          <w:rFonts w:eastAsiaTheme="minorEastAsia"/>
        </w:rPr>
      </w:pPr>
      <w:r>
        <w:rPr>
          <w:rFonts w:eastAsiaTheme="minorEastAsia" w:hint="eastAsia"/>
        </w:rPr>
        <w:t>子网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设置为</w:t>
      </w:r>
      <w:r>
        <w:rPr>
          <w:rFonts w:eastAsiaTheme="minorEastAsia" w:hint="eastAsia"/>
        </w:rPr>
        <w:t>:192.168.146.0</w:t>
      </w:r>
    </w:p>
    <w:p w:rsidR="003F128D" w:rsidRDefault="003F128D" w:rsidP="00F20EFD">
      <w:pPr>
        <w:pStyle w:val="a8"/>
        <w:ind w:left="1260" w:firstLineChars="0" w:firstLine="0"/>
        <w:rPr>
          <w:rFonts w:eastAsiaTheme="minorEastAsia"/>
        </w:rPr>
      </w:pPr>
    </w:p>
    <w:p w:rsidR="003F128D" w:rsidRDefault="003F128D" w:rsidP="00F20EFD">
      <w:pPr>
        <w:pStyle w:val="a8"/>
        <w:ind w:left="1260" w:firstLineChars="0" w:firstLine="0"/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 w:hint="eastAsia"/>
        </w:rPr>
        <w:t>indow</w:t>
      </w:r>
      <w:r>
        <w:rPr>
          <w:rFonts w:eastAsiaTheme="minorEastAsia" w:hint="eastAsia"/>
        </w:rPr>
        <w:t>下</w:t>
      </w:r>
      <w:r>
        <w:rPr>
          <w:rFonts w:eastAsiaTheme="minorEastAsia" w:hint="eastAsia"/>
        </w:rPr>
        <w:t xml:space="preserve"> &gt; </w:t>
      </w:r>
      <w:r>
        <w:rPr>
          <w:rFonts w:eastAsiaTheme="minorEastAsia" w:hint="eastAsia"/>
        </w:rPr>
        <w:t>网络连接</w:t>
      </w:r>
      <w:r>
        <w:rPr>
          <w:rFonts w:eastAsiaTheme="minorEastAsia" w:hint="eastAsia"/>
        </w:rPr>
        <w:t xml:space="preserve"> &gt; </w:t>
      </w:r>
      <w:r w:rsidRPr="003F128D">
        <w:rPr>
          <w:rFonts w:eastAsiaTheme="minorEastAsia"/>
        </w:rPr>
        <w:t>VMware Virtual Ethernet Adapter for VMnet1</w:t>
      </w:r>
      <w:r>
        <w:rPr>
          <w:rFonts w:eastAsiaTheme="minorEastAsia" w:hint="eastAsia"/>
        </w:rPr>
        <w:t xml:space="preserve"> &gt; </w:t>
      </w:r>
    </w:p>
    <w:p w:rsidR="003F128D" w:rsidRDefault="003F128D" w:rsidP="00F20EFD">
      <w:pPr>
        <w:pStyle w:val="a8"/>
        <w:ind w:left="1260" w:firstLineChars="0" w:firstLine="0"/>
        <w:rPr>
          <w:rFonts w:eastAsiaTheme="minorEastAsia"/>
        </w:rPr>
      </w:pPr>
    </w:p>
    <w:p w:rsidR="003F128D" w:rsidRDefault="003F128D" w:rsidP="00F20EFD">
      <w:pPr>
        <w:pStyle w:val="a8"/>
        <w:ind w:left="1260" w:firstLineChars="0" w:firstLine="0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设置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地址为</w:t>
      </w:r>
      <w:r>
        <w:rPr>
          <w:rFonts w:eastAsiaTheme="minorEastAsia" w:hint="eastAsia"/>
        </w:rPr>
        <w:t>:192.168.146.1</w:t>
      </w:r>
    </w:p>
    <w:p w:rsidR="003F128D" w:rsidRDefault="003F128D" w:rsidP="00F20EFD">
      <w:pPr>
        <w:pStyle w:val="a8"/>
        <w:ind w:left="1260" w:firstLineChars="0" w:firstLine="0"/>
        <w:rPr>
          <w:rFonts w:eastAsiaTheme="minorEastAsia"/>
        </w:rPr>
      </w:pPr>
    </w:p>
    <w:p w:rsidR="003F128D" w:rsidRPr="003F128D" w:rsidRDefault="003F128D" w:rsidP="00F20EFD">
      <w:pPr>
        <w:pStyle w:val="a8"/>
        <w:ind w:left="1260" w:firstLineChars="0" w:firstLine="0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子网掩码</w:t>
      </w:r>
      <w:r>
        <w:rPr>
          <w:rFonts w:eastAsiaTheme="minorEastAsia" w:hint="eastAsia"/>
        </w:rPr>
        <w:t>:255.255.255.0</w:t>
      </w:r>
    </w:p>
    <w:p w:rsidR="00F20EFD" w:rsidRDefault="00F20EFD" w:rsidP="00F20EFD">
      <w:pPr>
        <w:pStyle w:val="a8"/>
        <w:ind w:left="1260" w:firstLineChars="0" w:firstLine="0"/>
        <w:rPr>
          <w:rFonts w:eastAsiaTheme="minorEastAsia"/>
        </w:rPr>
      </w:pPr>
    </w:p>
    <w:p w:rsidR="00134C2A" w:rsidRDefault="00F20EFD" w:rsidP="00F20EFD">
      <w:pPr>
        <w:pStyle w:val="a8"/>
        <w:numPr>
          <w:ilvl w:val="1"/>
          <w:numId w:val="24"/>
        </w:numPr>
        <w:ind w:firstLineChars="0"/>
        <w:rPr>
          <w:rFonts w:eastAsiaTheme="minorEastAsia"/>
        </w:rPr>
      </w:pPr>
      <w:r>
        <w:rPr>
          <w:rFonts w:eastAsiaTheme="minorEastAsia"/>
        </w:rPr>
        <w:t>Nat</w:t>
      </w:r>
      <w:r>
        <w:rPr>
          <w:rFonts w:eastAsiaTheme="minorEastAsia"/>
        </w:rPr>
        <w:t>配置</w:t>
      </w:r>
    </w:p>
    <w:p w:rsidR="003F128D" w:rsidRDefault="003F128D" w:rsidP="003F128D">
      <w:pPr>
        <w:pStyle w:val="a8"/>
        <w:ind w:left="1260" w:firstLineChars="0" w:firstLine="0"/>
        <w:rPr>
          <w:rFonts w:eastAsiaTheme="minorEastAsia"/>
        </w:rPr>
      </w:pPr>
    </w:p>
    <w:p w:rsidR="00A328A9" w:rsidRPr="00F20EFD" w:rsidRDefault="00A328A9" w:rsidP="00A328A9">
      <w:pPr>
        <w:ind w:left="840" w:firstLineChars="0" w:firstLine="420"/>
        <w:rPr>
          <w:rFonts w:eastAsiaTheme="minorEastAsia"/>
        </w:rPr>
      </w:pPr>
      <w:r>
        <w:rPr>
          <w:rFonts w:eastAsiaTheme="minorEastAsia" w:hint="eastAsia"/>
        </w:rPr>
        <w:t>VMnat</w:t>
      </w:r>
      <w:r>
        <w:rPr>
          <w:rFonts w:eastAsiaTheme="minorEastAsia" w:hint="eastAsia"/>
        </w:rPr>
        <w:t>信息</w:t>
      </w:r>
      <w:r>
        <w:rPr>
          <w:rFonts w:eastAsiaTheme="minorEastAsia" w:hint="eastAsia"/>
        </w:rPr>
        <w:t xml:space="preserve"> &gt; </w:t>
      </w:r>
      <w:r>
        <w:rPr>
          <w:rFonts w:eastAsiaTheme="minorEastAsia" w:hint="eastAsia"/>
        </w:rPr>
        <w:t>将主机适配器连接到此网络（</w:t>
      </w:r>
      <w:r>
        <w:rPr>
          <w:rFonts w:eastAsiaTheme="minorEastAsia" w:hint="eastAsia"/>
        </w:rPr>
        <w:t>vmnat8</w:t>
      </w:r>
      <w:r>
        <w:rPr>
          <w:rFonts w:eastAsiaTheme="minorEastAsia" w:hint="eastAsia"/>
        </w:rPr>
        <w:t>）（勾选）</w:t>
      </w:r>
      <w:r>
        <w:rPr>
          <w:rFonts w:eastAsiaTheme="minorEastAsia" w:hint="eastAsia"/>
        </w:rPr>
        <w:t xml:space="preserve">  </w:t>
      </w:r>
    </w:p>
    <w:p w:rsidR="00A328A9" w:rsidRPr="00A328A9" w:rsidRDefault="00A328A9" w:rsidP="003F128D">
      <w:pPr>
        <w:pStyle w:val="a8"/>
        <w:ind w:left="1260" w:firstLineChars="0" w:firstLine="0"/>
        <w:rPr>
          <w:rFonts w:eastAsiaTheme="minorEastAsia"/>
        </w:rPr>
      </w:pPr>
    </w:p>
    <w:p w:rsidR="00A328A9" w:rsidRDefault="00A328A9" w:rsidP="00A328A9">
      <w:pPr>
        <w:pStyle w:val="a8"/>
        <w:ind w:left="1260" w:firstLineChars="0" w:firstLine="0"/>
        <w:rPr>
          <w:rFonts w:eastAsiaTheme="minorEastAsia"/>
        </w:rPr>
      </w:pPr>
      <w:r>
        <w:rPr>
          <w:rFonts w:eastAsiaTheme="minorEastAsia" w:hint="eastAsia"/>
        </w:rPr>
        <w:t>子网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设置为</w:t>
      </w:r>
      <w:r>
        <w:rPr>
          <w:rFonts w:eastAsiaTheme="minorEastAsia" w:hint="eastAsia"/>
        </w:rPr>
        <w:t>:192.168.248.0</w:t>
      </w:r>
    </w:p>
    <w:p w:rsidR="00A328A9" w:rsidRPr="00A328A9" w:rsidRDefault="00A328A9" w:rsidP="00A328A9">
      <w:pPr>
        <w:ind w:firstLineChars="0" w:firstLine="0"/>
        <w:rPr>
          <w:rFonts w:eastAsiaTheme="minorEastAsia"/>
        </w:rPr>
      </w:pPr>
    </w:p>
    <w:p w:rsidR="003F128D" w:rsidRDefault="003F128D" w:rsidP="003F128D">
      <w:pPr>
        <w:pStyle w:val="a8"/>
        <w:ind w:left="840" w:firstLineChars="0"/>
        <w:rPr>
          <w:rFonts w:eastAsiaTheme="minorEastAsia"/>
        </w:rPr>
      </w:pPr>
      <w:r>
        <w:rPr>
          <w:rFonts w:eastAsiaTheme="minorEastAsia" w:hint="eastAsia"/>
        </w:rPr>
        <w:t>VMnat</w:t>
      </w:r>
      <w:r>
        <w:rPr>
          <w:rFonts w:eastAsiaTheme="minorEastAsia" w:hint="eastAsia"/>
        </w:rPr>
        <w:t>信息</w:t>
      </w:r>
      <w:r>
        <w:rPr>
          <w:rFonts w:eastAsiaTheme="minorEastAsia" w:hint="eastAsia"/>
        </w:rPr>
        <w:t xml:space="preserve"> &gt; NAT</w:t>
      </w:r>
      <w:r>
        <w:rPr>
          <w:rFonts w:eastAsiaTheme="minorEastAsia" w:hint="eastAsia"/>
        </w:rPr>
        <w:t>模式</w:t>
      </w:r>
      <w:r>
        <w:rPr>
          <w:rFonts w:eastAsiaTheme="minorEastAsia" w:hint="eastAsia"/>
        </w:rPr>
        <w:t xml:space="preserve"> &gt; NAT</w:t>
      </w:r>
      <w:r>
        <w:rPr>
          <w:rFonts w:eastAsiaTheme="minorEastAsia" w:hint="eastAsia"/>
        </w:rPr>
        <w:t>设置</w:t>
      </w:r>
      <w:r>
        <w:rPr>
          <w:rFonts w:eastAsiaTheme="minorEastAsia" w:hint="eastAsia"/>
        </w:rPr>
        <w:t xml:space="preserve"> </w:t>
      </w:r>
    </w:p>
    <w:p w:rsidR="003F128D" w:rsidRDefault="003F128D" w:rsidP="003F128D">
      <w:pPr>
        <w:pStyle w:val="a8"/>
        <w:ind w:left="840" w:firstLineChars="0"/>
        <w:rPr>
          <w:rFonts w:eastAsiaTheme="minorEastAsia"/>
        </w:rPr>
      </w:pPr>
    </w:p>
    <w:p w:rsidR="003F128D" w:rsidRDefault="003F128D" w:rsidP="003F128D">
      <w:pPr>
        <w:pStyle w:val="a8"/>
        <w:ind w:left="840" w:firstLineChars="0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网关</w:t>
      </w:r>
      <w:r>
        <w:rPr>
          <w:rFonts w:eastAsiaTheme="minorEastAsia" w:hint="eastAsia"/>
        </w:rPr>
        <w:t>ip:</w:t>
      </w:r>
      <w:r w:rsidR="00A328A9">
        <w:rPr>
          <w:rFonts w:eastAsiaTheme="minorEastAsia" w:hint="eastAsia"/>
        </w:rPr>
        <w:t xml:space="preserve"> 192.168.248</w:t>
      </w:r>
      <w:r>
        <w:rPr>
          <w:rFonts w:eastAsiaTheme="minorEastAsia" w:hint="eastAsia"/>
        </w:rPr>
        <w:t>.2</w:t>
      </w:r>
    </w:p>
    <w:p w:rsidR="003F128D" w:rsidRDefault="003F128D" w:rsidP="003F128D">
      <w:pPr>
        <w:pStyle w:val="a8"/>
        <w:ind w:left="840" w:firstLineChars="0"/>
        <w:rPr>
          <w:rFonts w:eastAsiaTheme="minorEastAsia"/>
        </w:rPr>
      </w:pPr>
    </w:p>
    <w:p w:rsidR="00A328A9" w:rsidRDefault="00A328A9" w:rsidP="00A328A9">
      <w:pPr>
        <w:pStyle w:val="a8"/>
        <w:ind w:left="1260" w:firstLineChars="0" w:firstLine="0"/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 w:hint="eastAsia"/>
        </w:rPr>
        <w:t>indow</w:t>
      </w:r>
      <w:r>
        <w:rPr>
          <w:rFonts w:eastAsiaTheme="minorEastAsia" w:hint="eastAsia"/>
        </w:rPr>
        <w:t>下</w:t>
      </w:r>
      <w:r>
        <w:rPr>
          <w:rFonts w:eastAsiaTheme="minorEastAsia" w:hint="eastAsia"/>
        </w:rPr>
        <w:t xml:space="preserve"> &gt; </w:t>
      </w:r>
      <w:r>
        <w:rPr>
          <w:rFonts w:eastAsiaTheme="minorEastAsia" w:hint="eastAsia"/>
        </w:rPr>
        <w:t>网络连接</w:t>
      </w:r>
      <w:r>
        <w:rPr>
          <w:rFonts w:eastAsiaTheme="minorEastAsia" w:hint="eastAsia"/>
        </w:rPr>
        <w:t xml:space="preserve"> &gt; </w:t>
      </w:r>
      <w:r w:rsidRPr="003F128D">
        <w:rPr>
          <w:rFonts w:eastAsiaTheme="minorEastAsia"/>
        </w:rPr>
        <w:t>VMware Vir</w:t>
      </w:r>
      <w:r>
        <w:rPr>
          <w:rFonts w:eastAsiaTheme="minorEastAsia"/>
        </w:rPr>
        <w:t>tual Ethernet Adapter for VMnet8</w:t>
      </w:r>
      <w:r>
        <w:rPr>
          <w:rFonts w:eastAsiaTheme="minorEastAsia" w:hint="eastAsia"/>
        </w:rPr>
        <w:t xml:space="preserve">&gt; </w:t>
      </w:r>
    </w:p>
    <w:p w:rsidR="00A328A9" w:rsidRDefault="00A328A9" w:rsidP="00A328A9">
      <w:pPr>
        <w:pStyle w:val="a8"/>
        <w:ind w:left="1260" w:firstLineChars="0" w:firstLine="0"/>
        <w:rPr>
          <w:rFonts w:eastAsiaTheme="minorEastAsia"/>
        </w:rPr>
      </w:pPr>
    </w:p>
    <w:p w:rsidR="00A328A9" w:rsidRDefault="00A328A9" w:rsidP="00A328A9">
      <w:pPr>
        <w:pStyle w:val="a8"/>
        <w:ind w:left="1260" w:firstLineChars="0" w:firstLine="0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设置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地址为</w:t>
      </w:r>
      <w:r>
        <w:rPr>
          <w:rFonts w:eastAsiaTheme="minorEastAsia" w:hint="eastAsia"/>
        </w:rPr>
        <w:t>:192.168.248.1</w:t>
      </w:r>
    </w:p>
    <w:p w:rsidR="00A328A9" w:rsidRDefault="00A328A9" w:rsidP="00A328A9">
      <w:pPr>
        <w:pStyle w:val="a8"/>
        <w:ind w:left="1260" w:firstLineChars="0" w:firstLine="0"/>
        <w:rPr>
          <w:rFonts w:eastAsiaTheme="minorEastAsia"/>
        </w:rPr>
      </w:pPr>
    </w:p>
    <w:p w:rsidR="00A328A9" w:rsidRPr="003F128D" w:rsidRDefault="00A328A9" w:rsidP="00A328A9">
      <w:pPr>
        <w:pStyle w:val="a8"/>
        <w:ind w:left="1260" w:firstLineChars="0" w:firstLine="0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子网掩码</w:t>
      </w:r>
      <w:r>
        <w:rPr>
          <w:rFonts w:eastAsiaTheme="minorEastAsia" w:hint="eastAsia"/>
        </w:rPr>
        <w:t>:255.255.255.0</w:t>
      </w:r>
    </w:p>
    <w:p w:rsidR="003F128D" w:rsidRPr="003F128D" w:rsidRDefault="003F128D" w:rsidP="003F128D">
      <w:pPr>
        <w:pStyle w:val="a8"/>
        <w:ind w:left="840" w:firstLineChars="0"/>
        <w:rPr>
          <w:rFonts w:eastAsiaTheme="minorEastAsia"/>
        </w:rPr>
      </w:pPr>
    </w:p>
    <w:p w:rsidR="00134C2A" w:rsidRPr="00A328A9" w:rsidRDefault="00A328A9" w:rsidP="00A328A9">
      <w:pPr>
        <w:pStyle w:val="a8"/>
        <w:numPr>
          <w:ilvl w:val="0"/>
          <w:numId w:val="2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虚拟机</w:t>
      </w:r>
      <w:r>
        <w:rPr>
          <w:rFonts w:eastAsiaTheme="minorEastAsia" w:hint="eastAsia"/>
        </w:rPr>
        <w:t xml:space="preserve"> &gt; </w:t>
      </w:r>
      <w:r>
        <w:rPr>
          <w:rFonts w:eastAsiaTheme="minorEastAsia" w:hint="eastAsia"/>
        </w:rPr>
        <w:t>编辑虚拟机配置</w:t>
      </w:r>
      <w:r>
        <w:rPr>
          <w:rFonts w:eastAsiaTheme="minorEastAsia" w:hint="eastAsia"/>
        </w:rPr>
        <w:t xml:space="preserve"> &gt; </w:t>
      </w:r>
      <w:r>
        <w:rPr>
          <w:rFonts w:eastAsiaTheme="minorEastAsia" w:hint="eastAsia"/>
        </w:rPr>
        <w:t>添加</w:t>
      </w:r>
      <w:r>
        <w:rPr>
          <w:rFonts w:eastAsiaTheme="minorEastAsia" w:hint="eastAsia"/>
        </w:rPr>
        <w:t xml:space="preserve"> &gt; </w:t>
      </w:r>
      <w:r>
        <w:rPr>
          <w:rFonts w:eastAsiaTheme="minorEastAsia" w:hint="eastAsia"/>
        </w:rPr>
        <w:t>网络适配器</w:t>
      </w:r>
      <w:r>
        <w:rPr>
          <w:rFonts w:eastAsiaTheme="minorEastAsia" w:hint="eastAsia"/>
        </w:rPr>
        <w:t xml:space="preserve"> &gt; </w:t>
      </w:r>
      <w:r w:rsidR="00CC4100">
        <w:rPr>
          <w:rFonts w:eastAsiaTheme="minorEastAsia" w:hint="eastAsia"/>
        </w:rPr>
        <w:t>自定义</w:t>
      </w:r>
      <w:r w:rsidR="00CC4100">
        <w:rPr>
          <w:rFonts w:eastAsiaTheme="minorEastAsia" w:hint="eastAsia"/>
        </w:rPr>
        <w:t>vmnet1</w:t>
      </w:r>
      <w:r w:rsidR="00D6123C">
        <w:rPr>
          <w:rFonts w:eastAsiaTheme="minorEastAsia" w:hint="eastAsia"/>
        </w:rPr>
        <w:t>(</w:t>
      </w:r>
      <w:r w:rsidR="00D6123C">
        <w:rPr>
          <w:rFonts w:eastAsiaTheme="minorEastAsia" w:hint="eastAsia"/>
        </w:rPr>
        <w:t>添加</w:t>
      </w:r>
      <w:r w:rsidR="00D6123C">
        <w:rPr>
          <w:rFonts w:eastAsiaTheme="minorEastAsia" w:hint="eastAsia"/>
        </w:rPr>
        <w:t>host only</w:t>
      </w:r>
      <w:r w:rsidR="00D6123C">
        <w:rPr>
          <w:rFonts w:eastAsiaTheme="minorEastAsia" w:hint="eastAsia"/>
        </w:rPr>
        <w:t>网卡</w:t>
      </w:r>
      <w:r w:rsidR="00D6123C">
        <w:rPr>
          <w:rFonts w:eastAsiaTheme="minorEastAsia" w:hint="eastAsia"/>
        </w:rPr>
        <w:t>)</w:t>
      </w:r>
    </w:p>
    <w:p w:rsidR="00134C2A" w:rsidRDefault="00134C2A" w:rsidP="00A328A9">
      <w:pPr>
        <w:ind w:firstLineChars="95" w:firstLine="199"/>
        <w:rPr>
          <w:rFonts w:eastAsiaTheme="minorEastAsia"/>
        </w:rPr>
      </w:pPr>
    </w:p>
    <w:p w:rsidR="00CC4100" w:rsidRPr="00A328A9" w:rsidRDefault="00CC4100" w:rsidP="00CC4100">
      <w:pPr>
        <w:pStyle w:val="a8"/>
        <w:numPr>
          <w:ilvl w:val="0"/>
          <w:numId w:val="2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虚拟机</w:t>
      </w:r>
      <w:r>
        <w:rPr>
          <w:rFonts w:eastAsiaTheme="minorEastAsia" w:hint="eastAsia"/>
        </w:rPr>
        <w:t xml:space="preserve"> &gt; </w:t>
      </w:r>
      <w:r>
        <w:rPr>
          <w:rFonts w:eastAsiaTheme="minorEastAsia" w:hint="eastAsia"/>
        </w:rPr>
        <w:t>编辑虚拟机配置</w:t>
      </w:r>
      <w:r>
        <w:rPr>
          <w:rFonts w:eastAsiaTheme="minorEastAsia" w:hint="eastAsia"/>
        </w:rPr>
        <w:t xml:space="preserve"> &gt; </w:t>
      </w:r>
      <w:r>
        <w:rPr>
          <w:rFonts w:eastAsiaTheme="minorEastAsia" w:hint="eastAsia"/>
        </w:rPr>
        <w:t>添加</w:t>
      </w:r>
      <w:r>
        <w:rPr>
          <w:rFonts w:eastAsiaTheme="minorEastAsia" w:hint="eastAsia"/>
        </w:rPr>
        <w:t xml:space="preserve"> &gt; </w:t>
      </w:r>
      <w:r>
        <w:rPr>
          <w:rFonts w:eastAsiaTheme="minorEastAsia" w:hint="eastAsia"/>
        </w:rPr>
        <w:t>网络适配器</w:t>
      </w:r>
      <w:r>
        <w:rPr>
          <w:rFonts w:eastAsiaTheme="minorEastAsia" w:hint="eastAsia"/>
        </w:rPr>
        <w:t xml:space="preserve"> &gt; </w:t>
      </w:r>
      <w:r>
        <w:rPr>
          <w:rFonts w:eastAsiaTheme="minorEastAsia" w:hint="eastAsia"/>
        </w:rPr>
        <w:t>自定义</w:t>
      </w:r>
      <w:r>
        <w:rPr>
          <w:rFonts w:eastAsiaTheme="minorEastAsia" w:hint="eastAsia"/>
        </w:rPr>
        <w:t>vmnet8</w:t>
      </w:r>
      <w:r w:rsidR="00D6123C">
        <w:rPr>
          <w:rFonts w:eastAsiaTheme="minorEastAsia" w:hint="eastAsia"/>
        </w:rPr>
        <w:t>（添加</w:t>
      </w:r>
      <w:r w:rsidR="00D6123C">
        <w:rPr>
          <w:rFonts w:eastAsiaTheme="minorEastAsia" w:hint="eastAsia"/>
        </w:rPr>
        <w:t>nat</w:t>
      </w:r>
      <w:r w:rsidR="00D6123C">
        <w:rPr>
          <w:rFonts w:eastAsiaTheme="minorEastAsia" w:hint="eastAsia"/>
        </w:rPr>
        <w:t>网卡）</w:t>
      </w:r>
    </w:p>
    <w:p w:rsidR="00134C2A" w:rsidRPr="00CC4100" w:rsidRDefault="00134C2A" w:rsidP="00F35D49">
      <w:pPr>
        <w:ind w:firstLine="420"/>
        <w:rPr>
          <w:rFonts w:eastAsiaTheme="minorEastAsia"/>
        </w:rPr>
      </w:pPr>
    </w:p>
    <w:p w:rsidR="0034185C" w:rsidRPr="0034185C" w:rsidRDefault="0034185C" w:rsidP="0034185C">
      <w:pPr>
        <w:pStyle w:val="a8"/>
        <w:numPr>
          <w:ilvl w:val="0"/>
          <w:numId w:val="2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启动虚拟机</w:t>
      </w:r>
      <w:r>
        <w:rPr>
          <w:rFonts w:eastAsiaTheme="minorEastAsia" w:hint="eastAsia"/>
        </w:rPr>
        <w:t xml:space="preserve"> ,</w:t>
      </w:r>
      <w:r>
        <w:rPr>
          <w:rFonts w:eastAsiaTheme="minorEastAsia" w:hint="eastAsia"/>
        </w:rPr>
        <w:t>设置相关网卡如下</w:t>
      </w:r>
      <w:r>
        <w:rPr>
          <w:rFonts w:eastAsiaTheme="minorEastAsia" w:hint="eastAsia"/>
        </w:rPr>
        <w:t>:</w:t>
      </w:r>
    </w:p>
    <w:p w:rsidR="0034185C" w:rsidRDefault="0034185C" w:rsidP="0034185C">
      <w:pPr>
        <w:pStyle w:val="a8"/>
        <w:ind w:left="420"/>
        <w:rPr>
          <w:rFonts w:eastAsiaTheme="minorEastAsia"/>
        </w:rPr>
      </w:pPr>
    </w:p>
    <w:p w:rsidR="0034185C" w:rsidRDefault="0034185C" w:rsidP="0034185C">
      <w:pPr>
        <w:pStyle w:val="a8"/>
        <w:ind w:left="420"/>
        <w:rPr>
          <w:rFonts w:eastAsiaTheme="minorEastAsia"/>
        </w:rPr>
      </w:pPr>
      <w:r>
        <w:rPr>
          <w:rFonts w:eastAsiaTheme="minorEastAsia"/>
        </w:rPr>
        <w:t>O</w:t>
      </w:r>
      <w:r>
        <w:rPr>
          <w:rFonts w:eastAsiaTheme="minorEastAsia" w:hint="eastAsia"/>
        </w:rPr>
        <w:t>racle linux6,</w:t>
      </w:r>
      <w:r>
        <w:rPr>
          <w:rFonts w:eastAsiaTheme="minorEastAsia" w:hint="eastAsia"/>
        </w:rPr>
        <w:t>，网卡的名称有自定义的规则，重命名网卡时，可能导致网卡无法识别，更改配置，重命名网卡，如下</w:t>
      </w:r>
      <w:r>
        <w:rPr>
          <w:rFonts w:eastAsiaTheme="minorEastAsia" w:hint="eastAsia"/>
        </w:rPr>
        <w:t>:</w:t>
      </w:r>
    </w:p>
    <w:p w:rsidR="0034185C" w:rsidRDefault="0034185C" w:rsidP="0034185C">
      <w:pPr>
        <w:pStyle w:val="a8"/>
        <w:ind w:left="420"/>
        <w:rPr>
          <w:rFonts w:eastAsiaTheme="minorEastAsia"/>
        </w:rPr>
      </w:pPr>
    </w:p>
    <w:p w:rsidR="0034185C" w:rsidRDefault="0034185C" w:rsidP="0034185C">
      <w:pPr>
        <w:pStyle w:val="a8"/>
        <w:numPr>
          <w:ilvl w:val="1"/>
          <w:numId w:val="2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修改</w:t>
      </w:r>
      <w:r>
        <w:rPr>
          <w:rFonts w:eastAsiaTheme="minorEastAsia" w:hint="eastAsia"/>
        </w:rPr>
        <w:t>grub</w:t>
      </w:r>
      <w:r>
        <w:rPr>
          <w:rFonts w:eastAsiaTheme="minorEastAsia" w:hint="eastAsia"/>
        </w:rPr>
        <w:t>文件</w:t>
      </w:r>
    </w:p>
    <w:p w:rsidR="0034185C" w:rsidRDefault="0034185C" w:rsidP="0034185C">
      <w:pPr>
        <w:pStyle w:val="shellstyle"/>
        <w:rPr>
          <w:rFonts w:eastAsiaTheme="minorEastAsia"/>
        </w:rPr>
      </w:pPr>
      <w:r>
        <w:rPr>
          <w:rFonts w:eastAsiaTheme="minorEastAsia" w:hint="eastAsia"/>
        </w:rPr>
        <w:lastRenderedPageBreak/>
        <w:t>c</w:t>
      </w:r>
      <w:r>
        <w:rPr>
          <w:rFonts w:hint="eastAsia"/>
        </w:rPr>
        <w:t>p /etc/grud.conf /etc/grub.cnf.bak</w:t>
      </w:r>
    </w:p>
    <w:p w:rsidR="0034185C" w:rsidRDefault="0034185C" w:rsidP="0034185C">
      <w:pPr>
        <w:pStyle w:val="shellstyle"/>
        <w:rPr>
          <w:rFonts w:eastAsiaTheme="minorEastAsia"/>
        </w:rPr>
      </w:pPr>
    </w:p>
    <w:p w:rsidR="0034185C" w:rsidRPr="0034185C" w:rsidRDefault="0034185C" w:rsidP="0034185C">
      <w:pPr>
        <w:pStyle w:val="shellstyle"/>
        <w:rPr>
          <w:rFonts w:eastAsiaTheme="minorEastAsia"/>
        </w:rPr>
      </w:pPr>
      <w:r>
        <w:rPr>
          <w:rFonts w:eastAsiaTheme="minorEastAsia" w:hint="eastAsia"/>
        </w:rPr>
        <w:t>修改</w:t>
      </w:r>
      <w:r>
        <w:rPr>
          <w:rFonts w:hint="eastAsia"/>
        </w:rPr>
        <w:t>/etc/grud.conf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添加</w:t>
      </w:r>
      <w:r>
        <w:rPr>
          <w:rFonts w:eastAsiaTheme="minorEastAsia" w:hint="eastAsia"/>
        </w:rPr>
        <w:t>biosdevname=0</w:t>
      </w:r>
    </w:p>
    <w:p w:rsidR="0034185C" w:rsidRPr="0034185C" w:rsidRDefault="0034185C" w:rsidP="0034185C">
      <w:pPr>
        <w:pStyle w:val="shellstyle"/>
        <w:rPr>
          <w:rFonts w:eastAsiaTheme="minorEastAsia"/>
        </w:rPr>
      </w:pPr>
    </w:p>
    <w:p w:rsidR="0034185C" w:rsidRPr="0034185C" w:rsidRDefault="0034185C" w:rsidP="0034185C">
      <w:pPr>
        <w:pStyle w:val="a8"/>
        <w:ind w:left="420"/>
        <w:rPr>
          <w:rFonts w:eastAsiaTheme="minorEastAsia"/>
        </w:rPr>
      </w:pPr>
    </w:p>
    <w:p w:rsidR="0034185C" w:rsidRDefault="0034185C" w:rsidP="0034185C">
      <w:pPr>
        <w:pStyle w:val="a8"/>
        <w:numPr>
          <w:ilvl w:val="1"/>
          <w:numId w:val="2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重命名网卡名称，</w:t>
      </w:r>
    </w:p>
    <w:p w:rsidR="0034185C" w:rsidRDefault="0034185C" w:rsidP="0034185C">
      <w:pPr>
        <w:pStyle w:val="a8"/>
        <w:ind w:left="840" w:firstLineChars="0" w:firstLine="0"/>
        <w:rPr>
          <w:rFonts w:eastAsiaTheme="minorEastAsia"/>
        </w:rPr>
      </w:pPr>
    </w:p>
    <w:p w:rsidR="0034185C" w:rsidRPr="0034185C" w:rsidRDefault="0034185C" w:rsidP="0034185C">
      <w:pPr>
        <w:pStyle w:val="a8"/>
        <w:numPr>
          <w:ilvl w:val="1"/>
          <w:numId w:val="2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删除</w:t>
      </w:r>
      <w:r>
        <w:rPr>
          <w:rFonts w:ascii="Trebuchet MS" w:hAnsi="Trebuchet MS"/>
          <w:color w:val="3B3B3B"/>
          <w:szCs w:val="21"/>
          <w:shd w:val="clear" w:color="auto" w:fill="FEFEFE"/>
        </w:rPr>
        <w:t>/etc/udev/rules.d/70-persistent-net.rules</w:t>
      </w:r>
      <w:r>
        <w:rPr>
          <w:rFonts w:ascii="Trebuchet MS" w:eastAsiaTheme="minorEastAsia" w:hAnsi="Trebuchet MS" w:hint="eastAsia"/>
          <w:color w:val="3B3B3B"/>
          <w:szCs w:val="21"/>
          <w:shd w:val="clear" w:color="auto" w:fill="FEFEFE"/>
        </w:rPr>
        <w:t>文件</w:t>
      </w:r>
    </w:p>
    <w:p w:rsidR="0034185C" w:rsidRPr="0034185C" w:rsidRDefault="0034185C" w:rsidP="0034185C">
      <w:pPr>
        <w:pStyle w:val="a8"/>
        <w:rPr>
          <w:rFonts w:eastAsiaTheme="minorEastAsia"/>
        </w:rPr>
      </w:pPr>
    </w:p>
    <w:p w:rsidR="0034185C" w:rsidRDefault="0034185C" w:rsidP="0034185C">
      <w:pPr>
        <w:pStyle w:val="a8"/>
        <w:numPr>
          <w:ilvl w:val="1"/>
          <w:numId w:val="2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重启服务器（</w:t>
      </w:r>
      <w:r>
        <w:rPr>
          <w:rFonts w:eastAsiaTheme="minorEastAsia" w:hint="eastAsia"/>
        </w:rPr>
        <w:t>reboot</w:t>
      </w:r>
      <w:r>
        <w:rPr>
          <w:rFonts w:eastAsiaTheme="minorEastAsia" w:hint="eastAsia"/>
        </w:rPr>
        <w:t>）</w:t>
      </w:r>
    </w:p>
    <w:p w:rsidR="00710363" w:rsidRPr="00710363" w:rsidRDefault="00710363" w:rsidP="00710363">
      <w:pPr>
        <w:ind w:firstLineChars="0" w:firstLine="0"/>
        <w:rPr>
          <w:rFonts w:eastAsiaTheme="minorEastAsia"/>
        </w:rPr>
      </w:pPr>
    </w:p>
    <w:p w:rsidR="00691150" w:rsidRDefault="00710363" w:rsidP="00691150">
      <w:pPr>
        <w:ind w:left="840" w:firstLine="420"/>
        <w:rPr>
          <w:rFonts w:eastAsiaTheme="minorEastAsia"/>
        </w:rPr>
      </w:pPr>
      <w:r>
        <w:rPr>
          <w:rFonts w:eastAsiaTheme="minorEastAsia" w:hint="eastAsia"/>
        </w:rPr>
        <w:t>网卡的配置文件如下</w:t>
      </w:r>
      <w:r>
        <w:rPr>
          <w:rFonts w:eastAsiaTheme="minorEastAsia" w:hint="eastAsia"/>
        </w:rPr>
        <w:t>:</w:t>
      </w:r>
    </w:p>
    <w:p w:rsidR="00710363" w:rsidRDefault="00691150" w:rsidP="00691150">
      <w:pPr>
        <w:pStyle w:val="shellstyle"/>
        <w:rPr>
          <w:rFonts w:eastAsiaTheme="minorEastAsia"/>
        </w:rPr>
      </w:pPr>
      <w:r w:rsidRPr="00691150">
        <w:t>/etc/sysconfig/network-scripts/ifcfg-eth0</w:t>
      </w:r>
    </w:p>
    <w:p w:rsidR="00691150" w:rsidRDefault="00691150" w:rsidP="00691150">
      <w:pPr>
        <w:pStyle w:val="shellstyle"/>
        <w:rPr>
          <w:rFonts w:eastAsiaTheme="minorEastAsia"/>
        </w:rPr>
      </w:pPr>
    </w:p>
    <w:p w:rsidR="00691150" w:rsidRDefault="00691150" w:rsidP="00691150">
      <w:pPr>
        <w:pStyle w:val="shellstyle"/>
        <w:rPr>
          <w:rFonts w:eastAsiaTheme="minorEastAsia"/>
        </w:rPr>
      </w:pPr>
    </w:p>
    <w:p w:rsidR="00691150" w:rsidRPr="00691150" w:rsidRDefault="00691150" w:rsidP="00691150">
      <w:pPr>
        <w:pStyle w:val="shellstyle"/>
        <w:rPr>
          <w:rFonts w:eastAsiaTheme="minorEastAsia"/>
        </w:rPr>
      </w:pPr>
    </w:p>
    <w:p w:rsidR="00691150" w:rsidRPr="00691150" w:rsidRDefault="00691150" w:rsidP="00691150">
      <w:pPr>
        <w:pStyle w:val="shellstyle"/>
      </w:pPr>
      <w:r w:rsidRPr="00691150">
        <w:t>DEVICE=eth0</w:t>
      </w:r>
    </w:p>
    <w:p w:rsidR="00691150" w:rsidRPr="00691150" w:rsidRDefault="00691150" w:rsidP="00691150">
      <w:pPr>
        <w:pStyle w:val="shellstyle"/>
      </w:pPr>
      <w:r w:rsidRPr="00691150">
        <w:t>#HWADDR=00:0C:29:CE:93:92</w:t>
      </w:r>
    </w:p>
    <w:p w:rsidR="00691150" w:rsidRPr="00691150" w:rsidRDefault="00691150" w:rsidP="00691150">
      <w:pPr>
        <w:pStyle w:val="shellstyle"/>
      </w:pPr>
      <w:r w:rsidRPr="00691150">
        <w:t>TYPE=Ethernet</w:t>
      </w:r>
    </w:p>
    <w:p w:rsidR="00691150" w:rsidRPr="00691150" w:rsidRDefault="00691150" w:rsidP="00691150">
      <w:pPr>
        <w:pStyle w:val="shellstyle"/>
      </w:pPr>
      <w:r w:rsidRPr="00691150">
        <w:t>UUID=537190ac-bffb-4e5c-8cef-a48260e16f63</w:t>
      </w:r>
    </w:p>
    <w:p w:rsidR="00691150" w:rsidRPr="00691150" w:rsidRDefault="00691150" w:rsidP="00691150">
      <w:pPr>
        <w:pStyle w:val="shellstyle"/>
      </w:pPr>
      <w:r w:rsidRPr="00691150">
        <w:t>ONBOOT=yes</w:t>
      </w:r>
    </w:p>
    <w:p w:rsidR="00691150" w:rsidRPr="00691150" w:rsidRDefault="00691150" w:rsidP="00691150">
      <w:pPr>
        <w:pStyle w:val="shellstyle"/>
      </w:pPr>
      <w:r w:rsidRPr="00691150">
        <w:t>NM_CONTROLLED=no</w:t>
      </w:r>
    </w:p>
    <w:p w:rsidR="00691150" w:rsidRPr="00691150" w:rsidRDefault="00691150" w:rsidP="00691150">
      <w:pPr>
        <w:pStyle w:val="shellstyle"/>
      </w:pPr>
      <w:r w:rsidRPr="00691150">
        <w:t>BOOTPROTO=none</w:t>
      </w:r>
    </w:p>
    <w:p w:rsidR="00691150" w:rsidRPr="00691150" w:rsidRDefault="00691150" w:rsidP="00691150">
      <w:pPr>
        <w:pStyle w:val="shellstyle"/>
      </w:pPr>
    </w:p>
    <w:p w:rsidR="00691150" w:rsidRPr="00691150" w:rsidRDefault="00691150" w:rsidP="00691150">
      <w:pPr>
        <w:pStyle w:val="shellstyle"/>
      </w:pPr>
      <w:r w:rsidRPr="00691150">
        <w:t>USERCTL=no</w:t>
      </w:r>
    </w:p>
    <w:p w:rsidR="00691150" w:rsidRPr="00691150" w:rsidRDefault="00691150" w:rsidP="00691150">
      <w:pPr>
        <w:pStyle w:val="shellstyle"/>
      </w:pPr>
      <w:r w:rsidRPr="00691150">
        <w:t>PEERDNS=yes</w:t>
      </w:r>
    </w:p>
    <w:p w:rsidR="00691150" w:rsidRPr="00691150" w:rsidRDefault="00691150" w:rsidP="00691150">
      <w:pPr>
        <w:pStyle w:val="shellstyle"/>
      </w:pPr>
      <w:r w:rsidRPr="00691150">
        <w:t>IPV6INIT=no</w:t>
      </w:r>
    </w:p>
    <w:p w:rsidR="00691150" w:rsidRPr="00691150" w:rsidRDefault="00691150" w:rsidP="00691150">
      <w:pPr>
        <w:pStyle w:val="shellstyle"/>
      </w:pPr>
      <w:r w:rsidRPr="00691150">
        <w:t>HWADDR=00:0c:29:6a:cf:ea</w:t>
      </w:r>
    </w:p>
    <w:p w:rsidR="00691150" w:rsidRPr="00691150" w:rsidRDefault="00691150" w:rsidP="00691150">
      <w:pPr>
        <w:pStyle w:val="shellstyle"/>
      </w:pPr>
      <w:r w:rsidRPr="00691150">
        <w:t>IPADDR=192.168.109.101</w:t>
      </w:r>
    </w:p>
    <w:p w:rsidR="00691150" w:rsidRPr="00691150" w:rsidRDefault="00691150" w:rsidP="00691150">
      <w:pPr>
        <w:pStyle w:val="shellstyle"/>
      </w:pPr>
      <w:r w:rsidRPr="00691150">
        <w:t>NETMASK=255.255.255.0</w:t>
      </w:r>
    </w:p>
    <w:p w:rsidR="00E717E7" w:rsidRPr="00691150" w:rsidRDefault="00691150" w:rsidP="00691150">
      <w:pPr>
        <w:pStyle w:val="shellstyle"/>
        <w:rPr>
          <w:rFonts w:eastAsiaTheme="minorEastAsia"/>
        </w:rPr>
      </w:pPr>
      <w:r w:rsidRPr="00691150">
        <w:t>GATEWAY=192.168.109.1</w:t>
      </w:r>
    </w:p>
    <w:p w:rsidR="00F35D49" w:rsidRDefault="00F35D49" w:rsidP="00F35D49">
      <w:pPr>
        <w:ind w:firstLine="420"/>
        <w:rPr>
          <w:rFonts w:eastAsiaTheme="minorEastAsia"/>
        </w:rPr>
      </w:pPr>
    </w:p>
    <w:p w:rsidR="00691150" w:rsidRDefault="00691150" w:rsidP="00F35D49">
      <w:pPr>
        <w:ind w:firstLine="420"/>
        <w:rPr>
          <w:rFonts w:eastAsiaTheme="minorEastAsia"/>
        </w:rPr>
      </w:pPr>
    </w:p>
    <w:p w:rsidR="00691150" w:rsidRDefault="00691150" w:rsidP="00F35D49">
      <w:pPr>
        <w:ind w:firstLine="420"/>
        <w:rPr>
          <w:rFonts w:eastAsiaTheme="minorEastAsia"/>
        </w:rPr>
      </w:pPr>
    </w:p>
    <w:p w:rsidR="00691150" w:rsidRDefault="00691150" w:rsidP="00F35D49">
      <w:pPr>
        <w:ind w:firstLine="420"/>
        <w:rPr>
          <w:rFonts w:eastAsiaTheme="minorEastAsia"/>
        </w:rPr>
      </w:pPr>
    </w:p>
    <w:p w:rsidR="00691150" w:rsidRDefault="00691150" w:rsidP="00691150">
      <w:pPr>
        <w:pStyle w:val="shellstyle"/>
        <w:rPr>
          <w:rFonts w:eastAsiaTheme="minorEastAsia"/>
        </w:rPr>
      </w:pPr>
      <w:r w:rsidRPr="00691150">
        <w:t>/etc/sysc</w:t>
      </w:r>
      <w:r>
        <w:t>onfig/network-scripts/ifcfg-eth</w:t>
      </w:r>
      <w:r>
        <w:rPr>
          <w:rFonts w:eastAsiaTheme="minorEastAsia" w:hint="eastAsia"/>
        </w:rPr>
        <w:t>1</w:t>
      </w:r>
    </w:p>
    <w:p w:rsidR="00691150" w:rsidRDefault="00691150" w:rsidP="00691150">
      <w:pPr>
        <w:pStyle w:val="shellstyle"/>
        <w:rPr>
          <w:rFonts w:eastAsiaTheme="minorEastAsia"/>
        </w:rPr>
      </w:pPr>
    </w:p>
    <w:p w:rsidR="00691150" w:rsidRPr="00691150" w:rsidRDefault="00691150" w:rsidP="00691150">
      <w:pPr>
        <w:pStyle w:val="shellstyle"/>
        <w:rPr>
          <w:rFonts w:eastAsiaTheme="minorEastAsia"/>
        </w:rPr>
      </w:pPr>
      <w:r w:rsidRPr="00691150">
        <w:rPr>
          <w:rFonts w:eastAsiaTheme="minorEastAsia"/>
        </w:rPr>
        <w:t>DEVICE=eth1</w:t>
      </w:r>
    </w:p>
    <w:p w:rsidR="00691150" w:rsidRPr="00691150" w:rsidRDefault="00691150" w:rsidP="00691150">
      <w:pPr>
        <w:pStyle w:val="shellstyle"/>
        <w:rPr>
          <w:rFonts w:eastAsiaTheme="minorEastAsia"/>
        </w:rPr>
      </w:pPr>
      <w:r w:rsidRPr="00691150">
        <w:rPr>
          <w:rFonts w:eastAsiaTheme="minorEastAsia"/>
        </w:rPr>
        <w:t>#HWADDR=00:0C:29:CE:93:92</w:t>
      </w:r>
    </w:p>
    <w:p w:rsidR="00691150" w:rsidRPr="00691150" w:rsidRDefault="00691150" w:rsidP="00691150">
      <w:pPr>
        <w:pStyle w:val="shellstyle"/>
        <w:rPr>
          <w:rFonts w:eastAsiaTheme="minorEastAsia"/>
        </w:rPr>
      </w:pPr>
      <w:r w:rsidRPr="00691150">
        <w:rPr>
          <w:rFonts w:eastAsiaTheme="minorEastAsia"/>
        </w:rPr>
        <w:t>TYPE=Ethernet</w:t>
      </w:r>
    </w:p>
    <w:p w:rsidR="00691150" w:rsidRPr="00691150" w:rsidRDefault="00691150" w:rsidP="00691150">
      <w:pPr>
        <w:pStyle w:val="shellstyle"/>
        <w:rPr>
          <w:rFonts w:eastAsiaTheme="minorEastAsia"/>
        </w:rPr>
      </w:pPr>
      <w:r w:rsidRPr="00691150">
        <w:rPr>
          <w:rFonts w:eastAsiaTheme="minorEastAsia"/>
        </w:rPr>
        <w:t>UUID=537190ac-bffb-4e5c-8cef-a48260e16f63</w:t>
      </w:r>
    </w:p>
    <w:p w:rsidR="00691150" w:rsidRPr="00691150" w:rsidRDefault="00691150" w:rsidP="00691150">
      <w:pPr>
        <w:pStyle w:val="shellstyle"/>
        <w:rPr>
          <w:rFonts w:eastAsiaTheme="minorEastAsia"/>
        </w:rPr>
      </w:pPr>
      <w:r w:rsidRPr="00691150">
        <w:rPr>
          <w:rFonts w:eastAsiaTheme="minorEastAsia"/>
        </w:rPr>
        <w:t>ONBOOT=yes</w:t>
      </w:r>
    </w:p>
    <w:p w:rsidR="00691150" w:rsidRPr="00691150" w:rsidRDefault="00691150" w:rsidP="00691150">
      <w:pPr>
        <w:pStyle w:val="shellstyle"/>
        <w:rPr>
          <w:rFonts w:eastAsiaTheme="minorEastAsia"/>
        </w:rPr>
      </w:pPr>
      <w:r w:rsidRPr="00691150">
        <w:rPr>
          <w:rFonts w:eastAsiaTheme="minorEastAsia"/>
        </w:rPr>
        <w:lastRenderedPageBreak/>
        <w:t>NM_CONTROLLED=no</w:t>
      </w:r>
    </w:p>
    <w:p w:rsidR="00691150" w:rsidRPr="00691150" w:rsidRDefault="00691150" w:rsidP="00691150">
      <w:pPr>
        <w:pStyle w:val="shellstyle"/>
        <w:rPr>
          <w:rFonts w:eastAsiaTheme="minorEastAsia"/>
        </w:rPr>
      </w:pPr>
      <w:r w:rsidRPr="00691150">
        <w:rPr>
          <w:rFonts w:eastAsiaTheme="minorEastAsia"/>
        </w:rPr>
        <w:t>BOOTPROTO=none</w:t>
      </w:r>
    </w:p>
    <w:p w:rsidR="00691150" w:rsidRPr="00691150" w:rsidRDefault="00691150" w:rsidP="00691150">
      <w:pPr>
        <w:pStyle w:val="shellstyle"/>
        <w:rPr>
          <w:rFonts w:eastAsiaTheme="minorEastAsia"/>
        </w:rPr>
      </w:pPr>
      <w:r w:rsidRPr="00691150">
        <w:rPr>
          <w:rFonts w:eastAsiaTheme="minorEastAsia"/>
        </w:rPr>
        <w:t>DNS1=114.114.114.114</w:t>
      </w:r>
    </w:p>
    <w:p w:rsidR="00691150" w:rsidRPr="00691150" w:rsidRDefault="00691150" w:rsidP="00691150">
      <w:pPr>
        <w:pStyle w:val="shellstyle"/>
        <w:rPr>
          <w:rFonts w:eastAsiaTheme="minorEastAsia"/>
        </w:rPr>
      </w:pPr>
    </w:p>
    <w:p w:rsidR="00691150" w:rsidRPr="00691150" w:rsidRDefault="00691150" w:rsidP="00691150">
      <w:pPr>
        <w:pStyle w:val="shellstyle"/>
        <w:rPr>
          <w:rFonts w:eastAsiaTheme="minorEastAsia"/>
        </w:rPr>
      </w:pPr>
      <w:r w:rsidRPr="00691150">
        <w:rPr>
          <w:rFonts w:eastAsiaTheme="minorEastAsia"/>
        </w:rPr>
        <w:t>USERCTL=no</w:t>
      </w:r>
    </w:p>
    <w:p w:rsidR="00691150" w:rsidRPr="00691150" w:rsidRDefault="00691150" w:rsidP="00691150">
      <w:pPr>
        <w:pStyle w:val="shellstyle"/>
        <w:rPr>
          <w:rFonts w:eastAsiaTheme="minorEastAsia"/>
        </w:rPr>
      </w:pPr>
      <w:r w:rsidRPr="00691150">
        <w:rPr>
          <w:rFonts w:eastAsiaTheme="minorEastAsia"/>
        </w:rPr>
        <w:t>PEERDNS=yes</w:t>
      </w:r>
    </w:p>
    <w:p w:rsidR="00691150" w:rsidRPr="00691150" w:rsidRDefault="00691150" w:rsidP="00691150">
      <w:pPr>
        <w:pStyle w:val="shellstyle"/>
        <w:rPr>
          <w:rFonts w:eastAsiaTheme="minorEastAsia"/>
        </w:rPr>
      </w:pPr>
      <w:r w:rsidRPr="00691150">
        <w:rPr>
          <w:rFonts w:eastAsiaTheme="minorEastAsia"/>
        </w:rPr>
        <w:t>IPV6INIT=no</w:t>
      </w:r>
    </w:p>
    <w:p w:rsidR="00691150" w:rsidRPr="00691150" w:rsidRDefault="00691150" w:rsidP="00691150">
      <w:pPr>
        <w:pStyle w:val="shellstyle"/>
        <w:rPr>
          <w:rFonts w:eastAsiaTheme="minorEastAsia"/>
        </w:rPr>
      </w:pPr>
      <w:r w:rsidRPr="00691150">
        <w:rPr>
          <w:rFonts w:eastAsiaTheme="minorEastAsia"/>
        </w:rPr>
        <w:t>HWADDR=00:0c:29:6a:cf:f4</w:t>
      </w:r>
    </w:p>
    <w:p w:rsidR="00691150" w:rsidRPr="00691150" w:rsidRDefault="00691150" w:rsidP="00691150">
      <w:pPr>
        <w:pStyle w:val="shellstyle"/>
        <w:rPr>
          <w:rFonts w:eastAsiaTheme="minorEastAsia"/>
        </w:rPr>
      </w:pPr>
      <w:r w:rsidRPr="00691150">
        <w:rPr>
          <w:rFonts w:eastAsiaTheme="minorEastAsia"/>
        </w:rPr>
        <w:t>IPADDR=192.168.248.101</w:t>
      </w:r>
    </w:p>
    <w:p w:rsidR="00691150" w:rsidRPr="00691150" w:rsidRDefault="00691150" w:rsidP="00691150">
      <w:pPr>
        <w:pStyle w:val="shellstyle"/>
        <w:rPr>
          <w:rFonts w:eastAsiaTheme="minorEastAsia"/>
        </w:rPr>
      </w:pPr>
      <w:r w:rsidRPr="00691150">
        <w:rPr>
          <w:rFonts w:eastAsiaTheme="minorEastAsia"/>
        </w:rPr>
        <w:t>NETMASK=255.255.255.0</w:t>
      </w:r>
    </w:p>
    <w:p w:rsidR="00691150" w:rsidRDefault="00691150" w:rsidP="00691150">
      <w:pPr>
        <w:pStyle w:val="shellstyle"/>
        <w:rPr>
          <w:rFonts w:eastAsiaTheme="minorEastAsia"/>
        </w:rPr>
      </w:pPr>
      <w:r w:rsidRPr="00691150">
        <w:rPr>
          <w:rFonts w:eastAsiaTheme="minorEastAsia"/>
        </w:rPr>
        <w:t>GATEWAY=192.168.248.2</w:t>
      </w:r>
    </w:p>
    <w:p w:rsidR="00691150" w:rsidRDefault="00691150" w:rsidP="00691150">
      <w:pPr>
        <w:pStyle w:val="shellstyle"/>
        <w:rPr>
          <w:rFonts w:eastAsiaTheme="minorEastAsia"/>
        </w:rPr>
      </w:pPr>
    </w:p>
    <w:p w:rsidR="00691150" w:rsidRPr="00691150" w:rsidRDefault="00691150" w:rsidP="00691150">
      <w:pPr>
        <w:pStyle w:val="shellstyle"/>
        <w:rPr>
          <w:rFonts w:eastAsiaTheme="minorEastAsia"/>
        </w:rPr>
      </w:pPr>
    </w:p>
    <w:p w:rsidR="00691150" w:rsidRPr="00691150" w:rsidRDefault="00691150" w:rsidP="00F35D49">
      <w:pPr>
        <w:ind w:firstLine="420"/>
        <w:rPr>
          <w:rFonts w:eastAsiaTheme="minorEastAsia"/>
        </w:rPr>
      </w:pPr>
    </w:p>
    <w:p w:rsidR="00F35D49" w:rsidRDefault="00F35D49" w:rsidP="00F35D49">
      <w:pPr>
        <w:ind w:firstLine="420"/>
        <w:rPr>
          <w:rFonts w:eastAsiaTheme="minorEastAsia"/>
        </w:rPr>
      </w:pPr>
    </w:p>
    <w:p w:rsidR="00691150" w:rsidRDefault="00691150" w:rsidP="00F35D49">
      <w:pPr>
        <w:ind w:firstLine="420"/>
        <w:rPr>
          <w:rFonts w:eastAsiaTheme="minorEastAsia"/>
        </w:rPr>
      </w:pPr>
    </w:p>
    <w:p w:rsidR="00691150" w:rsidRDefault="00862ECE" w:rsidP="00862ECE">
      <w:pPr>
        <w:pStyle w:val="3"/>
      </w:pPr>
      <w:r>
        <w:t>O</w:t>
      </w:r>
      <w:r>
        <w:rPr>
          <w:rFonts w:hint="eastAsia"/>
        </w:rPr>
        <w:t>racle linux6</w:t>
      </w:r>
      <w:r>
        <w:rPr>
          <w:rFonts w:hint="eastAsia"/>
        </w:rPr>
        <w:t>环境检查</w:t>
      </w:r>
    </w:p>
    <w:p w:rsidR="0034076B" w:rsidRDefault="00752653" w:rsidP="00F90867">
      <w:pPr>
        <w:pStyle w:val="a8"/>
        <w:numPr>
          <w:ilvl w:val="0"/>
          <w:numId w:val="3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关闭</w:t>
      </w:r>
      <w:r>
        <w:rPr>
          <w:rFonts w:eastAsiaTheme="minorEastAsia" w:hint="eastAsia"/>
        </w:rPr>
        <w:t>selinux</w:t>
      </w:r>
    </w:p>
    <w:p w:rsidR="00F90867" w:rsidRPr="00F90867" w:rsidRDefault="00F90867" w:rsidP="00F90867">
      <w:pPr>
        <w:pStyle w:val="a8"/>
        <w:ind w:left="840" w:firstLineChars="0" w:firstLine="0"/>
        <w:rPr>
          <w:rFonts w:eastAsiaTheme="minorEastAsia"/>
        </w:rPr>
      </w:pPr>
    </w:p>
    <w:p w:rsidR="0034076B" w:rsidRDefault="0034076B" w:rsidP="00F90867">
      <w:pPr>
        <w:pStyle w:val="a8"/>
        <w:ind w:left="840" w:firstLineChars="0" w:firstLine="0"/>
        <w:rPr>
          <w:rFonts w:ascii="Consolas" w:eastAsiaTheme="minorEastAsia" w:hAnsi="Consolas"/>
          <w:color w:val="252525"/>
          <w:sz w:val="22"/>
          <w:shd w:val="clear" w:color="auto" w:fill="F5F5F5"/>
        </w:rPr>
      </w:pPr>
      <w:r>
        <w:rPr>
          <w:rFonts w:ascii="Consolas" w:hAnsi="Consolas"/>
          <w:color w:val="252525"/>
          <w:sz w:val="22"/>
          <w:shd w:val="clear" w:color="auto" w:fill="F5F5F5"/>
        </w:rPr>
        <w:t>修改</w:t>
      </w:r>
      <w:r>
        <w:rPr>
          <w:rFonts w:ascii="Consolas" w:hAnsi="Consolas"/>
          <w:color w:val="252525"/>
          <w:sz w:val="22"/>
          <w:shd w:val="clear" w:color="auto" w:fill="F5F5F5"/>
        </w:rPr>
        <w:t>/etc/selinux/config</w:t>
      </w:r>
      <w:r>
        <w:rPr>
          <w:rFonts w:asciiTheme="minorEastAsia" w:eastAsiaTheme="minorEastAsia" w:hAnsiTheme="minorEastAsia" w:hint="eastAsia"/>
          <w:color w:val="252525"/>
          <w:sz w:val="22"/>
          <w:shd w:val="clear" w:color="auto" w:fill="F5F5F5"/>
        </w:rPr>
        <w:t>，</w:t>
      </w:r>
      <w:r w:rsidRPr="0034076B">
        <w:rPr>
          <w:rFonts w:ascii="Consolas" w:hAnsi="Consolas"/>
          <w:color w:val="252525"/>
          <w:sz w:val="22"/>
          <w:shd w:val="clear" w:color="auto" w:fill="F5F5F5"/>
        </w:rPr>
        <w:t>SELINUX=disabled</w:t>
      </w:r>
    </w:p>
    <w:p w:rsidR="00F90867" w:rsidRPr="00F90867" w:rsidRDefault="00F90867" w:rsidP="00F90867">
      <w:pPr>
        <w:pStyle w:val="a8"/>
        <w:ind w:left="840" w:firstLineChars="0" w:firstLine="0"/>
        <w:rPr>
          <w:rFonts w:eastAsiaTheme="minorEastAsia"/>
        </w:rPr>
      </w:pPr>
    </w:p>
    <w:p w:rsidR="00752653" w:rsidRDefault="00752653" w:rsidP="00752653">
      <w:pPr>
        <w:pStyle w:val="a8"/>
        <w:numPr>
          <w:ilvl w:val="0"/>
          <w:numId w:val="3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禁用防火墙（</w:t>
      </w:r>
      <w:r>
        <w:rPr>
          <w:rFonts w:eastAsiaTheme="minorEastAsia" w:hint="eastAsia"/>
        </w:rPr>
        <w:t>rac</w:t>
      </w:r>
      <w:r>
        <w:rPr>
          <w:rFonts w:eastAsiaTheme="minorEastAsia" w:hint="eastAsia"/>
        </w:rPr>
        <w:t>安装时，如果防火墙开启状态，可能导致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对立节点，安装失败）</w:t>
      </w:r>
    </w:p>
    <w:p w:rsidR="00F90867" w:rsidRDefault="00F90867" w:rsidP="00F90867">
      <w:pPr>
        <w:pStyle w:val="shellstyle"/>
      </w:pPr>
      <w:r w:rsidRPr="00F90867">
        <w:t>service iptables stop</w:t>
      </w:r>
    </w:p>
    <w:p w:rsidR="00F90867" w:rsidRDefault="00F90867" w:rsidP="00F90867">
      <w:pPr>
        <w:pStyle w:val="shellstyle"/>
      </w:pPr>
      <w:r w:rsidRPr="00F90867">
        <w:t>chkconfig  iptables off</w:t>
      </w:r>
    </w:p>
    <w:p w:rsidR="00F90867" w:rsidRPr="00F90867" w:rsidRDefault="00F90867" w:rsidP="00F90867">
      <w:pPr>
        <w:ind w:firstLineChars="0"/>
        <w:rPr>
          <w:rFonts w:eastAsiaTheme="minorEastAsia"/>
        </w:rPr>
      </w:pPr>
    </w:p>
    <w:p w:rsidR="00752653" w:rsidRDefault="00752653" w:rsidP="00752653">
      <w:pPr>
        <w:pStyle w:val="a8"/>
        <w:numPr>
          <w:ilvl w:val="0"/>
          <w:numId w:val="3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禁用</w:t>
      </w:r>
      <w:r>
        <w:rPr>
          <w:rFonts w:eastAsiaTheme="minorEastAsia" w:hint="eastAsia"/>
        </w:rPr>
        <w:t>NetworkManager</w:t>
      </w:r>
    </w:p>
    <w:p w:rsidR="003F1429" w:rsidRDefault="003F1429" w:rsidP="003F1429">
      <w:pPr>
        <w:pStyle w:val="a8"/>
        <w:ind w:left="840" w:firstLineChars="0" w:firstLine="0"/>
        <w:rPr>
          <w:rFonts w:eastAsiaTheme="minorEastAsia"/>
        </w:rPr>
      </w:pPr>
    </w:p>
    <w:p w:rsidR="00752653" w:rsidRPr="00752653" w:rsidRDefault="003F1429" w:rsidP="003F1429">
      <w:pPr>
        <w:pStyle w:val="a8"/>
        <w:numPr>
          <w:ilvl w:val="0"/>
          <w:numId w:val="3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重启服务器</w:t>
      </w:r>
      <w:r>
        <w:rPr>
          <w:rFonts w:eastAsiaTheme="minorEastAsia" w:hint="eastAsia"/>
        </w:rPr>
        <w:t>reboot</w:t>
      </w:r>
    </w:p>
    <w:p w:rsidR="00862ECE" w:rsidRDefault="00862ECE" w:rsidP="00862ECE">
      <w:pPr>
        <w:ind w:firstLine="420"/>
        <w:rPr>
          <w:rFonts w:eastAsiaTheme="minorEastAsia"/>
        </w:rPr>
      </w:pPr>
    </w:p>
    <w:p w:rsidR="00862ECE" w:rsidRPr="00862ECE" w:rsidRDefault="00862ECE" w:rsidP="00862ECE">
      <w:pPr>
        <w:ind w:firstLine="420"/>
        <w:rPr>
          <w:rFonts w:eastAsiaTheme="minorEastAsia"/>
        </w:rPr>
      </w:pPr>
    </w:p>
    <w:p w:rsidR="00E7297E" w:rsidRDefault="00780B69" w:rsidP="00E7297E">
      <w:pPr>
        <w:pStyle w:val="3"/>
      </w:pPr>
      <w:r>
        <w:t>v</w:t>
      </w:r>
      <w:r w:rsidR="00E7297E">
        <w:rPr>
          <w:rFonts w:hint="eastAsia"/>
        </w:rPr>
        <w:t>mware</w:t>
      </w:r>
      <w:r w:rsidR="00E7297E">
        <w:rPr>
          <w:rFonts w:hint="eastAsia"/>
        </w:rPr>
        <w:t>挂载</w:t>
      </w:r>
      <w:r w:rsidR="00E7297E">
        <w:rPr>
          <w:rFonts w:hint="eastAsia"/>
        </w:rPr>
        <w:t>u</w:t>
      </w:r>
      <w:r w:rsidR="00E7297E">
        <w:rPr>
          <w:rFonts w:hint="eastAsia"/>
        </w:rPr>
        <w:t>盘，安装</w:t>
      </w:r>
      <w:r w:rsidR="00D10271">
        <w:rPr>
          <w:rFonts w:hint="eastAsia"/>
        </w:rPr>
        <w:t>相关的包</w:t>
      </w:r>
    </w:p>
    <w:p w:rsidR="00E7297E" w:rsidRDefault="00E7297E" w:rsidP="00E7297E">
      <w:pPr>
        <w:ind w:firstLine="420"/>
        <w:rPr>
          <w:rFonts w:eastAsiaTheme="minorEastAsia"/>
        </w:rPr>
      </w:pPr>
      <w:r>
        <w:rPr>
          <w:rFonts w:hint="eastAsia"/>
        </w:rPr>
        <w:t>vmware tool</w:t>
      </w:r>
      <w:r>
        <w:rPr>
          <w:rFonts w:hint="eastAsia"/>
        </w:rPr>
        <w:t>安装需要依赖</w:t>
      </w:r>
      <w:r>
        <w:rPr>
          <w:rFonts w:hint="eastAsia"/>
        </w:rPr>
        <w:t>gcc</w:t>
      </w:r>
      <w:r>
        <w:rPr>
          <w:rFonts w:hint="eastAsia"/>
        </w:rPr>
        <w:t>相关的库</w:t>
      </w:r>
      <w:r w:rsidR="00C50F28">
        <w:rPr>
          <w:rFonts w:asciiTheme="minorEastAsia" w:eastAsiaTheme="minorEastAsia" w:hAnsiTheme="minorEastAsia" w:hint="eastAsia"/>
        </w:rPr>
        <w:t>，</w:t>
      </w:r>
    </w:p>
    <w:p w:rsidR="00C50F28" w:rsidRDefault="00C50F28" w:rsidP="00E7297E">
      <w:pPr>
        <w:ind w:firstLine="420"/>
        <w:rPr>
          <w:rFonts w:eastAsiaTheme="minorEastAsia"/>
        </w:rPr>
      </w:pPr>
    </w:p>
    <w:p w:rsidR="00C50F28" w:rsidRDefault="00C50F28" w:rsidP="00C50F28">
      <w:pPr>
        <w:pStyle w:val="shellstyle"/>
      </w:pPr>
      <w:r w:rsidRPr="00C50F28">
        <w:t>[root@localhost ~]# yum  install gcc -y</w:t>
      </w:r>
    </w:p>
    <w:p w:rsidR="00C50F28" w:rsidRDefault="00C50F28" w:rsidP="00E7297E">
      <w:pPr>
        <w:ind w:firstLine="420"/>
        <w:rPr>
          <w:rFonts w:eastAsiaTheme="minorEastAsia"/>
        </w:rPr>
      </w:pPr>
    </w:p>
    <w:p w:rsidR="00C50F28" w:rsidRDefault="00C50F28" w:rsidP="00E7297E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安装</w:t>
      </w:r>
      <w:r>
        <w:rPr>
          <w:rFonts w:eastAsiaTheme="minorEastAsia" w:hint="eastAsia"/>
        </w:rPr>
        <w:t>ntfs-3g</w:t>
      </w:r>
      <w:r>
        <w:rPr>
          <w:rFonts w:eastAsiaTheme="minorEastAsia" w:hint="eastAsia"/>
        </w:rPr>
        <w:t>，挂载</w:t>
      </w:r>
      <w:r>
        <w:rPr>
          <w:rFonts w:eastAsiaTheme="minorEastAsia" w:hint="eastAsia"/>
        </w:rPr>
        <w:t>u</w:t>
      </w:r>
      <w:r>
        <w:rPr>
          <w:rFonts w:eastAsiaTheme="minorEastAsia" w:hint="eastAsia"/>
        </w:rPr>
        <w:t>盘是，用到</w:t>
      </w:r>
    </w:p>
    <w:p w:rsidR="00C50F28" w:rsidRDefault="00C50F28" w:rsidP="00E7297E">
      <w:pPr>
        <w:ind w:firstLine="420"/>
        <w:rPr>
          <w:rFonts w:eastAsiaTheme="minorEastAsia"/>
        </w:rPr>
      </w:pPr>
    </w:p>
    <w:p w:rsidR="00C50F28" w:rsidRDefault="006A4C5D" w:rsidP="006A4C5D">
      <w:pPr>
        <w:pStyle w:val="shellstyle"/>
        <w:rPr>
          <w:rFonts w:eastAsiaTheme="minorEastAsia"/>
          <w:sz w:val="18"/>
          <w:szCs w:val="18"/>
        </w:rPr>
      </w:pPr>
      <w:r w:rsidRPr="006A4C5D">
        <w:rPr>
          <w:sz w:val="18"/>
          <w:szCs w:val="18"/>
        </w:rPr>
        <w:t>wget https://tuxera.com/opensource/ntfs-3g_ntfsprogs-2017.3.23.tgz -P  /upload</w:t>
      </w:r>
    </w:p>
    <w:p w:rsidR="006A4C5D" w:rsidRDefault="006A4C5D" w:rsidP="006A4C5D">
      <w:pPr>
        <w:pStyle w:val="shellstyle"/>
        <w:rPr>
          <w:rFonts w:eastAsiaTheme="minorEastAsia"/>
          <w:sz w:val="18"/>
          <w:szCs w:val="18"/>
        </w:rPr>
      </w:pPr>
    </w:p>
    <w:p w:rsidR="006A4C5D" w:rsidRDefault="006A4C5D" w:rsidP="006A4C5D">
      <w:pPr>
        <w:pStyle w:val="shellstyle"/>
        <w:rPr>
          <w:rFonts w:eastAsiaTheme="minorEastAsia"/>
          <w:sz w:val="18"/>
          <w:szCs w:val="18"/>
        </w:rPr>
      </w:pPr>
      <w:r w:rsidRPr="006A4C5D">
        <w:rPr>
          <w:rFonts w:eastAsiaTheme="minorEastAsia"/>
          <w:sz w:val="18"/>
          <w:szCs w:val="18"/>
        </w:rPr>
        <w:lastRenderedPageBreak/>
        <w:t>cd /upload</w:t>
      </w:r>
    </w:p>
    <w:p w:rsidR="006A4C5D" w:rsidRDefault="006A4C5D" w:rsidP="006A4C5D">
      <w:pPr>
        <w:pStyle w:val="shellstyle"/>
        <w:rPr>
          <w:rFonts w:eastAsiaTheme="minorEastAsia"/>
          <w:sz w:val="18"/>
          <w:szCs w:val="18"/>
        </w:rPr>
      </w:pPr>
    </w:p>
    <w:p w:rsidR="006A4C5D" w:rsidRDefault="006A4C5D" w:rsidP="006A4C5D">
      <w:pPr>
        <w:pStyle w:val="shellstyle"/>
        <w:rPr>
          <w:rFonts w:eastAsiaTheme="minorEastAsia"/>
          <w:sz w:val="18"/>
          <w:szCs w:val="18"/>
        </w:rPr>
      </w:pPr>
      <w:r w:rsidRPr="006A4C5D">
        <w:rPr>
          <w:rFonts w:eastAsiaTheme="minorEastAsia"/>
          <w:sz w:val="18"/>
          <w:szCs w:val="18"/>
        </w:rPr>
        <w:t>tar -xvf  ntfs-3g_ntfsprogs-2017.3.23.tgz</w:t>
      </w:r>
    </w:p>
    <w:p w:rsidR="006A4C5D" w:rsidRDefault="006A4C5D" w:rsidP="006A4C5D">
      <w:pPr>
        <w:pStyle w:val="shellstyle"/>
        <w:rPr>
          <w:rFonts w:eastAsiaTheme="minorEastAsia"/>
          <w:sz w:val="18"/>
          <w:szCs w:val="18"/>
        </w:rPr>
      </w:pPr>
    </w:p>
    <w:p w:rsidR="006A4C5D" w:rsidRDefault="006A4C5D" w:rsidP="006A4C5D">
      <w:pPr>
        <w:pStyle w:val="shellstyle"/>
        <w:rPr>
          <w:rFonts w:eastAsiaTheme="minorEastAsia"/>
          <w:sz w:val="18"/>
          <w:szCs w:val="18"/>
        </w:rPr>
      </w:pPr>
      <w:r w:rsidRPr="006A4C5D">
        <w:rPr>
          <w:rFonts w:eastAsiaTheme="minorEastAsia"/>
          <w:sz w:val="18"/>
          <w:szCs w:val="18"/>
        </w:rPr>
        <w:t>cd ntfs-3g_ntfsprogs-2017.3.23</w:t>
      </w:r>
    </w:p>
    <w:p w:rsidR="006A4C5D" w:rsidRDefault="006A4C5D" w:rsidP="006A4C5D">
      <w:pPr>
        <w:pStyle w:val="shellstyle"/>
        <w:rPr>
          <w:rFonts w:eastAsiaTheme="minorEastAsia"/>
          <w:sz w:val="18"/>
          <w:szCs w:val="18"/>
        </w:rPr>
      </w:pPr>
    </w:p>
    <w:p w:rsidR="006A4C5D" w:rsidRDefault="006A4C5D" w:rsidP="006A4C5D">
      <w:pPr>
        <w:pStyle w:val="shellstyle"/>
        <w:rPr>
          <w:rFonts w:eastAsiaTheme="minorEastAsia"/>
          <w:sz w:val="18"/>
          <w:szCs w:val="18"/>
        </w:rPr>
      </w:pPr>
      <w:r w:rsidRPr="006A4C5D">
        <w:rPr>
          <w:rFonts w:eastAsiaTheme="minorEastAsia"/>
          <w:sz w:val="18"/>
          <w:szCs w:val="18"/>
        </w:rPr>
        <w:t>./configure</w:t>
      </w:r>
    </w:p>
    <w:p w:rsidR="006A4C5D" w:rsidRDefault="006A4C5D" w:rsidP="006A4C5D">
      <w:pPr>
        <w:pStyle w:val="shellstyle"/>
        <w:rPr>
          <w:rFonts w:eastAsiaTheme="minorEastAsia"/>
          <w:sz w:val="18"/>
          <w:szCs w:val="18"/>
        </w:rPr>
      </w:pPr>
    </w:p>
    <w:p w:rsidR="006A4C5D" w:rsidRPr="006A4C5D" w:rsidRDefault="006A4C5D" w:rsidP="006A4C5D">
      <w:pPr>
        <w:pStyle w:val="shellstyle"/>
        <w:rPr>
          <w:rFonts w:eastAsiaTheme="minorEastAsia"/>
          <w:sz w:val="18"/>
          <w:szCs w:val="18"/>
        </w:rPr>
      </w:pPr>
      <w:r w:rsidRPr="006A4C5D">
        <w:rPr>
          <w:rFonts w:eastAsiaTheme="minorEastAsia"/>
          <w:sz w:val="18"/>
          <w:szCs w:val="18"/>
        </w:rPr>
        <w:t>make &amp;&amp; make install</w:t>
      </w:r>
    </w:p>
    <w:p w:rsidR="00C50F28" w:rsidRPr="00C50F28" w:rsidRDefault="00C50F28" w:rsidP="00C50F28">
      <w:pPr>
        <w:ind w:firstLineChars="95" w:firstLine="199"/>
        <w:rPr>
          <w:rFonts w:eastAsiaTheme="minorEastAsia"/>
        </w:rPr>
      </w:pPr>
    </w:p>
    <w:p w:rsidR="00E7297E" w:rsidRDefault="00E7297E" w:rsidP="00E7297E">
      <w:pPr>
        <w:ind w:firstLine="420"/>
        <w:rPr>
          <w:rFonts w:eastAsiaTheme="minorEastAsia"/>
        </w:rPr>
      </w:pPr>
    </w:p>
    <w:p w:rsidR="00CF0F4C" w:rsidRPr="00CF0F4C" w:rsidRDefault="00CF0F4C" w:rsidP="00CF0F4C">
      <w:pPr>
        <w:pStyle w:val="a8"/>
        <w:numPr>
          <w:ilvl w:val="0"/>
          <w:numId w:val="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运行</w:t>
      </w:r>
      <w:r>
        <w:rPr>
          <w:rFonts w:eastAsiaTheme="minorEastAsia" w:hint="eastAsia"/>
        </w:rPr>
        <w:t xml:space="preserve"> &gt;  services.msc &gt; </w:t>
      </w:r>
      <w:r>
        <w:rPr>
          <w:rFonts w:eastAsiaTheme="minorEastAsia" w:hint="eastAsia"/>
        </w:rPr>
        <w:t>确保</w:t>
      </w:r>
      <w:r w:rsidRPr="00CF0F4C">
        <w:rPr>
          <w:rFonts w:eastAsiaTheme="minorEastAsia"/>
        </w:rPr>
        <w:t>VMUSBArbService</w:t>
      </w:r>
      <w:r>
        <w:rPr>
          <w:rFonts w:eastAsiaTheme="minorEastAsia"/>
        </w:rPr>
        <w:t>运行</w:t>
      </w:r>
    </w:p>
    <w:p w:rsidR="00E7297E" w:rsidRDefault="00E7297E" w:rsidP="00E7297E">
      <w:pPr>
        <w:ind w:firstLine="420"/>
        <w:rPr>
          <w:rFonts w:eastAsiaTheme="minorEastAsia"/>
        </w:rPr>
      </w:pPr>
    </w:p>
    <w:p w:rsidR="007727AE" w:rsidRDefault="00F35D49" w:rsidP="00F35D49">
      <w:pPr>
        <w:pStyle w:val="a8"/>
        <w:numPr>
          <w:ilvl w:val="0"/>
          <w:numId w:val="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插入</w:t>
      </w:r>
      <w:r>
        <w:rPr>
          <w:rFonts w:eastAsiaTheme="minorEastAsia" w:hint="eastAsia"/>
        </w:rPr>
        <w:t>u</w:t>
      </w:r>
      <w:r>
        <w:rPr>
          <w:rFonts w:eastAsiaTheme="minorEastAsia" w:hint="eastAsia"/>
        </w:rPr>
        <w:t>盘，打开虚拟机，在虚拟机的右下角位置，点击</w:t>
      </w:r>
      <w:r>
        <w:rPr>
          <w:rFonts w:eastAsiaTheme="minorEastAsia" w:hint="eastAsia"/>
        </w:rPr>
        <w:t>USB Device,</w:t>
      </w:r>
      <w:r>
        <w:rPr>
          <w:rFonts w:eastAsiaTheme="minorEastAsia" w:hint="eastAsia"/>
        </w:rPr>
        <w:t>链接</w:t>
      </w:r>
    </w:p>
    <w:p w:rsidR="00F35D49" w:rsidRPr="00F35D49" w:rsidRDefault="00F35D49" w:rsidP="00F35D49">
      <w:pPr>
        <w:pStyle w:val="a8"/>
        <w:rPr>
          <w:rFonts w:eastAsiaTheme="minorEastAsia"/>
        </w:rPr>
      </w:pPr>
    </w:p>
    <w:p w:rsidR="00F35D49" w:rsidRDefault="00F35D49" w:rsidP="00F35D49">
      <w:pPr>
        <w:pStyle w:val="a8"/>
        <w:numPr>
          <w:ilvl w:val="0"/>
          <w:numId w:val="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挂载</w:t>
      </w:r>
      <w:r>
        <w:rPr>
          <w:rFonts w:eastAsiaTheme="minorEastAsia" w:hint="eastAsia"/>
        </w:rPr>
        <w:t>u</w:t>
      </w:r>
      <w:r>
        <w:rPr>
          <w:rFonts w:eastAsiaTheme="minorEastAsia" w:hint="eastAsia"/>
        </w:rPr>
        <w:t>盘，到虚拟机中</w:t>
      </w:r>
    </w:p>
    <w:p w:rsidR="00F35D49" w:rsidRPr="00F35D49" w:rsidRDefault="00F35D49" w:rsidP="00F35D49">
      <w:pPr>
        <w:pStyle w:val="a8"/>
        <w:rPr>
          <w:rFonts w:eastAsiaTheme="minorEastAsia"/>
        </w:rPr>
      </w:pPr>
    </w:p>
    <w:p w:rsidR="00F35D49" w:rsidRDefault="00F35D49" w:rsidP="00F35D49">
      <w:pPr>
        <w:pStyle w:val="a8"/>
        <w:numPr>
          <w:ilvl w:val="1"/>
          <w:numId w:val="32"/>
        </w:numPr>
        <w:ind w:firstLineChars="0"/>
        <w:rPr>
          <w:rFonts w:eastAsiaTheme="minorEastAsia"/>
        </w:rPr>
      </w:pPr>
      <w:r>
        <w:rPr>
          <w:rFonts w:eastAsiaTheme="minorEastAsia"/>
        </w:rPr>
        <w:t>fdisk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命令确定</w:t>
      </w:r>
      <w:r>
        <w:rPr>
          <w:rFonts w:eastAsiaTheme="minorEastAsia" w:hint="eastAsia"/>
        </w:rPr>
        <w:t>U</w:t>
      </w:r>
      <w:r>
        <w:rPr>
          <w:rFonts w:eastAsiaTheme="minorEastAsia" w:hint="eastAsia"/>
        </w:rPr>
        <w:t>盘的位置</w:t>
      </w:r>
      <w:r>
        <w:rPr>
          <w:rFonts w:eastAsiaTheme="minorEastAsia" w:hint="eastAsia"/>
        </w:rPr>
        <w:t>:</w:t>
      </w:r>
    </w:p>
    <w:p w:rsidR="00F35D49" w:rsidRDefault="00F35D49" w:rsidP="00F35D49">
      <w:pPr>
        <w:pStyle w:val="a8"/>
        <w:ind w:left="1260" w:firstLineChars="0" w:firstLine="0"/>
        <w:rPr>
          <w:rFonts w:eastAsiaTheme="minorEastAsia"/>
        </w:rPr>
      </w:pPr>
    </w:p>
    <w:p w:rsidR="00F35D49" w:rsidRDefault="00F35D49" w:rsidP="00F35D49">
      <w:pPr>
        <w:pStyle w:val="a8"/>
        <w:numPr>
          <w:ilvl w:val="1"/>
          <w:numId w:val="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挂载</w:t>
      </w:r>
      <w:r>
        <w:rPr>
          <w:rFonts w:eastAsiaTheme="minorEastAsia" w:hint="eastAsia"/>
        </w:rPr>
        <w:t>u</w:t>
      </w:r>
      <w:r>
        <w:rPr>
          <w:rFonts w:eastAsiaTheme="minorEastAsia" w:hint="eastAsia"/>
        </w:rPr>
        <w:t>盘到</w:t>
      </w:r>
      <w:r>
        <w:rPr>
          <w:rFonts w:eastAsiaTheme="minorEastAsia" w:hint="eastAsia"/>
        </w:rPr>
        <w:t>/mnt/iso</w:t>
      </w:r>
      <w:r>
        <w:rPr>
          <w:rFonts w:eastAsiaTheme="minorEastAsia" w:hint="eastAsia"/>
        </w:rPr>
        <w:t>目录下</w:t>
      </w:r>
    </w:p>
    <w:p w:rsidR="00F35D49" w:rsidRDefault="00F35D49" w:rsidP="006A4C5D">
      <w:pPr>
        <w:pStyle w:val="shellstyle"/>
        <w:rPr>
          <w:rFonts w:eastAsiaTheme="minorEastAsia"/>
        </w:rPr>
      </w:pPr>
      <w:r>
        <w:rPr>
          <w:rFonts w:hint="eastAsia"/>
        </w:rPr>
        <w:t>mkdir /mnt/iso</w:t>
      </w:r>
    </w:p>
    <w:p w:rsidR="006A4C5D" w:rsidRDefault="006A4C5D" w:rsidP="006A4C5D">
      <w:pPr>
        <w:pStyle w:val="shellstyle"/>
        <w:rPr>
          <w:rFonts w:eastAsiaTheme="minorEastAsia"/>
        </w:rPr>
      </w:pPr>
    </w:p>
    <w:p w:rsidR="006A4C5D" w:rsidRDefault="006A4C5D" w:rsidP="006A4C5D">
      <w:pPr>
        <w:pStyle w:val="shellstyle"/>
        <w:rPr>
          <w:rFonts w:eastAsiaTheme="minorEastAsia"/>
        </w:rPr>
      </w:pPr>
      <w:r w:rsidRPr="006A4C5D">
        <w:rPr>
          <w:rFonts w:eastAsiaTheme="minorEastAsia"/>
        </w:rPr>
        <w:t>mount -t "ntfs-3g" /dev/sdb1 /mnt/iso/</w:t>
      </w:r>
    </w:p>
    <w:p w:rsidR="006A4C5D" w:rsidRDefault="006A4C5D" w:rsidP="006A4C5D">
      <w:pPr>
        <w:pStyle w:val="shellstyle"/>
        <w:rPr>
          <w:rFonts w:eastAsiaTheme="minorEastAsia"/>
        </w:rPr>
      </w:pPr>
    </w:p>
    <w:p w:rsidR="006A4C5D" w:rsidRDefault="006A4C5D" w:rsidP="006A4C5D">
      <w:pPr>
        <w:pStyle w:val="shellstyle"/>
        <w:rPr>
          <w:rFonts w:eastAsiaTheme="minorEastAsia"/>
        </w:rPr>
      </w:pPr>
      <w:r>
        <w:rPr>
          <w:rFonts w:eastAsiaTheme="minorEastAsia" w:hint="eastAsia"/>
        </w:rPr>
        <w:t>挂载</w:t>
      </w:r>
      <w:r>
        <w:rPr>
          <w:rFonts w:eastAsiaTheme="minorEastAsia" w:hint="eastAsia"/>
        </w:rPr>
        <w:t>oracle linux6 iso</w:t>
      </w:r>
      <w:r>
        <w:rPr>
          <w:rFonts w:eastAsiaTheme="minorEastAsia" w:hint="eastAsia"/>
        </w:rPr>
        <w:t>文件：</w:t>
      </w:r>
    </w:p>
    <w:p w:rsidR="006A4C5D" w:rsidRDefault="006A4C5D" w:rsidP="006A4C5D">
      <w:pPr>
        <w:pStyle w:val="shellstyle"/>
        <w:rPr>
          <w:rFonts w:eastAsiaTheme="minorEastAsia"/>
        </w:rPr>
      </w:pPr>
    </w:p>
    <w:p w:rsidR="006A4C5D" w:rsidRDefault="006A4C5D" w:rsidP="006A4C5D">
      <w:pPr>
        <w:pStyle w:val="shellstyle"/>
        <w:rPr>
          <w:rFonts w:eastAsiaTheme="minorEastAsia"/>
        </w:rPr>
      </w:pPr>
      <w:r>
        <w:rPr>
          <w:rFonts w:eastAsiaTheme="minorEastAsia" w:hint="eastAsia"/>
        </w:rPr>
        <w:t>说明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如果网速过快没必要做这一步，如果无法联网，将</w:t>
      </w:r>
      <w:r>
        <w:rPr>
          <w:rFonts w:eastAsiaTheme="minorEastAsia" w:hint="eastAsia"/>
        </w:rPr>
        <w:t>iso</w:t>
      </w:r>
      <w:r>
        <w:rPr>
          <w:rFonts w:eastAsiaTheme="minorEastAsia" w:hint="eastAsia"/>
        </w:rPr>
        <w:t>中作为本地的</w:t>
      </w:r>
      <w:r>
        <w:rPr>
          <w:rFonts w:eastAsiaTheme="minorEastAsia" w:hint="eastAsia"/>
        </w:rPr>
        <w:t>yum</w:t>
      </w:r>
      <w:r>
        <w:rPr>
          <w:rFonts w:eastAsiaTheme="minorEastAsia" w:hint="eastAsia"/>
        </w:rPr>
        <w:t>源，</w:t>
      </w:r>
    </w:p>
    <w:p w:rsidR="006A4C5D" w:rsidRDefault="006A4C5D" w:rsidP="006A4C5D">
      <w:pPr>
        <w:pStyle w:val="shellstyle"/>
        <w:rPr>
          <w:rFonts w:eastAsiaTheme="minorEastAsia"/>
        </w:rPr>
      </w:pPr>
      <w:r>
        <w:rPr>
          <w:rFonts w:eastAsiaTheme="minorEastAsia" w:hint="eastAsia"/>
        </w:rPr>
        <w:t>安装基本的包和软件</w:t>
      </w:r>
    </w:p>
    <w:p w:rsidR="006A4C5D" w:rsidRPr="006A4C5D" w:rsidRDefault="006A4C5D" w:rsidP="006A4C5D">
      <w:pPr>
        <w:pStyle w:val="shellstyle"/>
        <w:rPr>
          <w:rFonts w:eastAsiaTheme="minorEastAsia"/>
        </w:rPr>
      </w:pPr>
    </w:p>
    <w:p w:rsidR="006A4C5D" w:rsidRDefault="006A4C5D" w:rsidP="006A4C5D">
      <w:pPr>
        <w:pStyle w:val="shellstyle"/>
        <w:rPr>
          <w:rFonts w:eastAsiaTheme="minorEastAsia"/>
        </w:rPr>
      </w:pPr>
      <w:r>
        <w:rPr>
          <w:rFonts w:hint="eastAsia"/>
        </w:rPr>
        <w:t>mkdir /mnt/</w:t>
      </w:r>
      <w:r>
        <w:rPr>
          <w:rFonts w:eastAsiaTheme="minorEastAsia" w:hint="eastAsia"/>
        </w:rPr>
        <w:t>cdrom</w:t>
      </w:r>
    </w:p>
    <w:p w:rsidR="006A4C5D" w:rsidRPr="006A4C5D" w:rsidRDefault="006A4C5D" w:rsidP="006A4C5D">
      <w:pPr>
        <w:pStyle w:val="shellstyle"/>
        <w:rPr>
          <w:rFonts w:eastAsiaTheme="minorEastAsia"/>
        </w:rPr>
      </w:pPr>
    </w:p>
    <w:p w:rsidR="006A4C5D" w:rsidRDefault="006A4C5D" w:rsidP="006A4C5D">
      <w:pPr>
        <w:pStyle w:val="shellstyle"/>
        <w:rPr>
          <w:rFonts w:eastAsiaTheme="minorEastAsia"/>
        </w:rPr>
      </w:pPr>
      <w:r w:rsidRPr="006A4C5D">
        <w:rPr>
          <w:rFonts w:eastAsiaTheme="minorEastAsia"/>
        </w:rPr>
        <w:t>mount -o loop /mnt/iso/oracle_rac/V978757-01.iso   /mnt/cdrom/</w:t>
      </w:r>
    </w:p>
    <w:p w:rsidR="001B31BC" w:rsidRDefault="001B31BC" w:rsidP="006A4C5D">
      <w:pPr>
        <w:pStyle w:val="shellstyle"/>
        <w:rPr>
          <w:rFonts w:eastAsiaTheme="minorEastAsia"/>
        </w:rPr>
      </w:pPr>
    </w:p>
    <w:p w:rsidR="001B31BC" w:rsidRPr="006A4C5D" w:rsidRDefault="001B31BC" w:rsidP="006A4C5D">
      <w:pPr>
        <w:pStyle w:val="shellstyle"/>
        <w:rPr>
          <w:rFonts w:eastAsiaTheme="minorEastAsia"/>
        </w:rPr>
      </w:pPr>
    </w:p>
    <w:p w:rsidR="00F35D49" w:rsidRDefault="00F35D49" w:rsidP="001B31BC">
      <w:pPr>
        <w:pStyle w:val="a8"/>
        <w:ind w:left="1260" w:firstLineChars="0" w:firstLine="0"/>
        <w:rPr>
          <w:rFonts w:eastAsiaTheme="minorEastAsia"/>
        </w:rPr>
      </w:pPr>
    </w:p>
    <w:p w:rsidR="00F35D49" w:rsidRDefault="001B31BC" w:rsidP="001B31BC">
      <w:pPr>
        <w:pStyle w:val="a8"/>
        <w:numPr>
          <w:ilvl w:val="1"/>
          <w:numId w:val="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配置本地</w:t>
      </w:r>
      <w:r>
        <w:rPr>
          <w:rFonts w:eastAsiaTheme="minorEastAsia" w:hint="eastAsia"/>
        </w:rPr>
        <w:t>yum</w:t>
      </w:r>
      <w:r>
        <w:rPr>
          <w:rFonts w:eastAsiaTheme="minorEastAsia" w:hint="eastAsia"/>
        </w:rPr>
        <w:t>源</w:t>
      </w:r>
    </w:p>
    <w:p w:rsidR="001B31BC" w:rsidRDefault="001B31BC" w:rsidP="001B31BC">
      <w:pPr>
        <w:pStyle w:val="a8"/>
        <w:ind w:left="1260" w:firstLineChars="0" w:firstLine="0"/>
        <w:rPr>
          <w:rFonts w:eastAsiaTheme="minorEastAsia"/>
        </w:rPr>
      </w:pPr>
    </w:p>
    <w:p w:rsidR="001B31BC" w:rsidRPr="001B31BC" w:rsidRDefault="001B31BC" w:rsidP="001B31BC">
      <w:pPr>
        <w:pStyle w:val="shellstyle"/>
        <w:rPr>
          <w:rFonts w:eastAsiaTheme="minorEastAsia"/>
          <w:sz w:val="18"/>
          <w:szCs w:val="18"/>
        </w:rPr>
      </w:pPr>
      <w:r w:rsidRPr="001B31BC">
        <w:rPr>
          <w:sz w:val="18"/>
          <w:szCs w:val="18"/>
        </w:rPr>
        <w:t>mv /etc/yum.repos.d</w:t>
      </w:r>
      <w:r w:rsidRPr="001B31BC">
        <w:rPr>
          <w:rFonts w:asciiTheme="minorEastAsia" w:eastAsiaTheme="minorEastAsia" w:hAnsiTheme="minorEastAsia" w:hint="eastAsia"/>
          <w:sz w:val="18"/>
          <w:szCs w:val="18"/>
        </w:rPr>
        <w:t>/</w:t>
      </w:r>
      <w:r w:rsidRPr="001B31BC">
        <w:rPr>
          <w:sz w:val="18"/>
          <w:szCs w:val="18"/>
        </w:rPr>
        <w:t>public-yum-ol6.repo /etc/yum.repos.d</w:t>
      </w:r>
      <w:r w:rsidRPr="001B31BC">
        <w:rPr>
          <w:rFonts w:eastAsiaTheme="minorEastAsia" w:hint="eastAsia"/>
          <w:sz w:val="18"/>
          <w:szCs w:val="18"/>
        </w:rPr>
        <w:t>/</w:t>
      </w:r>
      <w:r w:rsidRPr="001B31BC">
        <w:rPr>
          <w:sz w:val="18"/>
          <w:szCs w:val="18"/>
        </w:rPr>
        <w:t>public-yum-ol6.repo.bak</w:t>
      </w:r>
    </w:p>
    <w:p w:rsidR="001B31BC" w:rsidRDefault="001B31BC" w:rsidP="001B31BC">
      <w:pPr>
        <w:pStyle w:val="shellstyle"/>
        <w:rPr>
          <w:rFonts w:eastAsiaTheme="minorEastAsia"/>
        </w:rPr>
      </w:pPr>
    </w:p>
    <w:p w:rsidR="001B31BC" w:rsidRDefault="001B31BC" w:rsidP="001B31BC">
      <w:pPr>
        <w:pStyle w:val="shellstyle"/>
        <w:rPr>
          <w:rFonts w:eastAsiaTheme="minorEastAsia"/>
        </w:rPr>
      </w:pPr>
      <w:r w:rsidRPr="001B31BC">
        <w:rPr>
          <w:rFonts w:eastAsiaTheme="minorEastAsia"/>
        </w:rPr>
        <w:t>vi /etc/yum.repos.d/local.repo</w:t>
      </w:r>
    </w:p>
    <w:p w:rsidR="001B31BC" w:rsidRDefault="001B31BC" w:rsidP="001B31BC">
      <w:pPr>
        <w:pStyle w:val="shellstyle"/>
        <w:rPr>
          <w:rFonts w:eastAsiaTheme="minorEastAsia"/>
        </w:rPr>
      </w:pPr>
    </w:p>
    <w:p w:rsidR="001B31BC" w:rsidRPr="001B31BC" w:rsidRDefault="001B31BC" w:rsidP="001B31BC">
      <w:pPr>
        <w:pStyle w:val="shellstyle"/>
        <w:rPr>
          <w:rFonts w:eastAsiaTheme="minorEastAsia"/>
        </w:rPr>
      </w:pPr>
      <w:r w:rsidRPr="001B31BC">
        <w:rPr>
          <w:rFonts w:eastAsiaTheme="minorEastAsia"/>
        </w:rPr>
        <w:t>[local]</w:t>
      </w:r>
    </w:p>
    <w:p w:rsidR="001B31BC" w:rsidRPr="001B31BC" w:rsidRDefault="001B31BC" w:rsidP="001B31BC">
      <w:pPr>
        <w:pStyle w:val="shellstyle"/>
        <w:rPr>
          <w:rFonts w:eastAsiaTheme="minorEastAsia"/>
        </w:rPr>
      </w:pPr>
      <w:r w:rsidRPr="001B31BC">
        <w:rPr>
          <w:rFonts w:eastAsiaTheme="minorEastAsia"/>
        </w:rPr>
        <w:lastRenderedPageBreak/>
        <w:t>name=local</w:t>
      </w:r>
    </w:p>
    <w:p w:rsidR="001B31BC" w:rsidRPr="001B31BC" w:rsidRDefault="001B31BC" w:rsidP="001B31BC">
      <w:pPr>
        <w:pStyle w:val="shellstyle"/>
        <w:rPr>
          <w:rFonts w:eastAsiaTheme="minorEastAsia"/>
        </w:rPr>
      </w:pPr>
      <w:r w:rsidRPr="001B31BC">
        <w:rPr>
          <w:rFonts w:eastAsiaTheme="minorEastAsia"/>
        </w:rPr>
        <w:t>baseurl=file:///mnt/cdrom</w:t>
      </w:r>
    </w:p>
    <w:p w:rsidR="001B31BC" w:rsidRPr="001B31BC" w:rsidRDefault="001B31BC" w:rsidP="001B31BC">
      <w:pPr>
        <w:pStyle w:val="shellstyle"/>
        <w:rPr>
          <w:rFonts w:eastAsiaTheme="minorEastAsia"/>
        </w:rPr>
      </w:pPr>
      <w:r w:rsidRPr="001B31BC">
        <w:rPr>
          <w:rFonts w:eastAsiaTheme="minorEastAsia"/>
        </w:rPr>
        <w:t>gpgcheck=0</w:t>
      </w:r>
    </w:p>
    <w:p w:rsidR="001B31BC" w:rsidRDefault="001B31BC" w:rsidP="001B31BC">
      <w:pPr>
        <w:pStyle w:val="shellstyle"/>
        <w:rPr>
          <w:rFonts w:eastAsiaTheme="minorEastAsia"/>
        </w:rPr>
      </w:pPr>
      <w:r w:rsidRPr="001B31BC">
        <w:rPr>
          <w:rFonts w:eastAsiaTheme="minorEastAsia"/>
        </w:rPr>
        <w:t>enabled=1</w:t>
      </w:r>
    </w:p>
    <w:p w:rsidR="001B31BC" w:rsidRDefault="001B31BC" w:rsidP="001B31BC">
      <w:pPr>
        <w:pStyle w:val="shellstyle"/>
        <w:rPr>
          <w:rFonts w:eastAsiaTheme="minorEastAsia"/>
        </w:rPr>
      </w:pPr>
    </w:p>
    <w:p w:rsidR="001B31BC" w:rsidRDefault="001B31BC" w:rsidP="001B31BC">
      <w:pPr>
        <w:pStyle w:val="shellstyle"/>
        <w:rPr>
          <w:rFonts w:eastAsiaTheme="minorEastAsia"/>
        </w:rPr>
      </w:pPr>
      <w:r w:rsidRPr="001B31BC">
        <w:rPr>
          <w:rFonts w:eastAsiaTheme="minorEastAsia"/>
        </w:rPr>
        <w:t>yum clean all</w:t>
      </w:r>
    </w:p>
    <w:p w:rsidR="001B31BC" w:rsidRDefault="001B31BC" w:rsidP="001B31BC">
      <w:pPr>
        <w:pStyle w:val="shellstyle"/>
        <w:rPr>
          <w:rFonts w:eastAsiaTheme="minorEastAsia"/>
        </w:rPr>
      </w:pPr>
    </w:p>
    <w:p w:rsidR="001B31BC" w:rsidRDefault="001B31BC" w:rsidP="001B31BC">
      <w:pPr>
        <w:pStyle w:val="shellstyle"/>
        <w:rPr>
          <w:rFonts w:eastAsiaTheme="minorEastAsia"/>
        </w:rPr>
      </w:pPr>
      <w:r w:rsidRPr="001B31BC">
        <w:rPr>
          <w:rFonts w:eastAsiaTheme="minorEastAsia"/>
        </w:rPr>
        <w:t>yum make cache</w:t>
      </w:r>
    </w:p>
    <w:p w:rsidR="001B31BC" w:rsidRDefault="001B31BC" w:rsidP="001B31BC">
      <w:pPr>
        <w:pStyle w:val="shellstyle"/>
        <w:rPr>
          <w:rFonts w:eastAsiaTheme="minorEastAsia"/>
        </w:rPr>
      </w:pPr>
    </w:p>
    <w:p w:rsidR="001B31BC" w:rsidRDefault="001B31BC" w:rsidP="001B31BC">
      <w:pPr>
        <w:pStyle w:val="shellstyle"/>
        <w:rPr>
          <w:rFonts w:eastAsiaTheme="minorEastAsia"/>
        </w:rPr>
      </w:pPr>
    </w:p>
    <w:p w:rsidR="001B31BC" w:rsidRDefault="001B31BC" w:rsidP="001B31BC">
      <w:pPr>
        <w:pStyle w:val="shellstyle"/>
        <w:rPr>
          <w:rFonts w:eastAsiaTheme="minorEastAsia"/>
        </w:rPr>
      </w:pPr>
    </w:p>
    <w:p w:rsidR="001B31BC" w:rsidRPr="001B31BC" w:rsidRDefault="001B31BC" w:rsidP="001B31BC">
      <w:pPr>
        <w:pStyle w:val="shellstyle"/>
        <w:rPr>
          <w:rFonts w:eastAsiaTheme="minorEastAsia"/>
        </w:rPr>
      </w:pPr>
    </w:p>
    <w:p w:rsidR="001B31BC" w:rsidRPr="001B31BC" w:rsidRDefault="001B31BC" w:rsidP="001B31BC">
      <w:pPr>
        <w:ind w:firstLineChars="0" w:firstLine="420"/>
        <w:rPr>
          <w:rFonts w:eastAsiaTheme="minorEastAsia"/>
        </w:rPr>
      </w:pPr>
    </w:p>
    <w:p w:rsidR="00F35D49" w:rsidRDefault="00F35D49" w:rsidP="00F35D49">
      <w:pPr>
        <w:pStyle w:val="a8"/>
        <w:ind w:left="420"/>
        <w:rPr>
          <w:rFonts w:eastAsiaTheme="minorEastAsia"/>
        </w:rPr>
      </w:pPr>
    </w:p>
    <w:p w:rsidR="00F35D49" w:rsidRPr="00F35D49" w:rsidRDefault="00F35D49" w:rsidP="00F35D49">
      <w:pPr>
        <w:pStyle w:val="a8"/>
        <w:ind w:left="420"/>
        <w:rPr>
          <w:rFonts w:eastAsiaTheme="minorEastAsia"/>
        </w:rPr>
      </w:pPr>
    </w:p>
    <w:p w:rsidR="00F35D49" w:rsidRDefault="00EB1FB5" w:rsidP="00004CBB">
      <w:pPr>
        <w:pStyle w:val="3"/>
      </w:pPr>
      <w:r>
        <w:t>O</w:t>
      </w:r>
      <w:r>
        <w:rPr>
          <w:rFonts w:hint="eastAsia"/>
        </w:rPr>
        <w:t xml:space="preserve">racle </w:t>
      </w:r>
      <w:r w:rsidR="00106DA2">
        <w:rPr>
          <w:rFonts w:hint="eastAsia"/>
        </w:rPr>
        <w:t>linux6</w:t>
      </w:r>
      <w:r w:rsidR="00106DA2">
        <w:rPr>
          <w:rFonts w:hint="eastAsia"/>
        </w:rPr>
        <w:t>相关软件安装</w:t>
      </w:r>
    </w:p>
    <w:p w:rsidR="00106DA2" w:rsidRDefault="00106DA2" w:rsidP="00106DA2">
      <w:pPr>
        <w:ind w:firstLine="420"/>
        <w:rPr>
          <w:rFonts w:eastAsiaTheme="minorEastAsia"/>
        </w:rPr>
      </w:pPr>
    </w:p>
    <w:p w:rsidR="00106DA2" w:rsidRDefault="00106DA2" w:rsidP="00106DA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如果上述步骤配置了</w:t>
      </w:r>
      <w:r>
        <w:rPr>
          <w:rFonts w:eastAsiaTheme="minorEastAsia" w:hint="eastAsia"/>
        </w:rPr>
        <w:t>iso</w:t>
      </w:r>
      <w:r>
        <w:rPr>
          <w:rFonts w:eastAsiaTheme="minorEastAsia" w:hint="eastAsia"/>
        </w:rPr>
        <w:t>作为本地的</w:t>
      </w:r>
      <w:r>
        <w:rPr>
          <w:rFonts w:eastAsiaTheme="minorEastAsia" w:hint="eastAsia"/>
        </w:rPr>
        <w:t>yum</w:t>
      </w:r>
      <w:r>
        <w:rPr>
          <w:rFonts w:eastAsiaTheme="minorEastAsia" w:hint="eastAsia"/>
        </w:rPr>
        <w:t>源，不借助外网就可以</w:t>
      </w:r>
      <w:r w:rsidR="00B172B6">
        <w:rPr>
          <w:rFonts w:eastAsiaTheme="minorEastAsia" w:hint="eastAsia"/>
        </w:rPr>
        <w:t>实现软件包的安装。</w:t>
      </w:r>
    </w:p>
    <w:p w:rsidR="00B172B6" w:rsidRDefault="00B172B6" w:rsidP="00106DA2">
      <w:pPr>
        <w:ind w:firstLine="420"/>
        <w:rPr>
          <w:rFonts w:eastAsiaTheme="minorEastAsia"/>
        </w:rPr>
      </w:pPr>
    </w:p>
    <w:p w:rsidR="00B172B6" w:rsidRDefault="00B172B6" w:rsidP="00B172B6">
      <w:pPr>
        <w:pStyle w:val="a8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安装</w:t>
      </w:r>
      <w:r>
        <w:rPr>
          <w:rFonts w:eastAsiaTheme="minorEastAsia" w:hint="eastAsia"/>
        </w:rPr>
        <w:t>ftp</w:t>
      </w:r>
      <w:r>
        <w:rPr>
          <w:rFonts w:eastAsiaTheme="minorEastAsia" w:hint="eastAsia"/>
        </w:rPr>
        <w:t>服务器</w:t>
      </w:r>
    </w:p>
    <w:p w:rsidR="00B172B6" w:rsidRDefault="00B172B6" w:rsidP="00B172B6">
      <w:pPr>
        <w:pStyle w:val="a8"/>
        <w:ind w:left="840" w:firstLineChars="0" w:firstLine="0"/>
        <w:rPr>
          <w:rFonts w:eastAsiaTheme="minorEastAsia"/>
        </w:rPr>
      </w:pPr>
    </w:p>
    <w:p w:rsidR="00B172B6" w:rsidRPr="00B172B6" w:rsidRDefault="00B172B6" w:rsidP="00B172B6">
      <w:pPr>
        <w:pStyle w:val="shellstyle"/>
      </w:pPr>
      <w:r w:rsidRPr="00B172B6">
        <w:t>yum install vsftpd -y</w:t>
      </w:r>
    </w:p>
    <w:p w:rsidR="00B172B6" w:rsidRDefault="00B172B6" w:rsidP="00106DA2">
      <w:pPr>
        <w:ind w:firstLine="420"/>
        <w:rPr>
          <w:rFonts w:eastAsiaTheme="minorEastAsia"/>
        </w:rPr>
      </w:pPr>
    </w:p>
    <w:p w:rsidR="00106DA2" w:rsidRDefault="00B172B6" w:rsidP="00B172B6">
      <w:pPr>
        <w:pStyle w:val="a8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安装</w:t>
      </w:r>
      <w:r w:rsidRPr="00B172B6">
        <w:rPr>
          <w:rFonts w:eastAsiaTheme="minorEastAsia"/>
        </w:rPr>
        <w:t>lrzsz.x86_64</w:t>
      </w:r>
      <w:r>
        <w:rPr>
          <w:rFonts w:eastAsiaTheme="minorEastAsia" w:hint="eastAsia"/>
        </w:rPr>
        <w:t>（一种建议的传输文件的工具）</w:t>
      </w:r>
    </w:p>
    <w:p w:rsidR="00DD6FEF" w:rsidRDefault="00DD6FEF" w:rsidP="00DD6FEF">
      <w:pPr>
        <w:pStyle w:val="a8"/>
        <w:ind w:left="840" w:firstLineChars="0" w:firstLine="0"/>
        <w:rPr>
          <w:rFonts w:eastAsiaTheme="minorEastAsia"/>
        </w:rPr>
      </w:pPr>
    </w:p>
    <w:p w:rsidR="00DD6FEF" w:rsidRPr="00B172B6" w:rsidRDefault="00DD6FEF" w:rsidP="00DD6FEF">
      <w:pPr>
        <w:pStyle w:val="shellstyle"/>
      </w:pPr>
      <w:r w:rsidRPr="00DD6FEF">
        <w:t>yum install -y lrzsz.x86_64</w:t>
      </w:r>
    </w:p>
    <w:p w:rsidR="00EB1FB5" w:rsidRDefault="00EB1FB5" w:rsidP="00EB1FB5">
      <w:pPr>
        <w:ind w:firstLine="420"/>
        <w:rPr>
          <w:rFonts w:eastAsiaTheme="minorEastAsia"/>
        </w:rPr>
      </w:pPr>
    </w:p>
    <w:p w:rsidR="00EB1FB5" w:rsidRDefault="00DD6FEF" w:rsidP="00DD6FEF">
      <w:pPr>
        <w:pStyle w:val="a8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安装图形界面</w:t>
      </w:r>
    </w:p>
    <w:p w:rsidR="00DD6FEF" w:rsidRDefault="00DD6FEF" w:rsidP="00DD6FEF">
      <w:pPr>
        <w:ind w:firstLineChars="0"/>
        <w:rPr>
          <w:rFonts w:eastAsiaTheme="minorEastAsia"/>
        </w:rPr>
      </w:pPr>
    </w:p>
    <w:p w:rsidR="00C564D8" w:rsidRDefault="00C564D8" w:rsidP="00C564D8">
      <w:pPr>
        <w:pStyle w:val="shellstyle"/>
        <w:rPr>
          <w:rFonts w:eastAsiaTheme="minorEastAsia"/>
        </w:rPr>
      </w:pPr>
      <w:r w:rsidRPr="00C564D8">
        <w:t xml:space="preserve">yum groupinstall "X Window System" Desktop </w:t>
      </w:r>
      <w:r>
        <w:t>–</w:t>
      </w:r>
      <w:r w:rsidRPr="00C564D8">
        <w:t>y</w:t>
      </w:r>
    </w:p>
    <w:p w:rsidR="00C564D8" w:rsidRDefault="00C564D8" w:rsidP="00C564D8">
      <w:pPr>
        <w:pStyle w:val="shellstyle"/>
        <w:rPr>
          <w:rFonts w:eastAsiaTheme="minorEastAsia"/>
        </w:rPr>
      </w:pPr>
    </w:p>
    <w:p w:rsidR="00C564D8" w:rsidRDefault="00C564D8" w:rsidP="00C564D8">
      <w:pPr>
        <w:pStyle w:val="shellstyle"/>
        <w:rPr>
          <w:rFonts w:eastAsiaTheme="minorEastAsia"/>
        </w:rPr>
      </w:pPr>
      <w:r w:rsidRPr="00C564D8">
        <w:rPr>
          <w:rFonts w:eastAsiaTheme="minorEastAsia"/>
        </w:rPr>
        <w:t>yum groupinstall "X Window System" "KDE Desktop"</w:t>
      </w:r>
    </w:p>
    <w:p w:rsidR="00C564D8" w:rsidRDefault="00C564D8" w:rsidP="00C564D8">
      <w:pPr>
        <w:pStyle w:val="shellstyle"/>
        <w:rPr>
          <w:rFonts w:eastAsiaTheme="minorEastAsia" w:hint="eastAsia"/>
        </w:rPr>
      </w:pPr>
    </w:p>
    <w:p w:rsidR="008717DD" w:rsidRDefault="008717DD" w:rsidP="00C564D8">
      <w:pPr>
        <w:pStyle w:val="shellstyle"/>
        <w:rPr>
          <w:rFonts w:eastAsiaTheme="minorEastAsia" w:hint="eastAsia"/>
        </w:rPr>
      </w:pPr>
      <w:r w:rsidRPr="008717DD">
        <w:rPr>
          <w:rFonts w:eastAsiaTheme="minorEastAsia"/>
        </w:rPr>
        <w:t>yum install nautilus-open-terminal</w:t>
      </w:r>
      <w:r>
        <w:rPr>
          <w:rFonts w:eastAsiaTheme="minorEastAsia" w:hint="eastAsia"/>
        </w:rPr>
        <w:t xml:space="preserve"> -y</w:t>
      </w:r>
    </w:p>
    <w:p w:rsidR="008717DD" w:rsidRDefault="008717DD" w:rsidP="00C564D8">
      <w:pPr>
        <w:pStyle w:val="shellstyle"/>
        <w:rPr>
          <w:rFonts w:eastAsiaTheme="minorEastAsia"/>
        </w:rPr>
      </w:pPr>
    </w:p>
    <w:p w:rsidR="00C564D8" w:rsidRDefault="00C564D8" w:rsidP="00C564D8">
      <w:pPr>
        <w:pStyle w:val="shellstyle"/>
        <w:rPr>
          <w:rFonts w:eastAsiaTheme="minorEastAsia"/>
        </w:rPr>
      </w:pPr>
      <w:r>
        <w:rPr>
          <w:rFonts w:eastAsiaTheme="minorEastAsia" w:hint="eastAsia"/>
        </w:rPr>
        <w:t>init 5  #</w:t>
      </w:r>
      <w:r>
        <w:rPr>
          <w:rFonts w:eastAsiaTheme="minorEastAsia" w:hint="eastAsia"/>
        </w:rPr>
        <w:t>完成初始化配置和验证桌面是否安装成功</w:t>
      </w:r>
    </w:p>
    <w:p w:rsidR="00C564D8" w:rsidRPr="00C564D8" w:rsidRDefault="00C564D8" w:rsidP="00C564D8">
      <w:pPr>
        <w:pStyle w:val="shellstyle"/>
        <w:rPr>
          <w:rFonts w:eastAsiaTheme="minorEastAsia"/>
        </w:rPr>
      </w:pPr>
    </w:p>
    <w:p w:rsidR="00C564D8" w:rsidRPr="00C564D8" w:rsidRDefault="00C564D8" w:rsidP="00C564D8">
      <w:pPr>
        <w:pStyle w:val="shellstyle"/>
        <w:rPr>
          <w:rFonts w:eastAsiaTheme="minorEastAsia"/>
        </w:rPr>
      </w:pPr>
    </w:p>
    <w:p w:rsidR="00C564D8" w:rsidRPr="00DD6FEF" w:rsidRDefault="00C564D8" w:rsidP="00DD6FEF">
      <w:pPr>
        <w:ind w:firstLineChars="0"/>
        <w:rPr>
          <w:rFonts w:eastAsiaTheme="minorEastAsia"/>
        </w:rPr>
      </w:pPr>
    </w:p>
    <w:p w:rsidR="00EB1FB5" w:rsidRPr="00EB1FB5" w:rsidRDefault="00EB1FB5" w:rsidP="00EB1FB5">
      <w:pPr>
        <w:ind w:firstLine="420"/>
        <w:rPr>
          <w:rFonts w:eastAsiaTheme="minorEastAsia"/>
        </w:rPr>
      </w:pPr>
    </w:p>
    <w:p w:rsidR="00204859" w:rsidRPr="00204859" w:rsidRDefault="00204859" w:rsidP="00204859">
      <w:pPr>
        <w:ind w:firstLine="420"/>
        <w:rPr>
          <w:rFonts w:eastAsiaTheme="minorEastAsia"/>
        </w:rPr>
      </w:pPr>
    </w:p>
    <w:p w:rsidR="00561163" w:rsidRDefault="004D0F83" w:rsidP="004D0F83">
      <w:pPr>
        <w:pStyle w:val="3"/>
      </w:pPr>
      <w:r>
        <w:t>v</w:t>
      </w:r>
      <w:r>
        <w:rPr>
          <w:rFonts w:hint="eastAsia"/>
        </w:rPr>
        <w:t>mware</w:t>
      </w:r>
      <w:r>
        <w:rPr>
          <w:rFonts w:hint="eastAsia"/>
        </w:rPr>
        <w:t>安装</w:t>
      </w:r>
      <w:r>
        <w:rPr>
          <w:rFonts w:hint="eastAsia"/>
        </w:rPr>
        <w:t>vmware tool,</w:t>
      </w:r>
      <w:r>
        <w:rPr>
          <w:rFonts w:hint="eastAsia"/>
        </w:rPr>
        <w:t>实现宿主机和虚拟机共享文件</w:t>
      </w:r>
    </w:p>
    <w:p w:rsidR="00CF0F4C" w:rsidRPr="00CF0F4C" w:rsidRDefault="00CF0F4C" w:rsidP="00CF0F4C">
      <w:pPr>
        <w:ind w:firstLine="420"/>
        <w:rPr>
          <w:rFonts w:eastAsiaTheme="minorEastAsia"/>
        </w:rPr>
      </w:pPr>
    </w:p>
    <w:p w:rsidR="00551030" w:rsidRDefault="00551030" w:rsidP="00551030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vmware</w:t>
      </w:r>
      <w:r>
        <w:rPr>
          <w:rFonts w:eastAsiaTheme="minorEastAsia" w:hint="eastAsia"/>
        </w:rPr>
        <w:t>中文件夹共享的前提是要安装</w:t>
      </w:r>
      <w:r>
        <w:rPr>
          <w:rFonts w:eastAsiaTheme="minorEastAsia" w:hint="eastAsia"/>
        </w:rPr>
        <w:t>vmware tools</w:t>
      </w:r>
      <w:r>
        <w:rPr>
          <w:rFonts w:eastAsiaTheme="minorEastAsia" w:hint="eastAsia"/>
        </w:rPr>
        <w:t>，安装</w:t>
      </w:r>
      <w:r>
        <w:rPr>
          <w:rFonts w:eastAsiaTheme="minorEastAsia" w:hint="eastAsia"/>
        </w:rPr>
        <w:t>vmware tools</w:t>
      </w:r>
      <w:r>
        <w:rPr>
          <w:rFonts w:eastAsiaTheme="minorEastAsia" w:hint="eastAsia"/>
        </w:rPr>
        <w:t>以后，虚拟机会为共享文件夹设置一个挂载点。下列步骤是为了能够安装</w:t>
      </w:r>
      <w:r>
        <w:rPr>
          <w:rFonts w:eastAsiaTheme="minorEastAsia" w:hint="eastAsia"/>
        </w:rPr>
        <w:t>vmware tools</w:t>
      </w:r>
      <w:r>
        <w:rPr>
          <w:rFonts w:eastAsiaTheme="minorEastAsia" w:hint="eastAsia"/>
        </w:rPr>
        <w:t>。</w:t>
      </w:r>
    </w:p>
    <w:p w:rsidR="00551030" w:rsidRPr="00551030" w:rsidRDefault="00551030" w:rsidP="00551030">
      <w:pPr>
        <w:ind w:firstLine="420"/>
        <w:rPr>
          <w:rFonts w:eastAsiaTheme="minorEastAsia"/>
        </w:rPr>
      </w:pPr>
    </w:p>
    <w:p w:rsidR="004D0F83" w:rsidRDefault="00204859" w:rsidP="00204859">
      <w:pPr>
        <w:pStyle w:val="a8"/>
        <w:numPr>
          <w:ilvl w:val="0"/>
          <w:numId w:val="2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选中虚拟机</w:t>
      </w:r>
      <w:r>
        <w:rPr>
          <w:rFonts w:eastAsiaTheme="minorEastAsia" w:hint="eastAsia"/>
        </w:rPr>
        <w:t xml:space="preserve"> &gt; </w:t>
      </w:r>
      <w:r>
        <w:rPr>
          <w:rFonts w:eastAsiaTheme="minorEastAsia" w:hint="eastAsia"/>
        </w:rPr>
        <w:t>设置</w:t>
      </w:r>
      <w:r>
        <w:rPr>
          <w:rFonts w:eastAsiaTheme="minorEastAsia" w:hint="eastAsia"/>
        </w:rPr>
        <w:t xml:space="preserve"> &gt; </w:t>
      </w:r>
      <w:r>
        <w:rPr>
          <w:rFonts w:eastAsiaTheme="minorEastAsia" w:hint="eastAsia"/>
        </w:rPr>
        <w:t>硬件</w:t>
      </w:r>
      <w:r>
        <w:rPr>
          <w:rFonts w:eastAsiaTheme="minorEastAsia" w:hint="eastAsia"/>
        </w:rPr>
        <w:t xml:space="preserve"> &gt;  CD/DVD  &gt; </w:t>
      </w:r>
      <w:r>
        <w:rPr>
          <w:rFonts w:eastAsiaTheme="minorEastAsia" w:hint="eastAsia"/>
        </w:rPr>
        <w:t>使用物理驱动器</w:t>
      </w:r>
      <w:r>
        <w:rPr>
          <w:rFonts w:eastAsiaTheme="minorEastAsia" w:hint="eastAsia"/>
        </w:rPr>
        <w:t xml:space="preserve"> &gt; </w:t>
      </w:r>
      <w:r>
        <w:rPr>
          <w:rFonts w:eastAsiaTheme="minorEastAsia" w:hint="eastAsia"/>
        </w:rPr>
        <w:t>自动检测</w:t>
      </w:r>
    </w:p>
    <w:p w:rsidR="00551030" w:rsidRPr="00551030" w:rsidRDefault="00551030" w:rsidP="00551030">
      <w:pPr>
        <w:ind w:firstLineChars="0"/>
        <w:rPr>
          <w:rFonts w:eastAsiaTheme="minorEastAsia"/>
        </w:rPr>
      </w:pPr>
    </w:p>
    <w:p w:rsidR="007E4F47" w:rsidRDefault="007E4F47" w:rsidP="00204859">
      <w:pPr>
        <w:pStyle w:val="a8"/>
        <w:numPr>
          <w:ilvl w:val="0"/>
          <w:numId w:val="2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选中虚拟机</w:t>
      </w:r>
      <w:r>
        <w:rPr>
          <w:rFonts w:eastAsiaTheme="minorEastAsia" w:hint="eastAsia"/>
        </w:rPr>
        <w:t xml:space="preserve"> &gt; </w:t>
      </w:r>
      <w:r>
        <w:rPr>
          <w:rFonts w:eastAsiaTheme="minorEastAsia" w:hint="eastAsia"/>
        </w:rPr>
        <w:t>设置</w:t>
      </w:r>
      <w:r>
        <w:rPr>
          <w:rFonts w:eastAsiaTheme="minorEastAsia" w:hint="eastAsia"/>
        </w:rPr>
        <w:t xml:space="preserve"> &gt; </w:t>
      </w:r>
      <w:r>
        <w:rPr>
          <w:rFonts w:eastAsiaTheme="minorEastAsia" w:hint="eastAsia"/>
        </w:rPr>
        <w:t>选项</w:t>
      </w:r>
      <w:r>
        <w:rPr>
          <w:rFonts w:eastAsiaTheme="minorEastAsia" w:hint="eastAsia"/>
        </w:rPr>
        <w:t xml:space="preserve"> &gt; </w:t>
      </w:r>
      <w:r>
        <w:rPr>
          <w:rFonts w:eastAsiaTheme="minorEastAsia" w:hint="eastAsia"/>
        </w:rPr>
        <w:t>共享文件夹</w:t>
      </w:r>
      <w:r>
        <w:rPr>
          <w:rFonts w:eastAsiaTheme="minorEastAsia" w:hint="eastAsia"/>
        </w:rPr>
        <w:t xml:space="preserve"> &gt; </w:t>
      </w:r>
      <w:r>
        <w:rPr>
          <w:rFonts w:eastAsiaTheme="minorEastAsia" w:hint="eastAsia"/>
        </w:rPr>
        <w:t>总是启用</w:t>
      </w:r>
    </w:p>
    <w:p w:rsidR="0034185C" w:rsidRPr="0034185C" w:rsidRDefault="0034185C" w:rsidP="0034185C">
      <w:pPr>
        <w:pStyle w:val="a8"/>
        <w:rPr>
          <w:rFonts w:eastAsiaTheme="minorEastAsia"/>
        </w:rPr>
      </w:pPr>
    </w:p>
    <w:p w:rsidR="0034185C" w:rsidRDefault="0034185C" w:rsidP="0034185C">
      <w:pPr>
        <w:pStyle w:val="a8"/>
        <w:ind w:left="840" w:firstLineChars="0" w:firstLine="0"/>
        <w:rPr>
          <w:rFonts w:eastAsiaTheme="minorEastAsia"/>
        </w:rPr>
      </w:pPr>
    </w:p>
    <w:p w:rsidR="00551030" w:rsidRPr="00551030" w:rsidRDefault="00551030" w:rsidP="00551030">
      <w:pPr>
        <w:pStyle w:val="a8"/>
        <w:numPr>
          <w:ilvl w:val="1"/>
          <w:numId w:val="2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添加文件夹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存放安装数据库的相关软件包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：</w:t>
      </w:r>
    </w:p>
    <w:p w:rsidR="00551030" w:rsidRDefault="00551030" w:rsidP="00551030">
      <w:pPr>
        <w:pStyle w:val="a8"/>
        <w:ind w:left="1260" w:firstLineChars="0" w:firstLine="0"/>
        <w:rPr>
          <w:rFonts w:eastAsiaTheme="minorEastAsia"/>
        </w:rPr>
      </w:pPr>
      <w:r>
        <w:rPr>
          <w:rFonts w:eastAsiaTheme="minorEastAsia" w:hint="eastAsia"/>
        </w:rPr>
        <w:t>名称</w:t>
      </w:r>
      <w:r>
        <w:rPr>
          <w:rFonts w:eastAsiaTheme="minorEastAsia" w:hint="eastAsia"/>
        </w:rPr>
        <w:t>:</w:t>
      </w:r>
      <w:r w:rsidRPr="00551030">
        <w:t xml:space="preserve"> </w:t>
      </w:r>
      <w:r w:rsidRPr="00551030">
        <w:rPr>
          <w:rFonts w:eastAsiaTheme="minorEastAsia"/>
        </w:rPr>
        <w:t>oracle_packages</w:t>
      </w:r>
      <w:r>
        <w:rPr>
          <w:rFonts w:eastAsiaTheme="minorEastAsia" w:hint="eastAsia"/>
        </w:rPr>
        <w:t xml:space="preserve">      </w:t>
      </w:r>
      <w:r w:rsidRPr="00551030">
        <w:rPr>
          <w:rFonts w:eastAsiaTheme="minorEastAsia" w:hint="eastAsia"/>
        </w:rPr>
        <w:t>主机路径</w:t>
      </w:r>
      <w:r w:rsidRPr="00551030">
        <w:rPr>
          <w:rFonts w:eastAsiaTheme="minorEastAsia" w:hint="eastAsia"/>
        </w:rPr>
        <w:t>:</w:t>
      </w:r>
      <w:r w:rsidRPr="00551030">
        <w:t xml:space="preserve"> </w:t>
      </w:r>
      <w:r w:rsidRPr="00551030">
        <w:rPr>
          <w:rFonts w:eastAsiaTheme="minorEastAsia"/>
        </w:rPr>
        <w:t>D:\software\oracle</w:t>
      </w:r>
    </w:p>
    <w:p w:rsidR="0034185C" w:rsidRPr="00551030" w:rsidRDefault="0034185C" w:rsidP="00551030">
      <w:pPr>
        <w:pStyle w:val="a8"/>
        <w:ind w:left="1260" w:firstLineChars="0" w:firstLine="0"/>
        <w:rPr>
          <w:rFonts w:eastAsiaTheme="minorEastAsia"/>
        </w:rPr>
      </w:pPr>
    </w:p>
    <w:p w:rsidR="00551030" w:rsidRDefault="00484BEB" w:rsidP="00E7297E">
      <w:pPr>
        <w:pStyle w:val="a8"/>
        <w:numPr>
          <w:ilvl w:val="0"/>
          <w:numId w:val="24"/>
        </w:numPr>
        <w:ind w:firstLineChars="0"/>
        <w:rPr>
          <w:rFonts w:eastAsiaTheme="minorEastAsia"/>
        </w:rPr>
      </w:pPr>
      <w:r w:rsidRPr="00E7297E">
        <w:rPr>
          <w:rFonts w:eastAsiaTheme="minorEastAsia" w:hint="eastAsia"/>
        </w:rPr>
        <w:t>开启虚拟机</w:t>
      </w:r>
      <w:r w:rsidRPr="00E7297E">
        <w:rPr>
          <w:rFonts w:eastAsiaTheme="minorEastAsia" w:hint="eastAsia"/>
        </w:rPr>
        <w:t>:</w:t>
      </w:r>
    </w:p>
    <w:p w:rsidR="0034185C" w:rsidRPr="00E7297E" w:rsidRDefault="0034185C" w:rsidP="0034185C">
      <w:pPr>
        <w:pStyle w:val="a8"/>
        <w:ind w:left="840" w:firstLineChars="0" w:firstLine="0"/>
        <w:rPr>
          <w:rFonts w:eastAsiaTheme="minorEastAsia"/>
        </w:rPr>
      </w:pPr>
    </w:p>
    <w:p w:rsidR="00484BEB" w:rsidRDefault="00484BEB" w:rsidP="00484BEB">
      <w:pPr>
        <w:pStyle w:val="a8"/>
        <w:numPr>
          <w:ilvl w:val="1"/>
          <w:numId w:val="2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菜单</w:t>
      </w:r>
      <w:r>
        <w:rPr>
          <w:rFonts w:eastAsiaTheme="minorEastAsia" w:hint="eastAsia"/>
        </w:rPr>
        <w:t xml:space="preserve"> &gt; </w:t>
      </w:r>
      <w:r>
        <w:rPr>
          <w:rFonts w:eastAsiaTheme="minorEastAsia" w:hint="eastAsia"/>
        </w:rPr>
        <w:t>虚拟机</w:t>
      </w:r>
      <w:r>
        <w:rPr>
          <w:rFonts w:eastAsiaTheme="minorEastAsia" w:hint="eastAsia"/>
        </w:rPr>
        <w:t xml:space="preserve"> &gt; </w:t>
      </w:r>
      <w:r>
        <w:rPr>
          <w:rFonts w:eastAsiaTheme="minorEastAsia" w:hint="eastAsia"/>
        </w:rPr>
        <w:t>安装</w:t>
      </w:r>
      <w:r>
        <w:rPr>
          <w:rFonts w:eastAsiaTheme="minorEastAsia" w:hint="eastAsia"/>
        </w:rPr>
        <w:t>vmware tool</w:t>
      </w:r>
    </w:p>
    <w:p w:rsidR="001C73C0" w:rsidRDefault="001C73C0" w:rsidP="001C73C0">
      <w:pPr>
        <w:pStyle w:val="a8"/>
        <w:ind w:left="1040" w:firstLineChars="0" w:firstLine="0"/>
        <w:rPr>
          <w:rFonts w:eastAsiaTheme="minorEastAsia"/>
        </w:rPr>
      </w:pPr>
    </w:p>
    <w:p w:rsidR="0034185C" w:rsidRDefault="001C73C0" w:rsidP="0034185C">
      <w:pPr>
        <w:pStyle w:val="a8"/>
        <w:numPr>
          <w:ilvl w:val="0"/>
          <w:numId w:val="2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V</w:t>
      </w:r>
      <w:r>
        <w:rPr>
          <w:rFonts w:eastAsiaTheme="minorEastAsia" w:hint="eastAsia"/>
        </w:rPr>
        <w:t>mware tool</w:t>
      </w:r>
      <w:r>
        <w:rPr>
          <w:rFonts w:eastAsiaTheme="minorEastAsia" w:hint="eastAsia"/>
        </w:rPr>
        <w:t>安装方式</w:t>
      </w:r>
    </w:p>
    <w:p w:rsidR="001C73C0" w:rsidRDefault="001C73C0" w:rsidP="001C73C0">
      <w:pPr>
        <w:pStyle w:val="a8"/>
        <w:ind w:left="620" w:firstLineChars="0" w:firstLine="0"/>
        <w:rPr>
          <w:rFonts w:eastAsiaTheme="minorEastAsia"/>
        </w:rPr>
      </w:pPr>
    </w:p>
    <w:p w:rsidR="00484BEB" w:rsidRPr="00484BEB" w:rsidRDefault="008519AE" w:rsidP="00484BEB">
      <w:pPr>
        <w:pStyle w:val="a8"/>
        <w:numPr>
          <w:ilvl w:val="1"/>
          <w:numId w:val="29"/>
        </w:numPr>
        <w:ind w:firstLineChars="0"/>
        <w:rPr>
          <w:rFonts w:eastAsiaTheme="minorEastAsia"/>
        </w:rPr>
      </w:pPr>
      <w:hyperlink r:id="rId7" w:history="1">
        <w:r w:rsidR="00484BEB">
          <w:rPr>
            <w:rStyle w:val="a6"/>
            <w:rFonts w:eastAsiaTheme="minorEastAsia" w:hint="eastAsia"/>
          </w:rPr>
          <w:t>安装</w:t>
        </w:r>
        <w:r w:rsidR="00484BEB">
          <w:rPr>
            <w:rStyle w:val="a6"/>
            <w:rFonts w:eastAsiaTheme="minorEastAsia" w:hint="eastAsia"/>
          </w:rPr>
          <w:t>vmware tools</w:t>
        </w:r>
        <w:r w:rsidR="00484BEB">
          <w:rPr>
            <w:rStyle w:val="a6"/>
            <w:rFonts w:eastAsiaTheme="minorEastAsia" w:hint="eastAsia"/>
          </w:rPr>
          <w:t>链接</w:t>
        </w:r>
      </w:hyperlink>
    </w:p>
    <w:p w:rsidR="009F38E4" w:rsidRDefault="009F38E4" w:rsidP="00BE611B">
      <w:pPr>
        <w:pStyle w:val="a8"/>
        <w:ind w:left="1260" w:firstLineChars="0" w:firstLine="0"/>
        <w:rPr>
          <w:rFonts w:eastAsiaTheme="minorEastAsia"/>
        </w:rPr>
      </w:pPr>
    </w:p>
    <w:p w:rsidR="001C73C0" w:rsidRDefault="001C73C0" w:rsidP="001C73C0">
      <w:pPr>
        <w:pStyle w:val="a8"/>
        <w:numPr>
          <w:ilvl w:val="0"/>
          <w:numId w:val="4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查看共享文件夹</w:t>
      </w:r>
    </w:p>
    <w:p w:rsidR="001C73C0" w:rsidRDefault="001C73C0" w:rsidP="001C73C0">
      <w:pPr>
        <w:ind w:firstLineChars="0"/>
        <w:rPr>
          <w:rFonts w:eastAsiaTheme="minorEastAsia"/>
        </w:rPr>
      </w:pPr>
    </w:p>
    <w:p w:rsidR="000F468E" w:rsidRDefault="000F468E" w:rsidP="000F468E">
      <w:pPr>
        <w:pStyle w:val="shellstyle"/>
        <w:rPr>
          <w:rFonts w:eastAsiaTheme="minorEastAsia"/>
        </w:rPr>
      </w:pPr>
      <w:r w:rsidRPr="000F468E">
        <w:t xml:space="preserve">df </w:t>
      </w:r>
      <w:r>
        <w:t>–</w:t>
      </w:r>
      <w:r w:rsidRPr="000F468E">
        <w:t>hT</w:t>
      </w:r>
      <w:r>
        <w:rPr>
          <w:rFonts w:eastAsiaTheme="minorEastAsia" w:hint="eastAsia"/>
        </w:rPr>
        <w:t xml:space="preserve">   #</w:t>
      </w:r>
      <w:r>
        <w:rPr>
          <w:rFonts w:eastAsiaTheme="minorEastAsia" w:hint="eastAsia"/>
        </w:rPr>
        <w:t>查看共享文件挂载的目录</w:t>
      </w:r>
    </w:p>
    <w:p w:rsidR="000F468E" w:rsidRDefault="000F468E" w:rsidP="000F468E">
      <w:pPr>
        <w:pStyle w:val="shellstyle"/>
        <w:rPr>
          <w:rFonts w:eastAsiaTheme="minorEastAsia"/>
        </w:rPr>
      </w:pPr>
    </w:p>
    <w:p w:rsidR="000F468E" w:rsidRDefault="000F468E" w:rsidP="000F468E">
      <w:pPr>
        <w:pStyle w:val="shellstyle"/>
        <w:rPr>
          <w:rFonts w:eastAsiaTheme="minorEastAsia"/>
        </w:rPr>
      </w:pPr>
      <w:r>
        <w:rPr>
          <w:rFonts w:eastAsiaTheme="minorEastAsia" w:hint="eastAsia"/>
        </w:rPr>
        <w:t>通常挂载的目录为</w:t>
      </w:r>
      <w:r>
        <w:rPr>
          <w:rFonts w:eastAsiaTheme="minorEastAsia" w:hint="eastAsia"/>
        </w:rPr>
        <w:t xml:space="preserve">:  </w:t>
      </w:r>
      <w:r w:rsidRPr="000F468E">
        <w:rPr>
          <w:rFonts w:eastAsiaTheme="minorEastAsia"/>
        </w:rPr>
        <w:t>/mnt/hgfs</w:t>
      </w:r>
    </w:p>
    <w:p w:rsidR="000F468E" w:rsidRDefault="000F468E" w:rsidP="000F468E">
      <w:pPr>
        <w:pStyle w:val="shellstyle"/>
        <w:rPr>
          <w:rFonts w:eastAsiaTheme="minorEastAsia"/>
        </w:rPr>
      </w:pPr>
    </w:p>
    <w:p w:rsidR="000F468E" w:rsidRDefault="000F468E" w:rsidP="000F468E">
      <w:pPr>
        <w:pStyle w:val="shellstyle"/>
        <w:rPr>
          <w:rFonts w:eastAsiaTheme="minorEastAsia"/>
        </w:rPr>
      </w:pPr>
    </w:p>
    <w:p w:rsidR="000F468E" w:rsidRDefault="000F468E" w:rsidP="000F468E">
      <w:pPr>
        <w:pStyle w:val="shellstyle"/>
        <w:rPr>
          <w:rFonts w:eastAsiaTheme="minorEastAsia"/>
        </w:rPr>
      </w:pPr>
      <w:r w:rsidRPr="000F468E">
        <w:rPr>
          <w:rFonts w:eastAsiaTheme="minorEastAsia"/>
        </w:rPr>
        <w:t>tree -L 2 /mnt/hgfs/</w:t>
      </w:r>
    </w:p>
    <w:p w:rsidR="000F468E" w:rsidRDefault="000F468E" w:rsidP="000F468E">
      <w:pPr>
        <w:pStyle w:val="shellstyle"/>
        <w:rPr>
          <w:rFonts w:eastAsiaTheme="minorEastAsia"/>
        </w:rPr>
      </w:pPr>
    </w:p>
    <w:p w:rsidR="000F468E" w:rsidRPr="000F468E" w:rsidRDefault="000F468E" w:rsidP="000F468E">
      <w:pPr>
        <w:pStyle w:val="shellstyle"/>
        <w:rPr>
          <w:rFonts w:eastAsiaTheme="minorEastAsia"/>
        </w:rPr>
      </w:pPr>
      <w:r w:rsidRPr="000F468E">
        <w:rPr>
          <w:rFonts w:eastAsiaTheme="minorEastAsia"/>
        </w:rPr>
        <w:t>/mnt/hgfs/</w:t>
      </w:r>
    </w:p>
    <w:p w:rsidR="000F468E" w:rsidRPr="000F468E" w:rsidRDefault="000F468E" w:rsidP="000F468E">
      <w:pPr>
        <w:pStyle w:val="shellstyle"/>
        <w:rPr>
          <w:rFonts w:eastAsiaTheme="minorEastAsia"/>
        </w:rPr>
      </w:pPr>
      <w:r w:rsidRPr="000F468E">
        <w:rPr>
          <w:rFonts w:eastAsiaTheme="minorEastAsia" w:hint="eastAsia"/>
        </w:rPr>
        <w:t>└──</w:t>
      </w:r>
      <w:r w:rsidRPr="000F468E">
        <w:rPr>
          <w:rFonts w:eastAsiaTheme="minorEastAsia"/>
        </w:rPr>
        <w:t xml:space="preserve"> oracle_rac</w:t>
      </w:r>
    </w:p>
    <w:p w:rsidR="000F468E" w:rsidRPr="000F468E" w:rsidRDefault="000F468E" w:rsidP="000F468E">
      <w:pPr>
        <w:pStyle w:val="shellstyle"/>
        <w:rPr>
          <w:rFonts w:eastAsiaTheme="minorEastAsia"/>
        </w:rPr>
      </w:pPr>
      <w:r w:rsidRPr="000F468E">
        <w:rPr>
          <w:rFonts w:eastAsiaTheme="minorEastAsia"/>
        </w:rPr>
        <w:t xml:space="preserve">    </w:t>
      </w:r>
      <w:r w:rsidRPr="000F468E">
        <w:rPr>
          <w:rFonts w:eastAsiaTheme="minorEastAsia" w:hint="eastAsia"/>
        </w:rPr>
        <w:t>├──</w:t>
      </w:r>
      <w:r w:rsidRPr="000F468E">
        <w:rPr>
          <w:rFonts w:eastAsiaTheme="minorEastAsia"/>
        </w:rPr>
        <w:t xml:space="preserve"> linux.x64_11gR2_database_1of2.zip</w:t>
      </w:r>
    </w:p>
    <w:p w:rsidR="000F468E" w:rsidRPr="000F468E" w:rsidRDefault="000F468E" w:rsidP="000F468E">
      <w:pPr>
        <w:pStyle w:val="shellstyle"/>
        <w:rPr>
          <w:rFonts w:eastAsiaTheme="minorEastAsia"/>
        </w:rPr>
      </w:pPr>
      <w:r w:rsidRPr="000F468E">
        <w:rPr>
          <w:rFonts w:eastAsiaTheme="minorEastAsia"/>
        </w:rPr>
        <w:t xml:space="preserve">    </w:t>
      </w:r>
      <w:r w:rsidRPr="000F468E">
        <w:rPr>
          <w:rFonts w:eastAsiaTheme="minorEastAsia" w:hint="eastAsia"/>
        </w:rPr>
        <w:t>├──</w:t>
      </w:r>
      <w:r w:rsidRPr="000F468E">
        <w:rPr>
          <w:rFonts w:eastAsiaTheme="minorEastAsia"/>
        </w:rPr>
        <w:t xml:space="preserve"> linux.x64_11gR2_database_2of2.zip</w:t>
      </w:r>
    </w:p>
    <w:p w:rsidR="000F468E" w:rsidRDefault="000F468E" w:rsidP="000F468E">
      <w:pPr>
        <w:pStyle w:val="shellstyle"/>
        <w:rPr>
          <w:rFonts w:eastAsiaTheme="minorEastAsia"/>
        </w:rPr>
      </w:pPr>
      <w:r w:rsidRPr="000F468E">
        <w:rPr>
          <w:rFonts w:eastAsiaTheme="minorEastAsia"/>
        </w:rPr>
        <w:t xml:space="preserve">    </w:t>
      </w:r>
      <w:r w:rsidRPr="000F468E">
        <w:rPr>
          <w:rFonts w:eastAsiaTheme="minorEastAsia" w:hint="eastAsia"/>
        </w:rPr>
        <w:t>├──</w:t>
      </w:r>
      <w:r w:rsidRPr="000F468E">
        <w:rPr>
          <w:rFonts w:eastAsiaTheme="minorEastAsia"/>
        </w:rPr>
        <w:t xml:space="preserve"> linux.x64_11gR2_grid.zip</w:t>
      </w:r>
    </w:p>
    <w:p w:rsidR="000F468E" w:rsidRDefault="000F468E" w:rsidP="000F468E">
      <w:pPr>
        <w:pStyle w:val="shellstyle"/>
        <w:rPr>
          <w:rFonts w:eastAsiaTheme="minorEastAsia"/>
        </w:rPr>
      </w:pPr>
    </w:p>
    <w:p w:rsidR="000F468E" w:rsidRDefault="000F468E" w:rsidP="00134F69">
      <w:pPr>
        <w:ind w:firstLine="420"/>
        <w:rPr>
          <w:rFonts w:eastAsiaTheme="minorEastAsia"/>
        </w:rPr>
      </w:pPr>
    </w:p>
    <w:p w:rsidR="0033080B" w:rsidRDefault="00DF2B55" w:rsidP="0033080B">
      <w:pPr>
        <w:pStyle w:val="3"/>
      </w:pPr>
      <w:r>
        <w:t>虚拟机</w:t>
      </w:r>
      <w:r w:rsidR="00AE68C2">
        <w:t>创建共享磁盘</w:t>
      </w:r>
    </w:p>
    <w:p w:rsidR="00473550" w:rsidRPr="00473550" w:rsidRDefault="00473550" w:rsidP="00473550">
      <w:pPr>
        <w:ind w:firstLine="420"/>
        <w:rPr>
          <w:rFonts w:eastAsiaTheme="minorEastAsia"/>
        </w:rPr>
      </w:pPr>
    </w:p>
    <w:p w:rsidR="00473550" w:rsidRDefault="00473550" w:rsidP="00473550">
      <w:pPr>
        <w:pStyle w:val="a8"/>
        <w:numPr>
          <w:ilvl w:val="0"/>
          <w:numId w:val="4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创建磁盘</w:t>
      </w:r>
    </w:p>
    <w:p w:rsidR="00C44F81" w:rsidRPr="00473550" w:rsidRDefault="00C44F81" w:rsidP="00C44F81">
      <w:pPr>
        <w:pStyle w:val="a8"/>
        <w:ind w:left="840" w:firstLineChars="0" w:firstLine="0"/>
        <w:rPr>
          <w:rFonts w:eastAsiaTheme="minorEastAsia"/>
        </w:rPr>
      </w:pPr>
    </w:p>
    <w:p w:rsidR="001E5381" w:rsidRDefault="001E5381" w:rsidP="001E5381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创建磁盘的方式有两种，</w:t>
      </w:r>
    </w:p>
    <w:p w:rsidR="001E5381" w:rsidRPr="001E5381" w:rsidRDefault="001E5381" w:rsidP="001E5381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第一种，在虚拟机中添加硬盘的方式，第二个虚拟机中引用已经存在的磁盘</w:t>
      </w:r>
    </w:p>
    <w:p w:rsidR="002A7FEA" w:rsidRDefault="00945888" w:rsidP="002A7FEA">
      <w:pPr>
        <w:ind w:firstLine="420"/>
        <w:rPr>
          <w:rFonts w:eastAsiaTheme="minorEastAsia"/>
          <w:kern w:val="0"/>
        </w:rPr>
      </w:pPr>
      <w:r>
        <w:rPr>
          <w:kern w:val="0"/>
        </w:rPr>
        <w:t>vmware-vdiskmanager</w:t>
      </w:r>
      <w:r>
        <w:rPr>
          <w:kern w:val="0"/>
        </w:rPr>
        <w:t>是</w:t>
      </w:r>
      <w:r>
        <w:rPr>
          <w:kern w:val="0"/>
        </w:rPr>
        <w:t>vmware</w:t>
      </w:r>
      <w:r>
        <w:rPr>
          <w:kern w:val="0"/>
        </w:rPr>
        <w:t>下自带的一种常见磁盘的工具</w:t>
      </w:r>
      <w:r>
        <w:rPr>
          <w:rFonts w:asciiTheme="minorEastAsia" w:eastAsiaTheme="minorEastAsia" w:hAnsiTheme="minorEastAsia" w:hint="eastAsia"/>
          <w:kern w:val="0"/>
        </w:rPr>
        <w:t>。</w:t>
      </w:r>
      <w:r>
        <w:rPr>
          <w:kern w:val="0"/>
        </w:rPr>
        <w:t>下列列举出常见的选项</w:t>
      </w:r>
      <w:r>
        <w:rPr>
          <w:rFonts w:eastAsiaTheme="minorEastAsia" w:hint="eastAsia"/>
          <w:kern w:val="0"/>
        </w:rPr>
        <w:t>,</w:t>
      </w:r>
    </w:p>
    <w:p w:rsidR="001E5381" w:rsidRDefault="001E5381" w:rsidP="002A7FEA">
      <w:pPr>
        <w:ind w:firstLine="420"/>
        <w:rPr>
          <w:rFonts w:eastAsiaTheme="minorEastAsia"/>
          <w:kern w:val="0"/>
        </w:rPr>
      </w:pPr>
    </w:p>
    <w:p w:rsidR="001E5381" w:rsidRDefault="001E5381" w:rsidP="002A7FEA">
      <w:pPr>
        <w:ind w:firstLine="420"/>
        <w:rPr>
          <w:rFonts w:eastAsiaTheme="minorEastAsia"/>
          <w:kern w:val="0"/>
        </w:rPr>
      </w:pPr>
      <w:r>
        <w:rPr>
          <w:rFonts w:eastAsiaTheme="minorEastAsia" w:hint="eastAsia"/>
          <w:kern w:val="0"/>
        </w:rPr>
        <w:t>第二种是使用命令，直接创建出磁盘，两个虚拟机添加已有磁盘。</w:t>
      </w:r>
    </w:p>
    <w:p w:rsidR="00812C0D" w:rsidRDefault="00812C0D" w:rsidP="002A7FEA">
      <w:pPr>
        <w:ind w:firstLine="420"/>
        <w:rPr>
          <w:rFonts w:eastAsiaTheme="minorEastAsia"/>
          <w:kern w:val="0"/>
        </w:rPr>
      </w:pPr>
      <w:r>
        <w:rPr>
          <w:rFonts w:eastAsiaTheme="minorEastAsia" w:hint="eastAsia"/>
          <w:kern w:val="0"/>
        </w:rPr>
        <w:t>案列中使用的是第二种方式。</w:t>
      </w:r>
    </w:p>
    <w:p w:rsidR="00652170" w:rsidRDefault="00652170" w:rsidP="002A7FEA">
      <w:pPr>
        <w:ind w:firstLine="420"/>
        <w:rPr>
          <w:rFonts w:eastAsiaTheme="minorEastAsia"/>
          <w:kern w:val="0"/>
        </w:rPr>
      </w:pPr>
    </w:p>
    <w:p w:rsidR="00652170" w:rsidRDefault="00652170" w:rsidP="002A7FEA">
      <w:pPr>
        <w:ind w:firstLine="420"/>
        <w:rPr>
          <w:rFonts w:eastAsiaTheme="minorEastAsia"/>
          <w:kern w:val="0"/>
        </w:rPr>
      </w:pPr>
      <w:r>
        <w:rPr>
          <w:rFonts w:eastAsiaTheme="minorEastAsia" w:hint="eastAsia"/>
          <w:kern w:val="0"/>
        </w:rPr>
        <w:t>下列列举的是使用命令创建磁盘的案列</w:t>
      </w:r>
    </w:p>
    <w:p w:rsidR="001E5381" w:rsidRDefault="001E5381" w:rsidP="002A7FEA">
      <w:pPr>
        <w:ind w:firstLine="420"/>
        <w:rPr>
          <w:rFonts w:eastAsiaTheme="minorEastAsia"/>
          <w:kern w:val="0"/>
        </w:rPr>
      </w:pPr>
    </w:p>
    <w:p w:rsidR="00945888" w:rsidRPr="00945888" w:rsidRDefault="00945888" w:rsidP="002A7FEA">
      <w:pPr>
        <w:ind w:firstLine="420"/>
        <w:rPr>
          <w:rFonts w:eastAsiaTheme="minorEastAsia"/>
          <w:kern w:val="0"/>
        </w:rPr>
      </w:pPr>
    </w:p>
    <w:p w:rsidR="00945888" w:rsidRDefault="00246D46" w:rsidP="002A7FEA">
      <w:pPr>
        <w:ind w:firstLine="420"/>
        <w:rPr>
          <w:rFonts w:eastAsiaTheme="minorEastAsia"/>
          <w:kern w:val="0"/>
        </w:rPr>
      </w:pPr>
      <w:r>
        <w:rPr>
          <w:rFonts w:eastAsiaTheme="minorEastAsia" w:hint="eastAsia"/>
          <w:kern w:val="0"/>
        </w:rPr>
        <w:t>-c :</w:t>
      </w:r>
      <w:r>
        <w:rPr>
          <w:rFonts w:eastAsiaTheme="minorEastAsia" w:hint="eastAsia"/>
          <w:kern w:val="0"/>
        </w:rPr>
        <w:t>代表的是创建磁盘</w:t>
      </w:r>
    </w:p>
    <w:p w:rsidR="00246D46" w:rsidRDefault="00246D46" w:rsidP="002A7FEA">
      <w:pPr>
        <w:ind w:firstLine="420"/>
        <w:rPr>
          <w:rFonts w:eastAsiaTheme="minorEastAsia"/>
          <w:kern w:val="0"/>
        </w:rPr>
      </w:pPr>
    </w:p>
    <w:p w:rsidR="00246D46" w:rsidRDefault="00246D46" w:rsidP="002A7FEA">
      <w:pPr>
        <w:ind w:firstLine="420"/>
        <w:rPr>
          <w:rFonts w:eastAsiaTheme="minorEastAsia"/>
        </w:rPr>
      </w:pPr>
      <w:r>
        <w:rPr>
          <w:rFonts w:eastAsiaTheme="minorEastAsia" w:hint="eastAsia"/>
          <w:kern w:val="0"/>
        </w:rPr>
        <w:t>-a</w:t>
      </w:r>
      <w:r>
        <w:rPr>
          <w:rFonts w:eastAsiaTheme="minorEastAsia" w:hint="eastAsia"/>
          <w:kern w:val="0"/>
        </w:rPr>
        <w:t>：创建的磁盘类型，</w:t>
      </w:r>
      <w:r w:rsidRPr="00AC7FBE">
        <w:t>lsilogic</w:t>
      </w:r>
      <w:r>
        <w:t>代表的是</w:t>
      </w:r>
      <w:r>
        <w:rPr>
          <w:rFonts w:eastAsiaTheme="minorEastAsia" w:hint="eastAsia"/>
        </w:rPr>
        <w:t>SCSI</w:t>
      </w:r>
      <w:r>
        <w:rPr>
          <w:rFonts w:eastAsiaTheme="minorEastAsia" w:hint="eastAsia"/>
        </w:rPr>
        <w:t>类型</w:t>
      </w:r>
    </w:p>
    <w:p w:rsidR="00246D46" w:rsidRDefault="00246D46" w:rsidP="002A7FEA">
      <w:pPr>
        <w:ind w:firstLine="420"/>
        <w:rPr>
          <w:rFonts w:eastAsiaTheme="minorEastAsia"/>
        </w:rPr>
      </w:pPr>
    </w:p>
    <w:p w:rsidR="00246D46" w:rsidRDefault="00246D46" w:rsidP="002A7FEA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-t</w:t>
      </w:r>
      <w:r>
        <w:rPr>
          <w:rFonts w:eastAsiaTheme="minorEastAsia" w:hint="eastAsia"/>
        </w:rPr>
        <w:t>：预分配磁盘空间，并且拆分成单个文件</w:t>
      </w:r>
    </w:p>
    <w:p w:rsidR="00246D46" w:rsidRDefault="00246D46" w:rsidP="002A7FEA">
      <w:pPr>
        <w:ind w:firstLine="420"/>
        <w:rPr>
          <w:rFonts w:eastAsiaTheme="minorEastAsia"/>
        </w:rPr>
      </w:pPr>
    </w:p>
    <w:p w:rsidR="00246D46" w:rsidRDefault="00246D46" w:rsidP="002A7FEA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-s:</w:t>
      </w:r>
      <w:r>
        <w:rPr>
          <w:rFonts w:eastAsiaTheme="minorEastAsia" w:hint="eastAsia"/>
        </w:rPr>
        <w:t>指定磁盘的容量</w:t>
      </w:r>
    </w:p>
    <w:p w:rsidR="00246D46" w:rsidRPr="00246D46" w:rsidRDefault="00246D46" w:rsidP="002A7FEA">
      <w:pPr>
        <w:ind w:firstLine="420"/>
        <w:rPr>
          <w:rFonts w:eastAsiaTheme="minorEastAsia"/>
          <w:kern w:val="0"/>
        </w:rPr>
      </w:pPr>
    </w:p>
    <w:p w:rsidR="00945888" w:rsidRPr="00945888" w:rsidRDefault="00945888" w:rsidP="002A7FEA">
      <w:pPr>
        <w:ind w:firstLine="420"/>
        <w:rPr>
          <w:rFonts w:eastAsiaTheme="minorEastAsia"/>
        </w:rPr>
      </w:pPr>
    </w:p>
    <w:p w:rsidR="00945888" w:rsidRDefault="00945888" w:rsidP="00AC7FBE">
      <w:pPr>
        <w:pStyle w:val="shellstyle"/>
        <w:rPr>
          <w:rFonts w:eastAsiaTheme="minorEastAsia"/>
        </w:rPr>
      </w:pPr>
      <w:r>
        <w:rPr>
          <w:rFonts w:eastAsiaTheme="minorEastAsia" w:hint="eastAsia"/>
        </w:rPr>
        <w:t>#</w:t>
      </w:r>
      <w:r>
        <w:rPr>
          <w:rFonts w:eastAsiaTheme="minorEastAsia" w:hint="eastAsia"/>
        </w:rPr>
        <w:t>配置临时环境变量，为了方便的使用</w:t>
      </w:r>
      <w:r w:rsidRPr="00AC7FBE">
        <w:t>vmware-vdiskmanager</w:t>
      </w:r>
      <w:r>
        <w:t>命令</w:t>
      </w:r>
    </w:p>
    <w:p w:rsidR="00AC7FBE" w:rsidRPr="00AC7FBE" w:rsidRDefault="00AC7FBE" w:rsidP="00AC7FBE">
      <w:pPr>
        <w:pStyle w:val="shellstyle"/>
      </w:pPr>
      <w:r w:rsidRPr="00AC7FBE">
        <w:t>SET VMWARE_HOME=D:\Program Files (x86)\VMware\VMware Workstation</w:t>
      </w:r>
    </w:p>
    <w:p w:rsidR="00AC7FBE" w:rsidRPr="00AC7FBE" w:rsidRDefault="00AC7FBE" w:rsidP="00AC7FBE">
      <w:pPr>
        <w:pStyle w:val="shellstyle"/>
      </w:pPr>
      <w:r w:rsidRPr="00AC7FBE">
        <w:t>set PATH=%VMWARE_HOME%;%PATH%</w:t>
      </w:r>
    </w:p>
    <w:p w:rsidR="00AC7FBE" w:rsidRDefault="00AC7FBE" w:rsidP="00AC7FBE">
      <w:pPr>
        <w:pStyle w:val="shellstyle"/>
        <w:rPr>
          <w:rFonts w:eastAsiaTheme="minorEastAsia"/>
        </w:rPr>
      </w:pPr>
    </w:p>
    <w:p w:rsidR="00945888" w:rsidRDefault="00945888" w:rsidP="00AC7FBE">
      <w:pPr>
        <w:pStyle w:val="shellstyle"/>
        <w:rPr>
          <w:rFonts w:eastAsiaTheme="minorEastAsia"/>
        </w:rPr>
      </w:pPr>
      <w:r>
        <w:rPr>
          <w:rFonts w:eastAsiaTheme="minorEastAsia"/>
        </w:rPr>
        <w:t>cd</w:t>
      </w:r>
      <w:r>
        <w:rPr>
          <w:rFonts w:eastAsiaTheme="minorEastAsia" w:hint="eastAsia"/>
        </w:rPr>
        <w:t xml:space="preserve"> </w:t>
      </w:r>
      <w:r w:rsidRPr="00945888">
        <w:rPr>
          <w:rFonts w:eastAsiaTheme="minorEastAsia"/>
        </w:rPr>
        <w:t>E:\vmware\oracle RAC\share_storage</w:t>
      </w:r>
    </w:p>
    <w:p w:rsidR="00945888" w:rsidRPr="00945888" w:rsidRDefault="00945888" w:rsidP="00AC7FBE">
      <w:pPr>
        <w:pStyle w:val="shellstyle"/>
        <w:rPr>
          <w:rFonts w:eastAsiaTheme="minorEastAsia"/>
        </w:rPr>
      </w:pPr>
      <w:r>
        <w:rPr>
          <w:rFonts w:eastAsiaTheme="minorEastAsia" w:hint="eastAsia"/>
        </w:rPr>
        <w:t>e:</w:t>
      </w:r>
    </w:p>
    <w:p w:rsidR="00AC7FBE" w:rsidRPr="00945888" w:rsidRDefault="00AC7FBE" w:rsidP="00AC7FBE">
      <w:pPr>
        <w:pStyle w:val="shellstyle"/>
      </w:pPr>
    </w:p>
    <w:p w:rsidR="00AC7FBE" w:rsidRPr="00AC7FBE" w:rsidRDefault="00AC7FBE" w:rsidP="00AC7FBE">
      <w:pPr>
        <w:pStyle w:val="shellstyle"/>
      </w:pPr>
      <w:r w:rsidRPr="00AC7FBE">
        <w:t>vmware-vdiskmanager -c -a lsilogic -t 2 -s 1GB  ocrvote1.vmdk</w:t>
      </w:r>
    </w:p>
    <w:p w:rsidR="00AC7FBE" w:rsidRPr="00AC7FBE" w:rsidRDefault="00AC7FBE" w:rsidP="00AC7FBE">
      <w:pPr>
        <w:pStyle w:val="shellstyle"/>
      </w:pPr>
      <w:r w:rsidRPr="00AC7FBE">
        <w:t>vmware-vdiskmanager -c -a lsilogic -t 2 -s 1GB  ocrvote2.vmdk</w:t>
      </w:r>
    </w:p>
    <w:p w:rsidR="00AC7FBE" w:rsidRPr="00AC7FBE" w:rsidRDefault="00AC7FBE" w:rsidP="00AC7FBE">
      <w:pPr>
        <w:pStyle w:val="shellstyle"/>
      </w:pPr>
      <w:r w:rsidRPr="00AC7FBE">
        <w:t>vmware-vdiskmanager -c -a lsilogic -t 2 -s 1GB  ocrvote3.vmdk</w:t>
      </w:r>
    </w:p>
    <w:p w:rsidR="00AC7FBE" w:rsidRPr="00AC7FBE" w:rsidRDefault="00AC7FBE" w:rsidP="00AC7FBE">
      <w:pPr>
        <w:pStyle w:val="shellstyle"/>
      </w:pPr>
      <w:r w:rsidRPr="00AC7FBE">
        <w:t>vmware-vdiskmanager -c -a lsilogic -t 2 -s 10GB  data.vmdk</w:t>
      </w:r>
    </w:p>
    <w:p w:rsidR="00690D2F" w:rsidRDefault="00AC7FBE" w:rsidP="00AC7FBE">
      <w:pPr>
        <w:pStyle w:val="shellstyle"/>
      </w:pPr>
      <w:r w:rsidRPr="00AC7FBE">
        <w:t>vmware-vdiskmanager -c -a lsilogic -t 2 -s 5GB  recovery.vmdk</w:t>
      </w:r>
    </w:p>
    <w:p w:rsidR="00AC7FBE" w:rsidRDefault="00AC7FBE" w:rsidP="00960CEE">
      <w:pPr>
        <w:pStyle w:val="a8"/>
        <w:ind w:left="1260" w:firstLineChars="0" w:firstLine="0"/>
        <w:rPr>
          <w:rFonts w:eastAsiaTheme="minorEastAsia"/>
        </w:rPr>
      </w:pPr>
    </w:p>
    <w:p w:rsidR="00AC7FBE" w:rsidRDefault="00AC7FBE" w:rsidP="00960CEE">
      <w:pPr>
        <w:pStyle w:val="a8"/>
        <w:ind w:left="1260" w:firstLineChars="0" w:firstLine="0"/>
        <w:rPr>
          <w:rFonts w:eastAsiaTheme="minorEastAsia"/>
        </w:rPr>
      </w:pPr>
    </w:p>
    <w:p w:rsidR="00AC7FBE" w:rsidRDefault="00AC7FBE" w:rsidP="00960CEE">
      <w:pPr>
        <w:pStyle w:val="a8"/>
        <w:ind w:left="1260" w:firstLineChars="0" w:firstLine="0"/>
        <w:rPr>
          <w:rFonts w:eastAsiaTheme="minorEastAsia"/>
        </w:rPr>
      </w:pPr>
    </w:p>
    <w:p w:rsidR="00960CEE" w:rsidRPr="00690D2F" w:rsidRDefault="00960CEE" w:rsidP="00960CEE">
      <w:pPr>
        <w:pStyle w:val="a8"/>
        <w:ind w:left="1260" w:firstLineChars="0" w:firstLine="0"/>
        <w:rPr>
          <w:rFonts w:eastAsiaTheme="minorEastAsia"/>
        </w:rPr>
      </w:pPr>
      <w:r>
        <w:rPr>
          <w:rFonts w:eastAsiaTheme="minorEastAsia" w:hint="eastAsia"/>
        </w:rPr>
        <w:tab/>
      </w:r>
    </w:p>
    <w:p w:rsidR="00690D2F" w:rsidRDefault="00FA25F5" w:rsidP="00FA25F5">
      <w:pPr>
        <w:pStyle w:val="a8"/>
        <w:numPr>
          <w:ilvl w:val="0"/>
          <w:numId w:val="43"/>
        </w:numPr>
        <w:ind w:firstLineChars="0"/>
        <w:rPr>
          <w:rFonts w:eastAsiaTheme="minorEastAsia"/>
        </w:rPr>
      </w:pPr>
      <w:r>
        <w:rPr>
          <w:rFonts w:eastAsiaTheme="minorEastAsia"/>
        </w:rPr>
        <w:t>Rac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rac2</w:t>
      </w:r>
      <w:r>
        <w:rPr>
          <w:rFonts w:eastAsiaTheme="minorEastAsia" w:hint="eastAsia"/>
        </w:rPr>
        <w:t>修改</w:t>
      </w:r>
      <w:r>
        <w:rPr>
          <w:rFonts w:eastAsiaTheme="minorEastAsia" w:hint="eastAsia"/>
        </w:rPr>
        <w:t>vmx</w:t>
      </w:r>
      <w:r>
        <w:rPr>
          <w:rFonts w:eastAsiaTheme="minorEastAsia" w:hint="eastAsia"/>
        </w:rPr>
        <w:t>文件，添加如下配置，应用磁盘</w:t>
      </w:r>
    </w:p>
    <w:p w:rsidR="00FA25F5" w:rsidRDefault="00FA25F5" w:rsidP="00FA25F5">
      <w:pPr>
        <w:pStyle w:val="a8"/>
        <w:ind w:left="840" w:firstLineChars="0" w:firstLine="0"/>
        <w:rPr>
          <w:rFonts w:eastAsiaTheme="minorEastAsia"/>
        </w:rPr>
      </w:pPr>
    </w:p>
    <w:p w:rsidR="00FA25F5" w:rsidRPr="00FA25F5" w:rsidRDefault="00FA25F5" w:rsidP="00FA25F5">
      <w:pPr>
        <w:pStyle w:val="shellstyle"/>
      </w:pPr>
      <w:r w:rsidRPr="00FA25F5">
        <w:t>scsi1.virtualDev = "lsilogic"</w:t>
      </w:r>
    </w:p>
    <w:p w:rsidR="00FA25F5" w:rsidRPr="00FA25F5" w:rsidRDefault="00FA25F5" w:rsidP="00FA25F5">
      <w:pPr>
        <w:pStyle w:val="shellstyle"/>
      </w:pPr>
      <w:r w:rsidRPr="00FA25F5">
        <w:t>scsi1.present = "TRUE"</w:t>
      </w:r>
    </w:p>
    <w:p w:rsidR="00FA25F5" w:rsidRPr="00FA25F5" w:rsidRDefault="00FA25F5" w:rsidP="00FA25F5">
      <w:pPr>
        <w:pStyle w:val="shellstyle"/>
      </w:pPr>
      <w:r w:rsidRPr="00FA25F5">
        <w:lastRenderedPageBreak/>
        <w:t>disk.locking = "false"</w:t>
      </w:r>
    </w:p>
    <w:p w:rsidR="00FA25F5" w:rsidRPr="00FA25F5" w:rsidRDefault="00FA25F5" w:rsidP="00FA25F5">
      <w:pPr>
        <w:pStyle w:val="shellstyle"/>
      </w:pPr>
      <w:r w:rsidRPr="00FA25F5">
        <w:t>diskLib.dataCacheMaxSize = "0"</w:t>
      </w:r>
    </w:p>
    <w:p w:rsidR="00FA25F5" w:rsidRPr="00FA25F5" w:rsidRDefault="00FA25F5" w:rsidP="00FA25F5">
      <w:pPr>
        <w:pStyle w:val="shellstyle"/>
      </w:pPr>
      <w:r w:rsidRPr="00FA25F5">
        <w:t>scsi1.sharedBus = "virtual"</w:t>
      </w:r>
    </w:p>
    <w:p w:rsidR="00FA25F5" w:rsidRPr="00FA25F5" w:rsidRDefault="00FA25F5" w:rsidP="00FA25F5">
      <w:pPr>
        <w:pStyle w:val="shellstyle"/>
      </w:pPr>
    </w:p>
    <w:p w:rsidR="00FA25F5" w:rsidRPr="00FA25F5" w:rsidRDefault="00FA25F5" w:rsidP="00FA25F5">
      <w:pPr>
        <w:pStyle w:val="shellstyle"/>
      </w:pPr>
      <w:r w:rsidRPr="00FA25F5">
        <w:t>scsi1:0.fileName = "E:\vmware\oracle RAC\share_storage\ocrvote1.vmdk"</w:t>
      </w:r>
    </w:p>
    <w:p w:rsidR="00FA25F5" w:rsidRPr="00FA25F5" w:rsidRDefault="00FA25F5" w:rsidP="00FA25F5">
      <w:pPr>
        <w:pStyle w:val="shellstyle"/>
      </w:pPr>
      <w:r w:rsidRPr="00FA25F5">
        <w:t>scsi1:0.mode = "independent-persistent"</w:t>
      </w:r>
    </w:p>
    <w:p w:rsidR="00FA25F5" w:rsidRPr="00FA25F5" w:rsidRDefault="00FA25F5" w:rsidP="00FA25F5">
      <w:pPr>
        <w:pStyle w:val="shellstyle"/>
      </w:pPr>
      <w:r w:rsidRPr="00FA25F5">
        <w:t>scsi1:0.present = "TRUE"</w:t>
      </w:r>
    </w:p>
    <w:p w:rsidR="00FA25F5" w:rsidRPr="00FA25F5" w:rsidRDefault="00FA25F5" w:rsidP="00FA25F5">
      <w:pPr>
        <w:pStyle w:val="shellstyle"/>
      </w:pPr>
      <w:r w:rsidRPr="00FA25F5">
        <w:t>scsi1:0.deviceType = "disk"</w:t>
      </w:r>
    </w:p>
    <w:p w:rsidR="00FA25F5" w:rsidRPr="00FA25F5" w:rsidRDefault="00FA25F5" w:rsidP="00FA25F5">
      <w:pPr>
        <w:pStyle w:val="shellstyle"/>
      </w:pPr>
    </w:p>
    <w:p w:rsidR="00FA25F5" w:rsidRPr="00FA25F5" w:rsidRDefault="00FA25F5" w:rsidP="00FA25F5">
      <w:pPr>
        <w:pStyle w:val="shellstyle"/>
      </w:pPr>
      <w:r w:rsidRPr="00FA25F5">
        <w:t>scsi1:1.fileName = "E:\vmware\oracle RAC\share_storage\ocrvote2.vmdk"</w:t>
      </w:r>
    </w:p>
    <w:p w:rsidR="00FA25F5" w:rsidRPr="00FA25F5" w:rsidRDefault="00FA25F5" w:rsidP="00FA25F5">
      <w:pPr>
        <w:pStyle w:val="shellstyle"/>
      </w:pPr>
      <w:r w:rsidRPr="00FA25F5">
        <w:t>scsi1:1.mode = "independent-persistent"</w:t>
      </w:r>
    </w:p>
    <w:p w:rsidR="00FA25F5" w:rsidRPr="00FA25F5" w:rsidRDefault="00FA25F5" w:rsidP="00FA25F5">
      <w:pPr>
        <w:pStyle w:val="shellstyle"/>
      </w:pPr>
      <w:r w:rsidRPr="00FA25F5">
        <w:t>scsi1:1.present = "TRUE"</w:t>
      </w:r>
    </w:p>
    <w:p w:rsidR="00FA25F5" w:rsidRPr="00FA25F5" w:rsidRDefault="00FA25F5" w:rsidP="00FA25F5">
      <w:pPr>
        <w:pStyle w:val="shellstyle"/>
      </w:pPr>
      <w:r w:rsidRPr="00FA25F5">
        <w:t>scsi1:1.deviceType = "disk"</w:t>
      </w:r>
    </w:p>
    <w:p w:rsidR="00FA25F5" w:rsidRPr="00FA25F5" w:rsidRDefault="00FA25F5" w:rsidP="00FA25F5">
      <w:pPr>
        <w:pStyle w:val="shellstyle"/>
      </w:pPr>
    </w:p>
    <w:p w:rsidR="00FA25F5" w:rsidRPr="00FA25F5" w:rsidRDefault="00FA25F5" w:rsidP="00FA25F5">
      <w:pPr>
        <w:pStyle w:val="shellstyle"/>
      </w:pPr>
      <w:r w:rsidRPr="00FA25F5">
        <w:t>scsi1:2.fileName = "E:\vmware\oracle RAC\share_storage\ocrvote3.vmdk"</w:t>
      </w:r>
    </w:p>
    <w:p w:rsidR="00FA25F5" w:rsidRPr="00FA25F5" w:rsidRDefault="00FA25F5" w:rsidP="00FA25F5">
      <w:pPr>
        <w:pStyle w:val="shellstyle"/>
      </w:pPr>
      <w:r w:rsidRPr="00FA25F5">
        <w:t>scsi1:2.mode = "independent-persistent"</w:t>
      </w:r>
    </w:p>
    <w:p w:rsidR="00FA25F5" w:rsidRPr="00FA25F5" w:rsidRDefault="00FA25F5" w:rsidP="00FA25F5">
      <w:pPr>
        <w:pStyle w:val="shellstyle"/>
      </w:pPr>
      <w:r w:rsidRPr="00FA25F5">
        <w:t>scsi1:2.present = "TRUE"</w:t>
      </w:r>
    </w:p>
    <w:p w:rsidR="00FA25F5" w:rsidRPr="00FA25F5" w:rsidRDefault="00FA25F5" w:rsidP="00FA25F5">
      <w:pPr>
        <w:pStyle w:val="shellstyle"/>
      </w:pPr>
      <w:r w:rsidRPr="00FA25F5">
        <w:t>scsi1:2.deviceType = "disk"</w:t>
      </w:r>
    </w:p>
    <w:p w:rsidR="00FA25F5" w:rsidRPr="00FA25F5" w:rsidRDefault="00FA25F5" w:rsidP="00FA25F5">
      <w:pPr>
        <w:pStyle w:val="shellstyle"/>
      </w:pPr>
    </w:p>
    <w:p w:rsidR="00FA25F5" w:rsidRPr="00FA25F5" w:rsidRDefault="00FA25F5" w:rsidP="00FA25F5">
      <w:pPr>
        <w:pStyle w:val="shellstyle"/>
      </w:pPr>
    </w:p>
    <w:p w:rsidR="00FA25F5" w:rsidRPr="00FA25F5" w:rsidRDefault="00FA25F5" w:rsidP="00FA25F5">
      <w:pPr>
        <w:pStyle w:val="shellstyle"/>
      </w:pPr>
      <w:r w:rsidRPr="00FA25F5">
        <w:t>scsi1:3.fileName = "E:\vmware\oracle RAC\share_storage\data.vmdk"</w:t>
      </w:r>
    </w:p>
    <w:p w:rsidR="00FA25F5" w:rsidRPr="00FA25F5" w:rsidRDefault="00FA25F5" w:rsidP="00FA25F5">
      <w:pPr>
        <w:pStyle w:val="shellstyle"/>
      </w:pPr>
      <w:r w:rsidRPr="00FA25F5">
        <w:t>scsi1:3.mode = "independent-persistent"</w:t>
      </w:r>
    </w:p>
    <w:p w:rsidR="00FA25F5" w:rsidRPr="00FA25F5" w:rsidRDefault="00FA25F5" w:rsidP="00FA25F5">
      <w:pPr>
        <w:pStyle w:val="shellstyle"/>
      </w:pPr>
      <w:r w:rsidRPr="00FA25F5">
        <w:t>scsi1:3.present = "TRUE"</w:t>
      </w:r>
    </w:p>
    <w:p w:rsidR="00FA25F5" w:rsidRPr="00FA25F5" w:rsidRDefault="00FA25F5" w:rsidP="00FA25F5">
      <w:pPr>
        <w:pStyle w:val="shellstyle"/>
      </w:pPr>
      <w:r w:rsidRPr="00FA25F5">
        <w:t>scsi1:3.deviceType = "disk"</w:t>
      </w:r>
    </w:p>
    <w:p w:rsidR="00FA25F5" w:rsidRPr="00FA25F5" w:rsidRDefault="00FA25F5" w:rsidP="00FA25F5">
      <w:pPr>
        <w:pStyle w:val="shellstyle"/>
      </w:pPr>
    </w:p>
    <w:p w:rsidR="00FA25F5" w:rsidRPr="00FA25F5" w:rsidRDefault="00FA25F5" w:rsidP="00FA25F5">
      <w:pPr>
        <w:pStyle w:val="shellstyle"/>
      </w:pPr>
    </w:p>
    <w:p w:rsidR="00FA25F5" w:rsidRPr="00FA25F5" w:rsidRDefault="00FA25F5" w:rsidP="00FA25F5">
      <w:pPr>
        <w:pStyle w:val="shellstyle"/>
      </w:pPr>
      <w:r w:rsidRPr="00FA25F5">
        <w:t>scsi1:4.fileName = "E:\vmware\oracle RAC\share_storage\recovery.vmdk"</w:t>
      </w:r>
    </w:p>
    <w:p w:rsidR="00FA25F5" w:rsidRPr="00FA25F5" w:rsidRDefault="00FA25F5" w:rsidP="00FA25F5">
      <w:pPr>
        <w:pStyle w:val="shellstyle"/>
      </w:pPr>
      <w:r w:rsidRPr="00FA25F5">
        <w:t>scsi1:4.mode = "independent-persistent"</w:t>
      </w:r>
    </w:p>
    <w:p w:rsidR="00FA25F5" w:rsidRPr="00FA25F5" w:rsidRDefault="00FA25F5" w:rsidP="00FA25F5">
      <w:pPr>
        <w:pStyle w:val="shellstyle"/>
      </w:pPr>
      <w:r w:rsidRPr="00FA25F5">
        <w:t>scsi1:4.present = "TRUE"</w:t>
      </w:r>
    </w:p>
    <w:p w:rsidR="00FA25F5" w:rsidRPr="00FA25F5" w:rsidRDefault="00FA25F5" w:rsidP="00FA25F5">
      <w:pPr>
        <w:pStyle w:val="shellstyle"/>
      </w:pPr>
      <w:r w:rsidRPr="00FA25F5">
        <w:t>scsi1:4.deviceType = "disk"</w:t>
      </w:r>
    </w:p>
    <w:p w:rsidR="00690D2F" w:rsidRDefault="00690D2F" w:rsidP="002A7FEA">
      <w:pPr>
        <w:ind w:firstLine="420"/>
        <w:rPr>
          <w:rFonts w:eastAsiaTheme="minorEastAsia"/>
        </w:rPr>
      </w:pPr>
    </w:p>
    <w:p w:rsidR="00522799" w:rsidRDefault="00522799" w:rsidP="002A7FEA">
      <w:pPr>
        <w:ind w:firstLine="420"/>
        <w:rPr>
          <w:rFonts w:eastAsiaTheme="minorEastAsia"/>
        </w:rPr>
      </w:pPr>
    </w:p>
    <w:p w:rsidR="00522799" w:rsidRDefault="00522799" w:rsidP="002A7FEA">
      <w:pPr>
        <w:ind w:firstLine="420"/>
        <w:rPr>
          <w:rFonts w:eastAsiaTheme="minorEastAsia"/>
        </w:rPr>
      </w:pPr>
    </w:p>
    <w:p w:rsidR="00522799" w:rsidRDefault="00522799" w:rsidP="002A7FEA">
      <w:pPr>
        <w:ind w:firstLine="420"/>
        <w:rPr>
          <w:rFonts w:eastAsiaTheme="minorEastAsia"/>
        </w:rPr>
      </w:pPr>
    </w:p>
    <w:p w:rsidR="00522799" w:rsidRDefault="00522799" w:rsidP="002A7FEA">
      <w:pPr>
        <w:ind w:firstLine="420"/>
        <w:rPr>
          <w:rFonts w:eastAsiaTheme="minorEastAsia"/>
        </w:rPr>
      </w:pPr>
    </w:p>
    <w:p w:rsidR="002A7FEA" w:rsidRDefault="002A7FEA" w:rsidP="002A7FEA">
      <w:pPr>
        <w:ind w:firstLine="420"/>
        <w:rPr>
          <w:rFonts w:eastAsiaTheme="minorEastAsia"/>
        </w:rPr>
      </w:pPr>
    </w:p>
    <w:p w:rsidR="002A7FEA" w:rsidRDefault="002A7FEA" w:rsidP="002A7FEA">
      <w:pPr>
        <w:ind w:firstLine="420"/>
        <w:rPr>
          <w:rFonts w:eastAsiaTheme="minorEastAsia"/>
        </w:rPr>
      </w:pPr>
    </w:p>
    <w:p w:rsidR="002A7FEA" w:rsidRPr="002A7FEA" w:rsidRDefault="002A7FEA" w:rsidP="002A7FEA">
      <w:pPr>
        <w:ind w:firstLine="420"/>
        <w:rPr>
          <w:rFonts w:eastAsiaTheme="minorEastAsia"/>
        </w:rPr>
      </w:pPr>
    </w:p>
    <w:p w:rsidR="0033080B" w:rsidRDefault="0033080B" w:rsidP="0033080B">
      <w:pPr>
        <w:ind w:firstLine="420"/>
        <w:rPr>
          <w:rFonts w:eastAsiaTheme="minorEastAsia"/>
        </w:rPr>
      </w:pPr>
    </w:p>
    <w:p w:rsidR="0033080B" w:rsidRDefault="0033080B" w:rsidP="0033080B">
      <w:pPr>
        <w:ind w:firstLine="420"/>
        <w:rPr>
          <w:rFonts w:eastAsiaTheme="minorEastAsia"/>
        </w:rPr>
      </w:pPr>
    </w:p>
    <w:p w:rsidR="0033080B" w:rsidRPr="0033080B" w:rsidRDefault="0033080B" w:rsidP="0033080B">
      <w:pPr>
        <w:ind w:firstLine="420"/>
        <w:rPr>
          <w:rFonts w:eastAsiaTheme="minorEastAsia"/>
        </w:rPr>
      </w:pPr>
    </w:p>
    <w:p w:rsidR="00134F69" w:rsidRDefault="00134F69" w:rsidP="00134F69">
      <w:pPr>
        <w:pStyle w:val="3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安装前的准备</w:t>
      </w:r>
    </w:p>
    <w:p w:rsidR="00984E26" w:rsidRDefault="00984E26" w:rsidP="00984E26">
      <w:pPr>
        <w:ind w:firstLine="420"/>
        <w:rPr>
          <w:rFonts w:eastAsiaTheme="minorEastAsia"/>
        </w:rPr>
      </w:pPr>
    </w:p>
    <w:p w:rsidR="00984E26" w:rsidRDefault="00984E26" w:rsidP="00984E26">
      <w:pPr>
        <w:ind w:firstLine="420"/>
        <w:rPr>
          <w:rFonts w:eastAsiaTheme="minorEastAsia"/>
        </w:rPr>
      </w:pPr>
      <w:r>
        <w:rPr>
          <w:rFonts w:eastAsiaTheme="minorEastAsia"/>
        </w:rPr>
        <w:t>O</w:t>
      </w:r>
      <w:r>
        <w:rPr>
          <w:rFonts w:eastAsiaTheme="minorEastAsia" w:hint="eastAsia"/>
        </w:rPr>
        <w:t>racle</w:t>
      </w:r>
      <w:r>
        <w:rPr>
          <w:rFonts w:eastAsiaTheme="minorEastAsia" w:hint="eastAsia"/>
        </w:rPr>
        <w:t>依赖包的安装，有手动和自动的方式，手动安装，需要手动的安装依赖包和配置内核参数等等。本教程中，使用自动的方式安装，</w:t>
      </w:r>
      <w:r>
        <w:rPr>
          <w:rFonts w:eastAsiaTheme="minorEastAsia" w:hint="eastAsia"/>
        </w:rPr>
        <w:t>oracle11g</w:t>
      </w:r>
      <w:r>
        <w:rPr>
          <w:rFonts w:eastAsiaTheme="minorEastAsia" w:hint="eastAsia"/>
        </w:rPr>
        <w:t>中提供了</w:t>
      </w:r>
      <w:r w:rsidRPr="00984E26">
        <w:rPr>
          <w:rFonts w:eastAsiaTheme="minorEastAsia"/>
        </w:rPr>
        <w:t>oracle-rdbms-server-11gR2-preinstall</w:t>
      </w:r>
      <w:r>
        <w:rPr>
          <w:rFonts w:eastAsiaTheme="minorEastAsia"/>
        </w:rPr>
        <w:t>包</w:t>
      </w:r>
      <w:r>
        <w:rPr>
          <w:rFonts w:eastAsiaTheme="minorEastAsia" w:hint="eastAsia"/>
        </w:rPr>
        <w:t>。自动的方式安装有以下好处</w:t>
      </w:r>
    </w:p>
    <w:p w:rsidR="00984E26" w:rsidRDefault="00984E26" w:rsidP="00984E26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:</w:t>
      </w:r>
    </w:p>
    <w:p w:rsidR="00984E26" w:rsidRDefault="00984E26" w:rsidP="00984E26">
      <w:pPr>
        <w:pStyle w:val="a8"/>
        <w:numPr>
          <w:ilvl w:val="0"/>
          <w:numId w:val="4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自动安装依赖包</w:t>
      </w:r>
    </w:p>
    <w:p w:rsidR="00984E26" w:rsidRPr="00984E26" w:rsidRDefault="00984E26" w:rsidP="00984E26">
      <w:pPr>
        <w:ind w:firstLineChars="0"/>
        <w:rPr>
          <w:rFonts w:eastAsiaTheme="minorEastAsia"/>
        </w:rPr>
      </w:pPr>
    </w:p>
    <w:p w:rsidR="00984E26" w:rsidRDefault="00984E26" w:rsidP="00984E26">
      <w:pPr>
        <w:pStyle w:val="a8"/>
        <w:numPr>
          <w:ilvl w:val="0"/>
          <w:numId w:val="4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自动配置内核参数</w:t>
      </w:r>
    </w:p>
    <w:p w:rsidR="00984E26" w:rsidRPr="00984E26" w:rsidRDefault="00984E26" w:rsidP="00984E26">
      <w:pPr>
        <w:pStyle w:val="a8"/>
        <w:rPr>
          <w:rFonts w:eastAsiaTheme="minorEastAsia"/>
        </w:rPr>
      </w:pPr>
    </w:p>
    <w:p w:rsidR="00984E26" w:rsidRDefault="00984E26" w:rsidP="00984E26">
      <w:pPr>
        <w:pStyle w:val="a8"/>
        <w:numPr>
          <w:ilvl w:val="0"/>
          <w:numId w:val="4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自动配置操作系统参数</w:t>
      </w:r>
    </w:p>
    <w:p w:rsidR="00984E26" w:rsidRPr="00984E26" w:rsidRDefault="00984E26" w:rsidP="00984E26">
      <w:pPr>
        <w:pStyle w:val="a8"/>
        <w:rPr>
          <w:rFonts w:eastAsiaTheme="minorEastAsia"/>
        </w:rPr>
      </w:pPr>
    </w:p>
    <w:p w:rsidR="00984E26" w:rsidRDefault="00984E26" w:rsidP="00984E26">
      <w:pPr>
        <w:pStyle w:val="a8"/>
        <w:numPr>
          <w:ilvl w:val="0"/>
          <w:numId w:val="4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自动创建用户和组</w:t>
      </w:r>
    </w:p>
    <w:p w:rsidR="000C0B9C" w:rsidRPr="000C0B9C" w:rsidRDefault="000C0B9C" w:rsidP="000C0B9C">
      <w:pPr>
        <w:pStyle w:val="a8"/>
        <w:rPr>
          <w:rFonts w:eastAsiaTheme="minorEastAsia"/>
        </w:rPr>
      </w:pPr>
    </w:p>
    <w:p w:rsidR="000C0B9C" w:rsidRDefault="0050070C" w:rsidP="000C0B9C">
      <w:pPr>
        <w:pStyle w:val="4"/>
      </w:pPr>
      <w:r>
        <w:rPr>
          <w:rFonts w:hint="eastAsia"/>
        </w:rPr>
        <w:t xml:space="preserve"> </w:t>
      </w:r>
      <w:r w:rsidR="003F3A4D">
        <w:rPr>
          <w:rFonts w:hint="eastAsia"/>
        </w:rPr>
        <w:t>o</w:t>
      </w:r>
      <w:r w:rsidR="000C0B9C">
        <w:rPr>
          <w:rFonts w:hint="eastAsia"/>
        </w:rPr>
        <w:t>racle</w:t>
      </w:r>
      <w:r w:rsidR="000C0B9C">
        <w:rPr>
          <w:rFonts w:hint="eastAsia"/>
        </w:rPr>
        <w:t>依赖环境的配置</w:t>
      </w:r>
    </w:p>
    <w:p w:rsidR="000C0B9C" w:rsidRDefault="003E02D4" w:rsidP="003E02D4">
      <w:pPr>
        <w:pStyle w:val="a8"/>
        <w:numPr>
          <w:ilvl w:val="0"/>
          <w:numId w:val="4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配置使用的</w:t>
      </w:r>
      <w:r>
        <w:rPr>
          <w:rFonts w:eastAsiaTheme="minorEastAsia" w:hint="eastAsia"/>
        </w:rPr>
        <w:t>yum</w:t>
      </w:r>
      <w:r>
        <w:rPr>
          <w:rFonts w:eastAsiaTheme="minorEastAsia" w:hint="eastAsia"/>
        </w:rPr>
        <w:t>源，需要根据操作系统的版本和内核的版本选择</w:t>
      </w:r>
      <w:r>
        <w:rPr>
          <w:rFonts w:eastAsiaTheme="minorEastAsia" w:hint="eastAsia"/>
        </w:rPr>
        <w:t>yum</w:t>
      </w:r>
      <w:r>
        <w:rPr>
          <w:rFonts w:eastAsiaTheme="minorEastAsia" w:hint="eastAsia"/>
        </w:rPr>
        <w:t>源。</w:t>
      </w:r>
    </w:p>
    <w:p w:rsidR="003E02D4" w:rsidRDefault="003E02D4" w:rsidP="003E02D4">
      <w:pPr>
        <w:pStyle w:val="a8"/>
        <w:ind w:left="840" w:firstLineChars="0" w:firstLine="0"/>
        <w:rPr>
          <w:rFonts w:eastAsiaTheme="minorEastAsia"/>
        </w:rPr>
      </w:pPr>
      <w:r>
        <w:rPr>
          <w:rFonts w:eastAsiaTheme="minorEastAsia" w:hint="eastAsia"/>
        </w:rPr>
        <w:t>如果数据库安装的环境是</w:t>
      </w:r>
      <w:r>
        <w:rPr>
          <w:rFonts w:eastAsiaTheme="minorEastAsia" w:hint="eastAsia"/>
        </w:rPr>
        <w:t>oracle linux</w:t>
      </w:r>
      <w:r>
        <w:rPr>
          <w:rFonts w:eastAsiaTheme="minorEastAsia" w:hint="eastAsia"/>
        </w:rPr>
        <w:t>系列，则</w:t>
      </w:r>
      <w:r>
        <w:rPr>
          <w:rFonts w:eastAsiaTheme="minorEastAsia" w:hint="eastAsia"/>
        </w:rPr>
        <w:t>yum</w:t>
      </w:r>
      <w:r>
        <w:rPr>
          <w:rFonts w:eastAsiaTheme="minorEastAsia" w:hint="eastAsia"/>
        </w:rPr>
        <w:t>源不需要配置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系统自带的就有</w:t>
      </w:r>
    </w:p>
    <w:p w:rsidR="003E02D4" w:rsidRPr="003E02D4" w:rsidRDefault="003E02D4" w:rsidP="003E02D4">
      <w:pPr>
        <w:pStyle w:val="a8"/>
        <w:ind w:left="840" w:firstLineChars="0" w:firstLine="0"/>
        <w:rPr>
          <w:rFonts w:eastAsiaTheme="minorEastAsia"/>
        </w:rPr>
      </w:pPr>
      <w:r w:rsidRPr="003E02D4">
        <w:rPr>
          <w:rFonts w:eastAsiaTheme="minorEastAsia"/>
        </w:rPr>
        <w:t>/etc/yum.repos.d</w:t>
      </w:r>
      <w:r>
        <w:rPr>
          <w:rFonts w:eastAsiaTheme="minorEastAsia" w:hint="eastAsia"/>
        </w:rPr>
        <w:t>/</w:t>
      </w:r>
      <w:r w:rsidRPr="003E02D4">
        <w:rPr>
          <w:rFonts w:eastAsiaTheme="minorEastAsia"/>
        </w:rPr>
        <w:t>public-yum-ol6.repo</w:t>
      </w:r>
    </w:p>
    <w:p w:rsidR="000C0B9C" w:rsidRDefault="003E02D4" w:rsidP="000C0B9C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ab/>
      </w:r>
    </w:p>
    <w:p w:rsidR="003E02D4" w:rsidRDefault="003E02D4" w:rsidP="003E02D4">
      <w:pPr>
        <w:pStyle w:val="shellstyle"/>
      </w:pPr>
      <w:r w:rsidRPr="003E02D4">
        <w:t>yum clean all</w:t>
      </w:r>
    </w:p>
    <w:p w:rsidR="003E02D4" w:rsidRDefault="003E02D4" w:rsidP="003E02D4">
      <w:pPr>
        <w:pStyle w:val="shellstyle"/>
        <w:rPr>
          <w:rFonts w:eastAsiaTheme="minorEastAsia"/>
        </w:rPr>
      </w:pPr>
      <w:r w:rsidRPr="003E02D4">
        <w:t>yum makecache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</w:p>
    <w:p w:rsidR="00AD74DF" w:rsidRDefault="00AD74DF" w:rsidP="00AD74DF">
      <w:pPr>
        <w:ind w:firstLine="420"/>
      </w:pPr>
    </w:p>
    <w:p w:rsidR="003E02D4" w:rsidRPr="000C31FC" w:rsidRDefault="003E02D4" w:rsidP="003E02D4">
      <w:pPr>
        <w:pStyle w:val="a8"/>
        <w:numPr>
          <w:ilvl w:val="0"/>
          <w:numId w:val="41"/>
        </w:numPr>
        <w:ind w:firstLineChars="0"/>
      </w:pPr>
      <w:r>
        <w:rPr>
          <w:rFonts w:eastAsiaTheme="minorEastAsia" w:hint="eastAsia"/>
        </w:rPr>
        <w:t>安装</w:t>
      </w:r>
      <w:r w:rsidRPr="003E02D4">
        <w:rPr>
          <w:rFonts w:eastAsiaTheme="minorEastAsia"/>
        </w:rPr>
        <w:t>oracle-rdbms-server-11gR2-preinstall</w:t>
      </w:r>
    </w:p>
    <w:p w:rsidR="000C31FC" w:rsidRDefault="000C31FC" w:rsidP="000C31FC">
      <w:pPr>
        <w:ind w:firstLineChars="0"/>
        <w:rPr>
          <w:rFonts w:eastAsiaTheme="minorEastAsia"/>
        </w:rPr>
      </w:pPr>
    </w:p>
    <w:p w:rsidR="000C31FC" w:rsidRDefault="000C31FC" w:rsidP="000C31FC">
      <w:pPr>
        <w:pStyle w:val="shellstyle"/>
        <w:rPr>
          <w:rFonts w:eastAsiaTheme="minorEastAsia"/>
        </w:rPr>
      </w:pPr>
      <w:r w:rsidRPr="000C31FC">
        <w:t>yum install -y oracle-rdbms-server-11gR2-preinstall</w:t>
      </w:r>
    </w:p>
    <w:p w:rsidR="00AD74DF" w:rsidRDefault="00AD74DF" w:rsidP="00AD74DF">
      <w:pPr>
        <w:ind w:firstLine="420"/>
        <w:rPr>
          <w:rFonts w:eastAsiaTheme="minorEastAsia"/>
        </w:rPr>
      </w:pPr>
    </w:p>
    <w:p w:rsidR="00AD74DF" w:rsidRDefault="00AD74DF" w:rsidP="00AD74DF">
      <w:pPr>
        <w:pStyle w:val="a8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验证安装包是否安装完成</w:t>
      </w:r>
    </w:p>
    <w:p w:rsidR="00AD74DF" w:rsidRDefault="00AD74DF" w:rsidP="00AD74DF">
      <w:pPr>
        <w:ind w:firstLineChars="0"/>
        <w:rPr>
          <w:rFonts w:eastAsiaTheme="minorEastAsia"/>
        </w:rPr>
      </w:pPr>
    </w:p>
    <w:p w:rsidR="00FA1DF9" w:rsidRDefault="00FA1DF9" w:rsidP="00FA1DF9">
      <w:pPr>
        <w:pStyle w:val="shellstyle"/>
        <w:rPr>
          <w:rFonts w:eastAsiaTheme="minorEastAsia"/>
        </w:rPr>
      </w:pPr>
      <w:r w:rsidRPr="00FA1DF9">
        <w:t xml:space="preserve">rpm -q binutils compat-libstdc++-33 elfutils-libelf elfutils-libelf-devel gcc gcc-c++ glibc-2.5 glibc-common glibc-devel glibc-headers pdksh libaio libaio-devel libgcc libstdc++ libstdc++-devel make sysstat unixODBC unixODBC-devel </w:t>
      </w:r>
    </w:p>
    <w:p w:rsidR="00FA1DF9" w:rsidRDefault="00FA1DF9" w:rsidP="00FA1DF9">
      <w:pPr>
        <w:pStyle w:val="shellstyle"/>
        <w:rPr>
          <w:rFonts w:eastAsiaTheme="minorEastAsia"/>
        </w:rPr>
      </w:pPr>
    </w:p>
    <w:p w:rsidR="00FA1DF9" w:rsidRDefault="00FA1DF9" w:rsidP="00FA1DF9">
      <w:pPr>
        <w:pStyle w:val="shellstyle"/>
        <w:rPr>
          <w:rFonts w:eastAsiaTheme="minorEastAsia"/>
        </w:rPr>
      </w:pPr>
    </w:p>
    <w:p w:rsidR="00FA1DF9" w:rsidRDefault="00FA1DF9" w:rsidP="00FA1DF9">
      <w:pPr>
        <w:pStyle w:val="shellstyle"/>
        <w:rPr>
          <w:rFonts w:eastAsiaTheme="minorEastAsia"/>
        </w:rPr>
      </w:pPr>
      <w:r w:rsidRPr="00FA1DF9">
        <w:rPr>
          <w:rFonts w:eastAsiaTheme="minorEastAsia"/>
        </w:rPr>
        <w:t>yum install -y elfutils-libelf-devel</w:t>
      </w:r>
    </w:p>
    <w:p w:rsidR="00FA1DF9" w:rsidRDefault="00FA1DF9" w:rsidP="00FA1DF9">
      <w:pPr>
        <w:pStyle w:val="shellstyle"/>
        <w:rPr>
          <w:rFonts w:eastAsiaTheme="minorEastAsia"/>
        </w:rPr>
      </w:pPr>
      <w:r w:rsidRPr="00FA1DF9">
        <w:rPr>
          <w:rFonts w:eastAsiaTheme="minorEastAsia"/>
        </w:rPr>
        <w:t>yum install -y  unixODBC</w:t>
      </w:r>
    </w:p>
    <w:p w:rsidR="00FA1DF9" w:rsidRDefault="00FA1DF9" w:rsidP="00FA1DF9">
      <w:pPr>
        <w:pStyle w:val="shellstyle"/>
        <w:rPr>
          <w:rFonts w:eastAsiaTheme="minorEastAsia"/>
        </w:rPr>
      </w:pPr>
      <w:r w:rsidRPr="00FA1DF9">
        <w:rPr>
          <w:rFonts w:eastAsiaTheme="minorEastAsia"/>
        </w:rPr>
        <w:t>yum install -y  unixODBC-devel</w:t>
      </w:r>
    </w:p>
    <w:p w:rsidR="00FA1DF9" w:rsidRPr="00FA1DF9" w:rsidRDefault="00FA1DF9" w:rsidP="00FA1DF9">
      <w:pPr>
        <w:pStyle w:val="shellstyle"/>
        <w:rPr>
          <w:rFonts w:eastAsiaTheme="minorEastAsia"/>
        </w:rPr>
      </w:pPr>
    </w:p>
    <w:p w:rsidR="00FA1DF9" w:rsidRDefault="00FA1DF9" w:rsidP="00FA1DF9">
      <w:pPr>
        <w:ind w:firstLineChars="0"/>
        <w:rPr>
          <w:rFonts w:eastAsiaTheme="minorEastAsia"/>
        </w:rPr>
      </w:pPr>
    </w:p>
    <w:p w:rsidR="00C330B9" w:rsidRDefault="00C330B9" w:rsidP="00FA1DF9">
      <w:pPr>
        <w:ind w:firstLineChars="0"/>
        <w:rPr>
          <w:rFonts w:eastAsiaTheme="minorEastAsia"/>
        </w:rPr>
      </w:pPr>
    </w:p>
    <w:p w:rsidR="00C330B9" w:rsidRDefault="00C330B9" w:rsidP="00C330B9">
      <w:pPr>
        <w:pStyle w:val="a8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补充</w:t>
      </w:r>
      <w:r>
        <w:rPr>
          <w:rFonts w:eastAsiaTheme="minorEastAsia" w:hint="eastAsia"/>
        </w:rPr>
        <w:t>RAC</w:t>
      </w:r>
      <w:r>
        <w:rPr>
          <w:rFonts w:eastAsiaTheme="minorEastAsia" w:hint="eastAsia"/>
        </w:rPr>
        <w:t>，新增的用户和用户组</w:t>
      </w:r>
    </w:p>
    <w:p w:rsidR="0033080B" w:rsidRPr="0033080B" w:rsidRDefault="0033080B" w:rsidP="0033080B">
      <w:pPr>
        <w:ind w:firstLineChars="0"/>
        <w:rPr>
          <w:rFonts w:eastAsiaTheme="minorEastAsia"/>
        </w:rPr>
      </w:pPr>
    </w:p>
    <w:p w:rsidR="00C330B9" w:rsidRPr="00C330B9" w:rsidRDefault="00C330B9" w:rsidP="00C330B9">
      <w:pPr>
        <w:pStyle w:val="shellstyle"/>
      </w:pPr>
      <w:r w:rsidRPr="00C330B9">
        <w:t>/usr/sbin/groupadd -g 1020 asmadmin</w:t>
      </w:r>
    </w:p>
    <w:p w:rsidR="00C330B9" w:rsidRPr="00C330B9" w:rsidRDefault="00C330B9" w:rsidP="00C330B9">
      <w:pPr>
        <w:pStyle w:val="shellstyle"/>
      </w:pPr>
      <w:r w:rsidRPr="00C330B9">
        <w:t>/usr/sbin/groupadd -g 1021 asmdba</w:t>
      </w:r>
    </w:p>
    <w:p w:rsidR="00C330B9" w:rsidRPr="00C330B9" w:rsidRDefault="00C330B9" w:rsidP="00C330B9">
      <w:pPr>
        <w:pStyle w:val="shellstyle"/>
      </w:pPr>
      <w:r w:rsidRPr="00C330B9">
        <w:t>/usr/sbin/groupadd -g 1022 asmoper</w:t>
      </w:r>
    </w:p>
    <w:p w:rsidR="00C330B9" w:rsidRPr="00C330B9" w:rsidRDefault="00C330B9" w:rsidP="00C330B9">
      <w:pPr>
        <w:pStyle w:val="shellstyle"/>
      </w:pPr>
      <w:r w:rsidRPr="00C330B9">
        <w:t>/usr/sbin/groupadd -g 1032 oper</w:t>
      </w:r>
    </w:p>
    <w:p w:rsidR="00C330B9" w:rsidRPr="00C330B9" w:rsidRDefault="00C330B9" w:rsidP="00C330B9">
      <w:pPr>
        <w:pStyle w:val="shellstyle"/>
      </w:pPr>
      <w:r w:rsidRPr="00C330B9">
        <w:t>useradd -u 1100 -g oinstall -G asmadmin,asmdba,asmoper,oper,dba grid</w:t>
      </w:r>
    </w:p>
    <w:p w:rsidR="00C330B9" w:rsidRPr="00C330B9" w:rsidRDefault="00C330B9" w:rsidP="00C330B9">
      <w:pPr>
        <w:pStyle w:val="shellstyle"/>
      </w:pPr>
      <w:r w:rsidRPr="00C330B9">
        <w:t>usermod -u 1101 -g oinstall -G dba,asmdba,oper oracle</w:t>
      </w:r>
    </w:p>
    <w:p w:rsidR="00C330B9" w:rsidRPr="00FA1DF9" w:rsidRDefault="00C330B9" w:rsidP="00FA1DF9">
      <w:pPr>
        <w:ind w:firstLineChars="0"/>
        <w:rPr>
          <w:rFonts w:eastAsiaTheme="minorEastAsia"/>
        </w:rPr>
      </w:pPr>
    </w:p>
    <w:p w:rsidR="00FA1DF9" w:rsidRDefault="00C330B9" w:rsidP="00C330B9">
      <w:pPr>
        <w:pStyle w:val="a8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设置</w:t>
      </w:r>
      <w:r>
        <w:rPr>
          <w:rFonts w:eastAsiaTheme="minorEastAsia" w:hint="eastAsia"/>
        </w:rPr>
        <w:t>oracle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grid</w:t>
      </w:r>
      <w:r>
        <w:rPr>
          <w:rFonts w:eastAsiaTheme="minorEastAsia" w:hint="eastAsia"/>
        </w:rPr>
        <w:t>的密码</w:t>
      </w:r>
    </w:p>
    <w:p w:rsidR="00C330B9" w:rsidRDefault="00C330B9" w:rsidP="00C330B9">
      <w:pPr>
        <w:ind w:left="220" w:firstLineChars="0"/>
        <w:rPr>
          <w:rFonts w:eastAsiaTheme="minorEastAsia"/>
        </w:rPr>
      </w:pPr>
    </w:p>
    <w:p w:rsidR="00C330B9" w:rsidRDefault="00C330B9" w:rsidP="00C330B9">
      <w:pPr>
        <w:pStyle w:val="shellstyle"/>
      </w:pPr>
      <w:r>
        <w:t>P</w:t>
      </w:r>
      <w:r>
        <w:rPr>
          <w:rFonts w:hint="eastAsia"/>
        </w:rPr>
        <w:t>asswd  oracle</w:t>
      </w:r>
    </w:p>
    <w:p w:rsidR="00C330B9" w:rsidRDefault="00C330B9" w:rsidP="00C330B9">
      <w:pPr>
        <w:pStyle w:val="shellstyle"/>
        <w:rPr>
          <w:rFonts w:eastAsiaTheme="minorEastAsia"/>
        </w:rPr>
      </w:pPr>
      <w:r>
        <w:t>P</w:t>
      </w:r>
      <w:r>
        <w:rPr>
          <w:rFonts w:hint="eastAsia"/>
        </w:rPr>
        <w:t>asswd  grid</w:t>
      </w:r>
    </w:p>
    <w:p w:rsidR="00C330B9" w:rsidRDefault="00C330B9" w:rsidP="00C330B9">
      <w:pPr>
        <w:pStyle w:val="a8"/>
        <w:ind w:left="840" w:firstLineChars="0" w:firstLine="0"/>
        <w:rPr>
          <w:rFonts w:eastAsiaTheme="minorEastAsia"/>
        </w:rPr>
      </w:pPr>
    </w:p>
    <w:p w:rsidR="00C330B9" w:rsidRDefault="00C330B9" w:rsidP="00C330B9">
      <w:pPr>
        <w:pStyle w:val="a8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创建安装数据库所需的目录</w:t>
      </w:r>
      <w:r w:rsidR="0033080B">
        <w:rPr>
          <w:rFonts w:eastAsiaTheme="minorEastAsia" w:hint="eastAsia"/>
        </w:rPr>
        <w:t>，并授权</w:t>
      </w:r>
    </w:p>
    <w:p w:rsidR="0033080B" w:rsidRDefault="0033080B" w:rsidP="0033080B">
      <w:pPr>
        <w:ind w:firstLineChars="0"/>
        <w:rPr>
          <w:rFonts w:eastAsiaTheme="minorEastAsia"/>
        </w:rPr>
      </w:pPr>
    </w:p>
    <w:p w:rsidR="0033080B" w:rsidRPr="0033080B" w:rsidRDefault="0033080B" w:rsidP="0033080B">
      <w:pPr>
        <w:pStyle w:val="shellstyle"/>
      </w:pPr>
      <w:r w:rsidRPr="0033080B">
        <w:t>mkdir -p /u01/app/11.2.0/grid</w:t>
      </w:r>
    </w:p>
    <w:p w:rsidR="0033080B" w:rsidRPr="0033080B" w:rsidRDefault="0033080B" w:rsidP="0033080B">
      <w:pPr>
        <w:pStyle w:val="shellstyle"/>
      </w:pPr>
      <w:r w:rsidRPr="0033080B">
        <w:t>mkdir -p /u01/app/grid</w:t>
      </w:r>
    </w:p>
    <w:p w:rsidR="0033080B" w:rsidRPr="0033080B" w:rsidRDefault="0033080B" w:rsidP="0033080B">
      <w:pPr>
        <w:pStyle w:val="shellstyle"/>
      </w:pPr>
      <w:r w:rsidRPr="0033080B">
        <w:t>mkdir /u01/app/oracle</w:t>
      </w:r>
    </w:p>
    <w:p w:rsidR="0033080B" w:rsidRPr="0033080B" w:rsidRDefault="0033080B" w:rsidP="0033080B">
      <w:pPr>
        <w:pStyle w:val="shellstyle"/>
      </w:pPr>
      <w:r w:rsidRPr="0033080B">
        <w:t>chown -R grid:oinstall /u01</w:t>
      </w:r>
    </w:p>
    <w:p w:rsidR="0033080B" w:rsidRPr="0033080B" w:rsidRDefault="0033080B" w:rsidP="0033080B">
      <w:pPr>
        <w:pStyle w:val="shellstyle"/>
      </w:pPr>
      <w:r w:rsidRPr="0033080B">
        <w:t>chown oracle:oinstall /u01/app/oracle</w:t>
      </w:r>
    </w:p>
    <w:p w:rsidR="0033080B" w:rsidRDefault="0033080B" w:rsidP="0033080B">
      <w:pPr>
        <w:pStyle w:val="shellstyle"/>
        <w:rPr>
          <w:rFonts w:eastAsiaTheme="minorEastAsia"/>
        </w:rPr>
      </w:pPr>
      <w:r w:rsidRPr="0033080B">
        <w:t>chmod -R 775 /u01/</w:t>
      </w:r>
    </w:p>
    <w:p w:rsidR="00634143" w:rsidRDefault="00634143" w:rsidP="00634143">
      <w:pPr>
        <w:ind w:firstLine="420"/>
        <w:rPr>
          <w:rFonts w:eastAsiaTheme="minorEastAsia"/>
        </w:rPr>
      </w:pPr>
    </w:p>
    <w:p w:rsidR="00634143" w:rsidRDefault="000472D3" w:rsidP="00634143">
      <w:pPr>
        <w:pStyle w:val="a8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/>
        </w:rPr>
        <w:t>g</w:t>
      </w:r>
      <w:r w:rsidR="00634143">
        <w:rPr>
          <w:rFonts w:eastAsiaTheme="minorEastAsia" w:hint="eastAsia"/>
        </w:rPr>
        <w:t>rid</w:t>
      </w:r>
      <w:r w:rsidR="00634143">
        <w:rPr>
          <w:rFonts w:eastAsiaTheme="minorEastAsia" w:hint="eastAsia"/>
        </w:rPr>
        <w:t>用户相关的配置</w:t>
      </w:r>
    </w:p>
    <w:p w:rsidR="00634143" w:rsidRDefault="00634143" w:rsidP="00634143">
      <w:pPr>
        <w:ind w:firstLineChars="0"/>
        <w:rPr>
          <w:rFonts w:eastAsiaTheme="minorEastAsia"/>
        </w:rPr>
      </w:pPr>
    </w:p>
    <w:p w:rsidR="000472D3" w:rsidRPr="000472D3" w:rsidRDefault="000472D3" w:rsidP="000472D3">
      <w:pPr>
        <w:pStyle w:val="shellstyle"/>
      </w:pPr>
      <w:r w:rsidRPr="000472D3">
        <w:t>vi /etc/security/limits.conf</w:t>
      </w:r>
    </w:p>
    <w:p w:rsidR="000472D3" w:rsidRPr="000472D3" w:rsidRDefault="000472D3" w:rsidP="000472D3">
      <w:pPr>
        <w:pStyle w:val="shellstyle"/>
      </w:pPr>
    </w:p>
    <w:p w:rsidR="000472D3" w:rsidRPr="000472D3" w:rsidRDefault="000472D3" w:rsidP="000472D3">
      <w:pPr>
        <w:pStyle w:val="shellstyle"/>
      </w:pPr>
      <w:r w:rsidRPr="000472D3">
        <w:t xml:space="preserve">grid soft nproc 2047 </w:t>
      </w:r>
    </w:p>
    <w:p w:rsidR="000472D3" w:rsidRPr="000472D3" w:rsidRDefault="000472D3" w:rsidP="000472D3">
      <w:pPr>
        <w:pStyle w:val="shellstyle"/>
      </w:pPr>
      <w:r w:rsidRPr="000472D3">
        <w:t xml:space="preserve">grid hard nproc 16384 </w:t>
      </w:r>
    </w:p>
    <w:p w:rsidR="000472D3" w:rsidRPr="000472D3" w:rsidRDefault="000472D3" w:rsidP="000472D3">
      <w:pPr>
        <w:pStyle w:val="shellstyle"/>
      </w:pPr>
      <w:r w:rsidRPr="000472D3">
        <w:t xml:space="preserve">grid soft nofile 1024 </w:t>
      </w:r>
    </w:p>
    <w:p w:rsidR="000472D3" w:rsidRDefault="000472D3" w:rsidP="000472D3">
      <w:pPr>
        <w:pStyle w:val="shellstyle"/>
        <w:rPr>
          <w:rFonts w:eastAsiaTheme="minorEastAsia"/>
        </w:rPr>
      </w:pPr>
      <w:r w:rsidRPr="000472D3">
        <w:t>grid hard nofile 65536</w:t>
      </w:r>
    </w:p>
    <w:p w:rsidR="00560D71" w:rsidRDefault="00560D71" w:rsidP="000472D3">
      <w:pPr>
        <w:pStyle w:val="shellstyle"/>
        <w:rPr>
          <w:rFonts w:eastAsiaTheme="minorEastAsia"/>
        </w:rPr>
      </w:pPr>
    </w:p>
    <w:p w:rsidR="00560D71" w:rsidRDefault="00560D71" w:rsidP="00560D71">
      <w:pPr>
        <w:ind w:firstLine="420"/>
        <w:rPr>
          <w:rFonts w:eastAsiaTheme="minorEastAsia"/>
        </w:rPr>
      </w:pPr>
    </w:p>
    <w:p w:rsidR="00560D71" w:rsidRDefault="00560D71" w:rsidP="00560D71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交换空间的扩展</w:t>
      </w:r>
    </w:p>
    <w:p w:rsidR="00560D71" w:rsidRPr="00560D71" w:rsidRDefault="00560D71" w:rsidP="00560D71">
      <w:pPr>
        <w:ind w:firstLine="420"/>
        <w:rPr>
          <w:rFonts w:eastAsiaTheme="minorEastAsia"/>
        </w:rPr>
      </w:pPr>
    </w:p>
    <w:p w:rsidR="00560D71" w:rsidRDefault="00560D71" w:rsidP="00560D71">
      <w:pPr>
        <w:pStyle w:val="shellstyle"/>
        <w:rPr>
          <w:rFonts w:eastAsiaTheme="minorEastAsia"/>
        </w:rPr>
      </w:pPr>
      <w:r w:rsidRPr="00560D71">
        <w:t>dd if=/dev/zero of=/swapfile bs=1M count=2662</w:t>
      </w:r>
    </w:p>
    <w:p w:rsidR="00560D71" w:rsidRPr="00560D71" w:rsidRDefault="00560D71" w:rsidP="00560D71">
      <w:pPr>
        <w:pStyle w:val="shellstyle"/>
        <w:rPr>
          <w:rFonts w:eastAsiaTheme="minorEastAsia"/>
        </w:rPr>
      </w:pPr>
    </w:p>
    <w:p w:rsidR="00560D71" w:rsidRDefault="00560D71" w:rsidP="00560D71">
      <w:pPr>
        <w:pStyle w:val="shellstyle"/>
        <w:rPr>
          <w:rFonts w:eastAsiaTheme="minorEastAsia"/>
        </w:rPr>
      </w:pPr>
      <w:r w:rsidRPr="00560D71">
        <w:lastRenderedPageBreak/>
        <w:t>mkswap /swapfile</w:t>
      </w:r>
    </w:p>
    <w:p w:rsidR="00560D71" w:rsidRPr="00560D71" w:rsidRDefault="00560D71" w:rsidP="00560D71">
      <w:pPr>
        <w:pStyle w:val="shellstyle"/>
        <w:rPr>
          <w:rFonts w:eastAsiaTheme="minorEastAsia"/>
          <w:shd w:val="clear" w:color="auto" w:fill="FFFFFF"/>
        </w:rPr>
      </w:pPr>
      <w:r w:rsidRPr="00560D71">
        <w:rPr>
          <w:rFonts w:eastAsiaTheme="minorEastAsia"/>
          <w:shd w:val="clear" w:color="auto" w:fill="FFFFFF"/>
        </w:rPr>
        <w:t>swapon /swapfile</w:t>
      </w:r>
    </w:p>
    <w:p w:rsidR="00560D71" w:rsidRDefault="00560D71" w:rsidP="00560D71">
      <w:pPr>
        <w:pStyle w:val="shellstyle"/>
        <w:rPr>
          <w:rFonts w:eastAsiaTheme="minorEastAsia"/>
        </w:rPr>
      </w:pPr>
    </w:p>
    <w:p w:rsidR="00560D71" w:rsidRDefault="00560D71" w:rsidP="00560D71">
      <w:pPr>
        <w:pStyle w:val="shellstyle"/>
        <w:rPr>
          <w:rFonts w:ascii="Verdana" w:eastAsiaTheme="minorEastAsia" w:hAnsi="Verdana"/>
          <w:sz w:val="19"/>
          <w:szCs w:val="19"/>
          <w:shd w:val="clear" w:color="auto" w:fill="FFFFFF"/>
        </w:rPr>
      </w:pPr>
      <w:r>
        <w:rPr>
          <w:rFonts w:ascii="Verdana" w:hAnsi="Verdana"/>
          <w:sz w:val="19"/>
          <w:szCs w:val="19"/>
          <w:shd w:val="clear" w:color="auto" w:fill="FFFFFF"/>
        </w:rPr>
        <w:t>vi /etc/fstab</w:t>
      </w:r>
    </w:p>
    <w:p w:rsidR="00560D71" w:rsidRDefault="00560D71" w:rsidP="00560D71">
      <w:pPr>
        <w:pStyle w:val="shellstyle"/>
        <w:rPr>
          <w:rFonts w:ascii="Verdana" w:eastAsiaTheme="minorEastAsia" w:hAnsi="Verdana"/>
          <w:sz w:val="19"/>
          <w:szCs w:val="19"/>
          <w:shd w:val="clear" w:color="auto" w:fill="FFFFFF"/>
        </w:rPr>
      </w:pPr>
      <w:r>
        <w:rPr>
          <w:rFonts w:ascii="Verdana" w:eastAsiaTheme="minorEastAsia" w:hAnsi="Verdana" w:hint="eastAsia"/>
          <w:sz w:val="19"/>
          <w:szCs w:val="19"/>
          <w:shd w:val="clear" w:color="auto" w:fill="FFFFFF"/>
        </w:rPr>
        <w:t>添加</w:t>
      </w:r>
    </w:p>
    <w:p w:rsidR="00560D71" w:rsidRPr="00560D71" w:rsidRDefault="00560D71" w:rsidP="00560D71">
      <w:pPr>
        <w:pStyle w:val="shellstyle"/>
        <w:rPr>
          <w:rFonts w:eastAsiaTheme="minorEastAsia"/>
        </w:rPr>
      </w:pPr>
      <w:r w:rsidRPr="00560D71">
        <w:rPr>
          <w:rFonts w:eastAsiaTheme="minorEastAsia"/>
        </w:rPr>
        <w:t>/swapfile swap swap defaults 0 0</w:t>
      </w:r>
    </w:p>
    <w:p w:rsidR="00560D71" w:rsidRDefault="00560D71" w:rsidP="00560D71">
      <w:pPr>
        <w:pStyle w:val="shellstyle"/>
        <w:rPr>
          <w:rFonts w:eastAsiaTheme="minorEastAsia"/>
        </w:rPr>
      </w:pPr>
      <w:r>
        <w:rPr>
          <w:rFonts w:eastAsiaTheme="minorEastAsia" w:hint="eastAsia"/>
        </w:rPr>
        <w:t>注释掉以前的</w:t>
      </w:r>
      <w:r>
        <w:rPr>
          <w:rFonts w:eastAsiaTheme="minorEastAsia" w:hint="eastAsia"/>
        </w:rPr>
        <w:t>swap</w:t>
      </w:r>
      <w:r>
        <w:rPr>
          <w:rFonts w:eastAsiaTheme="minorEastAsia" w:hint="eastAsia"/>
        </w:rPr>
        <w:t>空间</w:t>
      </w:r>
    </w:p>
    <w:p w:rsidR="00560D71" w:rsidRDefault="00560D71" w:rsidP="00560D71">
      <w:pPr>
        <w:pStyle w:val="shellstyle"/>
        <w:rPr>
          <w:rFonts w:eastAsiaTheme="minorEastAsia"/>
        </w:rPr>
      </w:pPr>
    </w:p>
    <w:p w:rsidR="00560D71" w:rsidRDefault="00560D71" w:rsidP="00560D71">
      <w:pPr>
        <w:pStyle w:val="shellstyle"/>
        <w:rPr>
          <w:rFonts w:eastAsiaTheme="minorEastAsia"/>
        </w:rPr>
      </w:pPr>
      <w:r>
        <w:rPr>
          <w:rFonts w:eastAsiaTheme="minorEastAsia" w:hint="eastAsia"/>
        </w:rPr>
        <w:t>#</w:t>
      </w:r>
      <w:r>
        <w:rPr>
          <w:rFonts w:eastAsiaTheme="minorEastAsia" w:hint="eastAsia"/>
        </w:rPr>
        <w:t>查看</w:t>
      </w:r>
      <w:r>
        <w:rPr>
          <w:rFonts w:eastAsiaTheme="minorEastAsia" w:hint="eastAsia"/>
        </w:rPr>
        <w:t>swap</w:t>
      </w:r>
      <w:r>
        <w:rPr>
          <w:rFonts w:eastAsiaTheme="minorEastAsia" w:hint="eastAsia"/>
        </w:rPr>
        <w:t>文件的情况</w:t>
      </w:r>
    </w:p>
    <w:p w:rsidR="00560D71" w:rsidRDefault="00560D71" w:rsidP="00560D71">
      <w:pPr>
        <w:pStyle w:val="shellstyle"/>
        <w:rPr>
          <w:rFonts w:eastAsiaTheme="minorEastAsia"/>
        </w:rPr>
      </w:pPr>
    </w:p>
    <w:p w:rsidR="00560D71" w:rsidRDefault="00560D71" w:rsidP="00560D71">
      <w:pPr>
        <w:pStyle w:val="shellstyle"/>
        <w:rPr>
          <w:rFonts w:eastAsiaTheme="minorEastAsia"/>
        </w:rPr>
      </w:pPr>
      <w:r w:rsidRPr="00560D71">
        <w:rPr>
          <w:rFonts w:eastAsiaTheme="minorEastAsia"/>
        </w:rPr>
        <w:t xml:space="preserve">swapon </w:t>
      </w:r>
      <w:r>
        <w:rPr>
          <w:rFonts w:eastAsiaTheme="minorEastAsia"/>
        </w:rPr>
        <w:t>–</w:t>
      </w:r>
      <w:r w:rsidRPr="00560D71">
        <w:rPr>
          <w:rFonts w:eastAsiaTheme="minorEastAsia"/>
        </w:rPr>
        <w:t>s</w:t>
      </w:r>
    </w:p>
    <w:p w:rsidR="00560D71" w:rsidRDefault="00560D71" w:rsidP="00560D71">
      <w:pPr>
        <w:pStyle w:val="shellstyle"/>
        <w:rPr>
          <w:rFonts w:eastAsiaTheme="minorEastAsia"/>
        </w:rPr>
      </w:pPr>
    </w:p>
    <w:p w:rsidR="00560D71" w:rsidRDefault="00560D71" w:rsidP="00560D71">
      <w:pPr>
        <w:pStyle w:val="shellstyle"/>
        <w:rPr>
          <w:rFonts w:eastAsiaTheme="minorEastAsia"/>
        </w:rPr>
      </w:pPr>
      <w:r>
        <w:rPr>
          <w:rFonts w:eastAsiaTheme="minorEastAsia" w:hint="eastAsia"/>
        </w:rPr>
        <w:t>#</w:t>
      </w:r>
      <w:r>
        <w:rPr>
          <w:rFonts w:eastAsiaTheme="minorEastAsia" w:hint="eastAsia"/>
        </w:rPr>
        <w:t>停用以前的</w:t>
      </w:r>
      <w:r>
        <w:rPr>
          <w:rFonts w:eastAsiaTheme="minorEastAsia" w:hint="eastAsia"/>
        </w:rPr>
        <w:t>swap</w:t>
      </w:r>
      <w:r>
        <w:rPr>
          <w:rFonts w:eastAsiaTheme="minorEastAsia" w:hint="eastAsia"/>
        </w:rPr>
        <w:t>文件</w:t>
      </w:r>
    </w:p>
    <w:p w:rsidR="00560D71" w:rsidRDefault="00560D71" w:rsidP="00560D71">
      <w:pPr>
        <w:pStyle w:val="shellstyle"/>
        <w:rPr>
          <w:rFonts w:eastAsiaTheme="minorEastAsia"/>
        </w:rPr>
      </w:pPr>
      <w:r w:rsidRPr="00560D71">
        <w:rPr>
          <w:rFonts w:eastAsiaTheme="minorEastAsia"/>
        </w:rPr>
        <w:t>swapoff /dev/mapper/VolGroup-lv_swap</w:t>
      </w:r>
    </w:p>
    <w:p w:rsidR="00560D71" w:rsidRDefault="00560D71" w:rsidP="00560D71">
      <w:pPr>
        <w:pStyle w:val="shellstyle"/>
        <w:rPr>
          <w:rFonts w:eastAsiaTheme="minorEastAsia"/>
        </w:rPr>
      </w:pPr>
    </w:p>
    <w:p w:rsidR="00560D71" w:rsidRPr="00560D71" w:rsidRDefault="00560D71" w:rsidP="00560D71">
      <w:pPr>
        <w:pStyle w:val="shellstyle"/>
        <w:rPr>
          <w:rFonts w:eastAsiaTheme="minorEastAsia"/>
        </w:rPr>
      </w:pPr>
    </w:p>
    <w:p w:rsidR="00560D71" w:rsidRPr="00560D71" w:rsidRDefault="00560D71" w:rsidP="00560D71">
      <w:pPr>
        <w:pStyle w:val="shellstyle"/>
        <w:rPr>
          <w:rFonts w:eastAsiaTheme="minorEastAsia"/>
        </w:rPr>
      </w:pPr>
    </w:p>
    <w:p w:rsidR="00560D71" w:rsidRPr="00560D71" w:rsidRDefault="00560D71" w:rsidP="00560D71">
      <w:pPr>
        <w:ind w:firstLine="420"/>
        <w:rPr>
          <w:rFonts w:eastAsiaTheme="minorEastAsia"/>
        </w:rPr>
      </w:pPr>
    </w:p>
    <w:p w:rsidR="00560D71" w:rsidRPr="00560D71" w:rsidRDefault="00560D71" w:rsidP="00560D71">
      <w:pPr>
        <w:ind w:firstLine="420"/>
        <w:rPr>
          <w:rFonts w:eastAsiaTheme="minorEastAsia"/>
        </w:rPr>
      </w:pPr>
    </w:p>
    <w:p w:rsidR="00C330B9" w:rsidRDefault="0050070C" w:rsidP="00B16881">
      <w:pPr>
        <w:pStyle w:val="4"/>
      </w:pPr>
      <w:r>
        <w:rPr>
          <w:rFonts w:hint="eastAsia"/>
        </w:rPr>
        <w:t xml:space="preserve"> </w:t>
      </w:r>
      <w:r w:rsidR="00B16881">
        <w:t>相关环境变量的配置</w:t>
      </w:r>
    </w:p>
    <w:p w:rsidR="000472D3" w:rsidRDefault="000472D3" w:rsidP="000472D3">
      <w:pPr>
        <w:ind w:firstLine="420"/>
        <w:rPr>
          <w:rFonts w:eastAsiaTheme="minorEastAsia"/>
        </w:rPr>
      </w:pPr>
    </w:p>
    <w:p w:rsidR="000472D3" w:rsidRDefault="000472D3" w:rsidP="000472D3">
      <w:pPr>
        <w:pStyle w:val="a8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配置</w:t>
      </w:r>
      <w:r>
        <w:rPr>
          <w:rFonts w:eastAsiaTheme="minorEastAsia" w:hint="eastAsia"/>
        </w:rPr>
        <w:t>grid</w:t>
      </w:r>
      <w:r>
        <w:rPr>
          <w:rFonts w:eastAsiaTheme="minorEastAsia" w:hint="eastAsia"/>
        </w:rPr>
        <w:t>用户的环境变量（注意</w:t>
      </w:r>
      <w:r>
        <w:rPr>
          <w:rFonts w:eastAsiaTheme="minorEastAsia" w:hint="eastAsia"/>
        </w:rPr>
        <w:t>RAC1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RAC2</w:t>
      </w:r>
      <w:r>
        <w:rPr>
          <w:rFonts w:eastAsiaTheme="minorEastAsia" w:hint="eastAsia"/>
        </w:rPr>
        <w:t>配置）</w:t>
      </w:r>
    </w:p>
    <w:p w:rsidR="000472D3" w:rsidRDefault="000472D3" w:rsidP="000472D3">
      <w:pPr>
        <w:ind w:firstLineChars="0"/>
        <w:rPr>
          <w:rFonts w:eastAsiaTheme="minorEastAsia"/>
        </w:rPr>
      </w:pPr>
    </w:p>
    <w:p w:rsidR="000472D3" w:rsidRDefault="000472D3" w:rsidP="000472D3">
      <w:pPr>
        <w:pStyle w:val="shellstyle"/>
      </w:pPr>
      <w:r w:rsidRPr="000472D3">
        <w:t>vi /home/grid/.bash_profile</w:t>
      </w:r>
    </w:p>
    <w:p w:rsidR="000472D3" w:rsidRDefault="000472D3" w:rsidP="000472D3">
      <w:pPr>
        <w:pStyle w:val="shellstyle"/>
      </w:pPr>
    </w:p>
    <w:p w:rsidR="000472D3" w:rsidRPr="000472D3" w:rsidRDefault="000472D3" w:rsidP="000472D3">
      <w:pPr>
        <w:pStyle w:val="shellstyle"/>
      </w:pPr>
      <w:r w:rsidRPr="000472D3">
        <w:t>export ORACLE_SID=+ASM1  # RAC1</w:t>
      </w:r>
      <w:r>
        <w:t>配置这个</w:t>
      </w:r>
    </w:p>
    <w:p w:rsidR="000472D3" w:rsidRPr="000472D3" w:rsidRDefault="000472D3" w:rsidP="000472D3">
      <w:pPr>
        <w:pStyle w:val="shellstyle"/>
        <w:rPr>
          <w:rFonts w:eastAsiaTheme="minorEastAsia"/>
        </w:rPr>
      </w:pPr>
      <w:r w:rsidRPr="000472D3">
        <w:t>export ORACLE_SID=+ASM2  # RAC2</w:t>
      </w:r>
      <w:r>
        <w:rPr>
          <w:rFonts w:eastAsiaTheme="minorEastAsia" w:hint="eastAsia"/>
        </w:rPr>
        <w:t>配置这个</w:t>
      </w:r>
    </w:p>
    <w:p w:rsidR="000472D3" w:rsidRPr="000472D3" w:rsidRDefault="000472D3" w:rsidP="000472D3">
      <w:pPr>
        <w:pStyle w:val="shellstyle"/>
      </w:pPr>
      <w:r w:rsidRPr="000472D3">
        <w:t>export ORACLE_BASE=/u01/app/grid</w:t>
      </w:r>
    </w:p>
    <w:p w:rsidR="000472D3" w:rsidRPr="000472D3" w:rsidRDefault="000472D3" w:rsidP="000472D3">
      <w:pPr>
        <w:pStyle w:val="shellstyle"/>
      </w:pPr>
      <w:r w:rsidRPr="000472D3">
        <w:t>export ORACLE_HOME=/u01/app/11.2.0/grid</w:t>
      </w:r>
    </w:p>
    <w:p w:rsidR="000472D3" w:rsidRPr="000472D3" w:rsidRDefault="000472D3" w:rsidP="000472D3">
      <w:pPr>
        <w:pStyle w:val="shellstyle"/>
      </w:pPr>
      <w:r w:rsidRPr="000472D3">
        <w:t>export PATH=/usr/sbin:$PATH</w:t>
      </w:r>
    </w:p>
    <w:p w:rsidR="000472D3" w:rsidRPr="000472D3" w:rsidRDefault="000472D3" w:rsidP="000472D3">
      <w:pPr>
        <w:pStyle w:val="shellstyle"/>
      </w:pPr>
      <w:r w:rsidRPr="000472D3">
        <w:t>export PATH=$ORACLE_HOME/bin:$PATH</w:t>
      </w:r>
    </w:p>
    <w:p w:rsidR="000472D3" w:rsidRPr="000472D3" w:rsidRDefault="000472D3" w:rsidP="000472D3">
      <w:pPr>
        <w:pStyle w:val="shellstyle"/>
      </w:pPr>
      <w:r w:rsidRPr="000472D3">
        <w:t>export LD_LIBRARY_PATH=$ORACLE_HOME/lib:/lib:/usr/lib</w:t>
      </w:r>
    </w:p>
    <w:p w:rsidR="000472D3" w:rsidRPr="000472D3" w:rsidRDefault="000472D3" w:rsidP="000472D3">
      <w:pPr>
        <w:pStyle w:val="shellstyle"/>
      </w:pPr>
      <w:r w:rsidRPr="000472D3">
        <w:t>export CLASSPATH=$ORACLE_HOME/JRE:$ORACLE_HOME/jlib:$ORACLE_HOME/rdbms/jlib</w:t>
      </w:r>
    </w:p>
    <w:p w:rsidR="000472D3" w:rsidRDefault="000472D3" w:rsidP="000472D3">
      <w:pPr>
        <w:pStyle w:val="shellstyle"/>
        <w:rPr>
          <w:rFonts w:eastAsiaTheme="minorEastAsia"/>
        </w:rPr>
      </w:pPr>
      <w:r w:rsidRPr="000472D3">
        <w:t>umask 022</w:t>
      </w:r>
    </w:p>
    <w:p w:rsidR="000F011F" w:rsidRDefault="000F011F" w:rsidP="000472D3">
      <w:pPr>
        <w:pStyle w:val="shellstyle"/>
        <w:rPr>
          <w:rFonts w:eastAsiaTheme="minorEastAsia"/>
        </w:rPr>
      </w:pPr>
    </w:p>
    <w:p w:rsidR="000F011F" w:rsidRDefault="000F011F" w:rsidP="000472D3">
      <w:pPr>
        <w:pStyle w:val="shellstyle"/>
        <w:rPr>
          <w:rFonts w:eastAsiaTheme="minorEastAsia"/>
        </w:rPr>
      </w:pPr>
    </w:p>
    <w:p w:rsidR="000F011F" w:rsidRDefault="000F011F" w:rsidP="000472D3">
      <w:pPr>
        <w:pStyle w:val="shellstyle"/>
        <w:rPr>
          <w:rFonts w:eastAsiaTheme="minorEastAsia"/>
        </w:rPr>
      </w:pPr>
      <w:r>
        <w:rPr>
          <w:rFonts w:eastAsiaTheme="minorEastAsia" w:hint="eastAsia"/>
        </w:rPr>
        <w:t xml:space="preserve">source </w:t>
      </w:r>
      <w:r w:rsidRPr="000F011F">
        <w:rPr>
          <w:rFonts w:eastAsiaTheme="minorEastAsia"/>
        </w:rPr>
        <w:t>/home/grid/.bash_profile</w:t>
      </w:r>
    </w:p>
    <w:p w:rsidR="000F011F" w:rsidRPr="000F011F" w:rsidRDefault="000F011F" w:rsidP="000472D3">
      <w:pPr>
        <w:pStyle w:val="shellstyle"/>
        <w:rPr>
          <w:rFonts w:eastAsiaTheme="minorEastAsia"/>
        </w:rPr>
      </w:pPr>
    </w:p>
    <w:p w:rsidR="000472D3" w:rsidRDefault="000472D3" w:rsidP="000472D3">
      <w:pPr>
        <w:ind w:firstLineChars="0"/>
        <w:rPr>
          <w:rFonts w:eastAsiaTheme="minorEastAsia"/>
        </w:rPr>
      </w:pPr>
    </w:p>
    <w:p w:rsidR="000472D3" w:rsidRPr="000472D3" w:rsidRDefault="000472D3" w:rsidP="000472D3">
      <w:pPr>
        <w:ind w:firstLineChars="0"/>
        <w:rPr>
          <w:rFonts w:eastAsiaTheme="minorEastAsia"/>
        </w:rPr>
      </w:pPr>
    </w:p>
    <w:p w:rsidR="000472D3" w:rsidRDefault="000472D3" w:rsidP="000472D3">
      <w:pPr>
        <w:pStyle w:val="a8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配置</w:t>
      </w:r>
      <w:r>
        <w:rPr>
          <w:rFonts w:eastAsiaTheme="minorEastAsia" w:hint="eastAsia"/>
        </w:rPr>
        <w:t>oracle</w:t>
      </w:r>
      <w:r>
        <w:rPr>
          <w:rFonts w:eastAsiaTheme="minorEastAsia" w:hint="eastAsia"/>
        </w:rPr>
        <w:t>用户的环境变量</w:t>
      </w:r>
      <w:r w:rsidR="000F011F">
        <w:rPr>
          <w:rFonts w:eastAsiaTheme="minorEastAsia" w:hint="eastAsia"/>
        </w:rPr>
        <w:t>（注意</w:t>
      </w:r>
      <w:r w:rsidR="000F011F">
        <w:rPr>
          <w:rFonts w:eastAsiaTheme="minorEastAsia" w:hint="eastAsia"/>
        </w:rPr>
        <w:t>RAC1</w:t>
      </w:r>
      <w:r w:rsidR="000F011F">
        <w:rPr>
          <w:rFonts w:eastAsiaTheme="minorEastAsia" w:hint="eastAsia"/>
        </w:rPr>
        <w:t>和</w:t>
      </w:r>
      <w:r w:rsidR="000F011F">
        <w:rPr>
          <w:rFonts w:eastAsiaTheme="minorEastAsia" w:hint="eastAsia"/>
        </w:rPr>
        <w:t>RAC2</w:t>
      </w:r>
      <w:r w:rsidR="000F011F">
        <w:rPr>
          <w:rFonts w:eastAsiaTheme="minorEastAsia" w:hint="eastAsia"/>
        </w:rPr>
        <w:t>的配置）</w:t>
      </w:r>
    </w:p>
    <w:p w:rsidR="000F011F" w:rsidRDefault="000F011F" w:rsidP="000F011F">
      <w:pPr>
        <w:ind w:firstLineChars="0"/>
        <w:rPr>
          <w:rFonts w:eastAsiaTheme="minorEastAsia"/>
        </w:rPr>
      </w:pPr>
    </w:p>
    <w:p w:rsidR="000F011F" w:rsidRDefault="000F011F" w:rsidP="000F011F">
      <w:pPr>
        <w:pStyle w:val="shellstyle"/>
      </w:pPr>
      <w:r w:rsidRPr="000F011F">
        <w:t>vi /home/oracle/.bash_profile</w:t>
      </w:r>
    </w:p>
    <w:p w:rsidR="000F011F" w:rsidRDefault="000F011F" w:rsidP="000F011F">
      <w:pPr>
        <w:pStyle w:val="shellstyle"/>
      </w:pPr>
    </w:p>
    <w:p w:rsidR="000F011F" w:rsidRPr="000F011F" w:rsidRDefault="000F011F" w:rsidP="000F011F">
      <w:pPr>
        <w:pStyle w:val="shellstyle"/>
      </w:pPr>
      <w:r w:rsidRPr="000F011F">
        <w:t>export ORACLE_SID=orcl1  # RAC1</w:t>
      </w:r>
    </w:p>
    <w:p w:rsidR="000F011F" w:rsidRPr="000F011F" w:rsidRDefault="000F011F" w:rsidP="000F011F">
      <w:pPr>
        <w:pStyle w:val="shellstyle"/>
      </w:pPr>
      <w:r w:rsidRPr="000F011F">
        <w:t>export ORACLE_SID=orcl2  # RAC2</w:t>
      </w:r>
    </w:p>
    <w:p w:rsidR="000F011F" w:rsidRPr="000F011F" w:rsidRDefault="000F011F" w:rsidP="000F011F">
      <w:pPr>
        <w:pStyle w:val="shellstyle"/>
      </w:pPr>
      <w:r w:rsidRPr="000F011F">
        <w:t>export ORACLE_UNQNAME=orcl</w:t>
      </w:r>
    </w:p>
    <w:p w:rsidR="000F011F" w:rsidRPr="000F011F" w:rsidRDefault="000F011F" w:rsidP="000F011F">
      <w:pPr>
        <w:pStyle w:val="shellstyle"/>
      </w:pPr>
      <w:r w:rsidRPr="000F011F">
        <w:t>export ORACLE_BASE=/u01/app/oracle</w:t>
      </w:r>
    </w:p>
    <w:p w:rsidR="000F011F" w:rsidRPr="000F011F" w:rsidRDefault="000F011F" w:rsidP="000F011F">
      <w:pPr>
        <w:pStyle w:val="shellstyle"/>
      </w:pPr>
      <w:r w:rsidRPr="000F011F">
        <w:t>export ORACLE_HOME=$ORACLE_BASE/product/11.2.0/db_1</w:t>
      </w:r>
    </w:p>
    <w:p w:rsidR="000F011F" w:rsidRPr="000F011F" w:rsidRDefault="000F011F" w:rsidP="000F011F">
      <w:pPr>
        <w:pStyle w:val="shellstyle"/>
      </w:pPr>
      <w:r w:rsidRPr="000F011F">
        <w:t>export TNS_ADMIN=$ORACLE_HOME/network/admin</w:t>
      </w:r>
    </w:p>
    <w:p w:rsidR="000F011F" w:rsidRPr="000F011F" w:rsidRDefault="000F011F" w:rsidP="000F011F">
      <w:pPr>
        <w:pStyle w:val="shellstyle"/>
      </w:pPr>
      <w:r w:rsidRPr="000F011F">
        <w:t>export PATH=/usr/sbin:$PATH</w:t>
      </w:r>
    </w:p>
    <w:p w:rsidR="000F011F" w:rsidRPr="000F011F" w:rsidRDefault="000F011F" w:rsidP="000F011F">
      <w:pPr>
        <w:pStyle w:val="shellstyle"/>
      </w:pPr>
      <w:r w:rsidRPr="000F011F">
        <w:t>export PATH=$ORACLE_HOME/bin:$PATH</w:t>
      </w:r>
    </w:p>
    <w:p w:rsidR="000F011F" w:rsidRDefault="000F011F" w:rsidP="000F011F">
      <w:pPr>
        <w:pStyle w:val="shellstyle"/>
        <w:rPr>
          <w:rFonts w:eastAsiaTheme="minorEastAsia"/>
        </w:rPr>
      </w:pPr>
      <w:r w:rsidRPr="000F011F">
        <w:t>export LD_LIBRARY_PATH=$ORACLE_HOME/lib:/lib:/usr/lib</w:t>
      </w:r>
    </w:p>
    <w:p w:rsidR="000F011F" w:rsidRDefault="000F011F" w:rsidP="000F011F">
      <w:pPr>
        <w:pStyle w:val="shellstyle"/>
        <w:rPr>
          <w:rFonts w:eastAsiaTheme="minorEastAsia"/>
        </w:rPr>
      </w:pPr>
    </w:p>
    <w:p w:rsidR="000F011F" w:rsidRDefault="000F011F" w:rsidP="000F011F">
      <w:pPr>
        <w:pStyle w:val="shellstyle"/>
        <w:rPr>
          <w:rFonts w:eastAsiaTheme="minorEastAsia"/>
        </w:rPr>
      </w:pPr>
      <w:r>
        <w:rPr>
          <w:rFonts w:eastAsiaTheme="minorEastAsia" w:hint="eastAsia"/>
        </w:rPr>
        <w:t xml:space="preserve">source </w:t>
      </w:r>
      <w:r w:rsidRPr="000F011F">
        <w:rPr>
          <w:rFonts w:eastAsiaTheme="minorEastAsia"/>
        </w:rPr>
        <w:t>/home/grid/.bash_profile</w:t>
      </w:r>
    </w:p>
    <w:p w:rsidR="000F011F" w:rsidRDefault="000F011F" w:rsidP="000F011F">
      <w:pPr>
        <w:pStyle w:val="shellstyle"/>
        <w:rPr>
          <w:rFonts w:eastAsiaTheme="minorEastAsia"/>
        </w:rPr>
      </w:pPr>
    </w:p>
    <w:p w:rsidR="00F01100" w:rsidRPr="000F011F" w:rsidRDefault="00F01100" w:rsidP="00F01100">
      <w:pPr>
        <w:ind w:firstLine="420"/>
      </w:pPr>
    </w:p>
    <w:p w:rsidR="000472D3" w:rsidRDefault="00BC0EE2" w:rsidP="00BC0EE2">
      <w:pPr>
        <w:pStyle w:val="a8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修改</w:t>
      </w:r>
      <w:r>
        <w:rPr>
          <w:rFonts w:eastAsiaTheme="minorEastAsia" w:hint="eastAsia"/>
        </w:rPr>
        <w:t>root</w:t>
      </w:r>
      <w:r>
        <w:rPr>
          <w:rFonts w:eastAsiaTheme="minorEastAsia" w:hint="eastAsia"/>
        </w:rPr>
        <w:t>的环境变量。使</w:t>
      </w:r>
      <w:r>
        <w:rPr>
          <w:rFonts w:eastAsiaTheme="minorEastAsia" w:hint="eastAsia"/>
        </w:rPr>
        <w:t>root</w:t>
      </w:r>
      <w:r>
        <w:rPr>
          <w:rFonts w:eastAsiaTheme="minorEastAsia" w:hint="eastAsia"/>
        </w:rPr>
        <w:t>的用户能使用</w:t>
      </w:r>
      <w:r>
        <w:rPr>
          <w:rFonts w:eastAsiaTheme="minorEastAsia" w:hint="eastAsia"/>
        </w:rPr>
        <w:t>grid</w:t>
      </w:r>
      <w:r>
        <w:rPr>
          <w:rFonts w:eastAsiaTheme="minorEastAsia" w:hint="eastAsia"/>
        </w:rPr>
        <w:t>用户和</w:t>
      </w:r>
      <w:r>
        <w:rPr>
          <w:rFonts w:eastAsiaTheme="minorEastAsia" w:hint="eastAsia"/>
        </w:rPr>
        <w:t>oracle</w:t>
      </w:r>
      <w:r>
        <w:rPr>
          <w:rFonts w:eastAsiaTheme="minorEastAsia" w:hint="eastAsia"/>
        </w:rPr>
        <w:t>用户相关的环境变量</w:t>
      </w:r>
    </w:p>
    <w:p w:rsidR="00BC0EE2" w:rsidRDefault="00BC0EE2" w:rsidP="00BC0EE2">
      <w:pPr>
        <w:pStyle w:val="a8"/>
        <w:ind w:left="840" w:firstLineChars="0" w:firstLine="0"/>
        <w:rPr>
          <w:rFonts w:eastAsiaTheme="minorEastAsia"/>
        </w:rPr>
      </w:pPr>
    </w:p>
    <w:p w:rsidR="00F01100" w:rsidRDefault="00276490" w:rsidP="00276490">
      <w:pPr>
        <w:pStyle w:val="shellstyle"/>
      </w:pPr>
      <w:r>
        <w:t>v</w:t>
      </w:r>
      <w:r w:rsidRPr="00276490">
        <w:t>i</w:t>
      </w:r>
      <w:r>
        <w:rPr>
          <w:rFonts w:hint="eastAsia"/>
        </w:rPr>
        <w:t xml:space="preserve"> </w:t>
      </w:r>
      <w:r w:rsidRPr="00276490">
        <w:t xml:space="preserve"> /root/.bash_profile</w:t>
      </w:r>
    </w:p>
    <w:p w:rsidR="00276490" w:rsidRDefault="00276490" w:rsidP="00276490">
      <w:pPr>
        <w:pStyle w:val="shellstyle"/>
      </w:pPr>
    </w:p>
    <w:p w:rsidR="00276490" w:rsidRPr="00276490" w:rsidRDefault="00276490" w:rsidP="00276490">
      <w:pPr>
        <w:pStyle w:val="shellstyle"/>
      </w:pPr>
      <w:r w:rsidRPr="00276490">
        <w:t>source /home/oracle/.bash_profile</w:t>
      </w:r>
    </w:p>
    <w:p w:rsidR="00F01100" w:rsidRDefault="00276490" w:rsidP="00276490">
      <w:pPr>
        <w:pStyle w:val="shellstyle"/>
        <w:rPr>
          <w:rFonts w:eastAsiaTheme="minorEastAsia"/>
        </w:rPr>
      </w:pPr>
      <w:r w:rsidRPr="00276490">
        <w:t>source /home/grid/.bash_profile</w:t>
      </w:r>
    </w:p>
    <w:p w:rsidR="0050070C" w:rsidRDefault="0050070C" w:rsidP="00276490">
      <w:pPr>
        <w:pStyle w:val="shellstyle"/>
        <w:rPr>
          <w:rFonts w:eastAsiaTheme="minorEastAsia"/>
        </w:rPr>
      </w:pPr>
    </w:p>
    <w:p w:rsidR="0050070C" w:rsidRDefault="0050070C" w:rsidP="0050070C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oracle asm disks</w:t>
      </w:r>
    </w:p>
    <w:p w:rsidR="0050070C" w:rsidRDefault="0050070C" w:rsidP="0050070C">
      <w:pPr>
        <w:ind w:firstLine="420"/>
        <w:rPr>
          <w:rFonts w:eastAsiaTheme="minorEastAsia"/>
        </w:rPr>
      </w:pPr>
    </w:p>
    <w:p w:rsidR="0050070C" w:rsidRDefault="0050070C" w:rsidP="0050070C">
      <w:pPr>
        <w:pStyle w:val="a8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硬盘分区</w:t>
      </w:r>
    </w:p>
    <w:p w:rsidR="00D57E7A" w:rsidRDefault="00D57E7A" w:rsidP="00D57E7A">
      <w:pPr>
        <w:ind w:firstLineChars="0"/>
        <w:rPr>
          <w:rFonts w:eastAsiaTheme="minorEastAsia"/>
        </w:rPr>
      </w:pPr>
    </w:p>
    <w:p w:rsidR="00D57E7A" w:rsidRDefault="00D57E7A" w:rsidP="00D57E7A">
      <w:pPr>
        <w:pStyle w:val="shellstyle"/>
      </w:pPr>
      <w:r w:rsidRPr="00D57E7A">
        <w:t>fdisk /dev/sdb</w:t>
      </w:r>
    </w:p>
    <w:p w:rsidR="00D57E7A" w:rsidRDefault="00D57E7A" w:rsidP="00D57E7A">
      <w:pPr>
        <w:pStyle w:val="shellstyle"/>
      </w:pPr>
    </w:p>
    <w:p w:rsidR="00D57E7A" w:rsidRDefault="00D57E7A" w:rsidP="00D57E7A">
      <w:pPr>
        <w:pStyle w:val="shellstyle"/>
      </w:pPr>
      <w:r w:rsidRPr="00D57E7A">
        <w:t>fdisk /dev/sdb</w:t>
      </w:r>
    </w:p>
    <w:p w:rsidR="00D57E7A" w:rsidRDefault="00D57E7A" w:rsidP="00D57E7A">
      <w:pPr>
        <w:pStyle w:val="shellstyle"/>
      </w:pPr>
    </w:p>
    <w:p w:rsidR="00D57E7A" w:rsidRDefault="00D57E7A" w:rsidP="00D57E7A">
      <w:pPr>
        <w:pStyle w:val="shellstyle"/>
      </w:pPr>
      <w:r w:rsidRPr="00D57E7A">
        <w:t>fdisk /dev/sdb</w:t>
      </w:r>
    </w:p>
    <w:p w:rsidR="00D57E7A" w:rsidRDefault="00D57E7A" w:rsidP="00D57E7A">
      <w:pPr>
        <w:pStyle w:val="shellstyle"/>
      </w:pPr>
    </w:p>
    <w:p w:rsidR="00D57E7A" w:rsidRDefault="00D57E7A" w:rsidP="00D57E7A">
      <w:pPr>
        <w:pStyle w:val="shellstyle"/>
      </w:pPr>
      <w:r w:rsidRPr="00D57E7A">
        <w:t>fdisk /dev/sdb</w:t>
      </w:r>
    </w:p>
    <w:p w:rsidR="00D57E7A" w:rsidRDefault="00D57E7A" w:rsidP="00D57E7A">
      <w:pPr>
        <w:pStyle w:val="shellstyle"/>
      </w:pPr>
    </w:p>
    <w:p w:rsidR="00D57E7A" w:rsidRDefault="00D57E7A" w:rsidP="00D57E7A">
      <w:pPr>
        <w:pStyle w:val="shellstyle"/>
        <w:rPr>
          <w:rFonts w:eastAsiaTheme="minorEastAsia"/>
        </w:rPr>
      </w:pPr>
      <w:r w:rsidRPr="00D57E7A">
        <w:t>fdisk /dev/sdb</w:t>
      </w:r>
    </w:p>
    <w:p w:rsidR="00D57E7A" w:rsidRDefault="00D57E7A" w:rsidP="00D57E7A">
      <w:pPr>
        <w:pStyle w:val="shellstyle"/>
        <w:rPr>
          <w:rFonts w:eastAsiaTheme="minorEastAsia"/>
        </w:rPr>
      </w:pPr>
    </w:p>
    <w:p w:rsidR="00D57E7A" w:rsidRDefault="00D57E7A" w:rsidP="00D57E7A">
      <w:pPr>
        <w:ind w:firstLine="420"/>
        <w:rPr>
          <w:rFonts w:eastAsiaTheme="minorEastAsia"/>
        </w:rPr>
      </w:pPr>
    </w:p>
    <w:p w:rsidR="00D57E7A" w:rsidRDefault="00D57E7A" w:rsidP="00D57E7A">
      <w:pPr>
        <w:pStyle w:val="a8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获取每个磁盘的</w:t>
      </w:r>
      <w:r w:rsidR="00FD4935">
        <w:rPr>
          <w:rFonts w:eastAsiaTheme="minorEastAsia" w:hint="eastAsia"/>
        </w:rPr>
        <w:t>sisi id</w:t>
      </w:r>
    </w:p>
    <w:p w:rsidR="00FD4935" w:rsidRDefault="00FD4935" w:rsidP="00FD4935">
      <w:pPr>
        <w:pStyle w:val="a8"/>
        <w:ind w:left="840" w:firstLineChars="0" w:firstLine="0"/>
        <w:rPr>
          <w:rFonts w:eastAsiaTheme="minorEastAsia"/>
        </w:rPr>
      </w:pPr>
    </w:p>
    <w:p w:rsidR="00FD4935" w:rsidRPr="00FD4935" w:rsidRDefault="00FD4935" w:rsidP="00FD4935">
      <w:pPr>
        <w:pStyle w:val="shellstyle"/>
      </w:pPr>
      <w:r w:rsidRPr="00FD4935">
        <w:t>[root@localhost ~]# /sbin/scsi_id -g -u -d /dev/sdb</w:t>
      </w:r>
    </w:p>
    <w:p w:rsidR="00FD4935" w:rsidRPr="00FD4935" w:rsidRDefault="00FD4935" w:rsidP="00FD4935">
      <w:pPr>
        <w:pStyle w:val="shellstyle"/>
      </w:pPr>
      <w:r w:rsidRPr="00FD4935">
        <w:t>36000c2981ee1645b48c44666136bf242</w:t>
      </w:r>
    </w:p>
    <w:p w:rsidR="00FD4935" w:rsidRPr="00FD4935" w:rsidRDefault="00FD4935" w:rsidP="00FD4935">
      <w:pPr>
        <w:pStyle w:val="shellstyle"/>
      </w:pPr>
      <w:r w:rsidRPr="00FD4935">
        <w:t>[root@localhost ~]# /sbin/scsi_id -g -u -d /dev/sdc</w:t>
      </w:r>
    </w:p>
    <w:p w:rsidR="00FD4935" w:rsidRPr="00FD4935" w:rsidRDefault="00FD4935" w:rsidP="00FD4935">
      <w:pPr>
        <w:pStyle w:val="shellstyle"/>
      </w:pPr>
      <w:r w:rsidRPr="00FD4935">
        <w:t>36000c293ec22cec51d539043496a2944</w:t>
      </w:r>
    </w:p>
    <w:p w:rsidR="00FD4935" w:rsidRPr="00FD4935" w:rsidRDefault="00FD4935" w:rsidP="00FD4935">
      <w:pPr>
        <w:pStyle w:val="shellstyle"/>
      </w:pPr>
      <w:r w:rsidRPr="00FD4935">
        <w:t>[root@localhost ~]# /sbin/scsi_id -g -u -d /dev/sdd</w:t>
      </w:r>
    </w:p>
    <w:p w:rsidR="00FD4935" w:rsidRPr="00FD4935" w:rsidRDefault="00FD4935" w:rsidP="00FD4935">
      <w:pPr>
        <w:pStyle w:val="shellstyle"/>
      </w:pPr>
      <w:r w:rsidRPr="00FD4935">
        <w:t>36000c29936580490b6a077f5a05708c9</w:t>
      </w:r>
    </w:p>
    <w:p w:rsidR="00FD4935" w:rsidRPr="00FD4935" w:rsidRDefault="00FD4935" w:rsidP="00FD4935">
      <w:pPr>
        <w:pStyle w:val="shellstyle"/>
      </w:pPr>
      <w:r w:rsidRPr="00FD4935">
        <w:t>[root@localhost ~]# /sbin/scsi_id -g -u -d /dev/sde</w:t>
      </w:r>
    </w:p>
    <w:p w:rsidR="00FD4935" w:rsidRPr="00FD4935" w:rsidRDefault="00FD4935" w:rsidP="00FD4935">
      <w:pPr>
        <w:pStyle w:val="shellstyle"/>
      </w:pPr>
      <w:r w:rsidRPr="00FD4935">
        <w:t>36000c29bc8f199d7a3cc1445188bfe8c</w:t>
      </w:r>
    </w:p>
    <w:p w:rsidR="00FD4935" w:rsidRPr="00FD4935" w:rsidRDefault="00FD4935" w:rsidP="00FD4935">
      <w:pPr>
        <w:pStyle w:val="shellstyle"/>
      </w:pPr>
      <w:r w:rsidRPr="00FD4935">
        <w:t>[root@localhost ~]# /sbin/scsi_id -g -u -d /dev/sdf</w:t>
      </w:r>
    </w:p>
    <w:p w:rsidR="00FD4935" w:rsidRDefault="00FD4935" w:rsidP="00FD4935">
      <w:pPr>
        <w:pStyle w:val="shellstyle"/>
        <w:rPr>
          <w:rFonts w:eastAsiaTheme="minorEastAsia"/>
        </w:rPr>
      </w:pPr>
      <w:r w:rsidRPr="00FD4935">
        <w:t>36000c29ed17c8319de05051620a5cf7f</w:t>
      </w:r>
    </w:p>
    <w:p w:rsidR="00FD4935" w:rsidRDefault="00FD4935" w:rsidP="00FD4935">
      <w:pPr>
        <w:pStyle w:val="shellstyle"/>
        <w:rPr>
          <w:rFonts w:eastAsiaTheme="minorEastAsia"/>
        </w:rPr>
      </w:pPr>
    </w:p>
    <w:p w:rsidR="00FD4935" w:rsidRDefault="00FD4935" w:rsidP="00FD4935">
      <w:pPr>
        <w:ind w:firstLine="420"/>
        <w:rPr>
          <w:rFonts w:eastAsiaTheme="minorEastAsia"/>
        </w:rPr>
      </w:pPr>
    </w:p>
    <w:p w:rsidR="00FD4935" w:rsidRDefault="00FD4935" w:rsidP="00FD4935">
      <w:pPr>
        <w:pStyle w:val="a8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创建</w:t>
      </w:r>
      <w:r w:rsidRPr="00FD4935">
        <w:rPr>
          <w:rFonts w:eastAsiaTheme="minorEastAsia"/>
        </w:rPr>
        <w:t>99-oracle-asmdevices.rules</w:t>
      </w:r>
      <w:r>
        <w:rPr>
          <w:rFonts w:eastAsiaTheme="minorEastAsia"/>
        </w:rPr>
        <w:t>文件</w:t>
      </w:r>
    </w:p>
    <w:p w:rsidR="00FD4935" w:rsidRPr="00FD4935" w:rsidRDefault="00FD4935" w:rsidP="00FD4935">
      <w:pPr>
        <w:ind w:firstLineChars="0"/>
        <w:rPr>
          <w:rFonts w:eastAsiaTheme="minorEastAsia"/>
        </w:rPr>
      </w:pPr>
    </w:p>
    <w:p w:rsidR="00FD4935" w:rsidRDefault="00FD4935" w:rsidP="00FD4935">
      <w:pPr>
        <w:ind w:left="-200" w:firstLineChars="0"/>
        <w:rPr>
          <w:rFonts w:eastAsiaTheme="minorEastAsia"/>
        </w:rPr>
      </w:pPr>
    </w:p>
    <w:p w:rsidR="00FD4935" w:rsidRPr="00FD4935" w:rsidRDefault="00FD4935" w:rsidP="00FD4935">
      <w:pPr>
        <w:pStyle w:val="shellstyle"/>
        <w:rPr>
          <w:rFonts w:eastAsiaTheme="minorEastAsia"/>
          <w:sz w:val="18"/>
          <w:szCs w:val="18"/>
        </w:rPr>
      </w:pPr>
      <w:r w:rsidRPr="00FD4935">
        <w:rPr>
          <w:rFonts w:eastAsiaTheme="minorEastAsia"/>
          <w:sz w:val="18"/>
          <w:szCs w:val="18"/>
        </w:rPr>
        <w:t>vi /etc/udev/rules.d/99-oracle-asmdevices.rules</w:t>
      </w:r>
    </w:p>
    <w:p w:rsidR="00FD4935" w:rsidRPr="00FD4935" w:rsidRDefault="00FD4935" w:rsidP="00FD4935">
      <w:pPr>
        <w:pStyle w:val="shellstyle"/>
        <w:rPr>
          <w:rFonts w:eastAsiaTheme="minorEastAsia"/>
          <w:sz w:val="18"/>
          <w:szCs w:val="18"/>
        </w:rPr>
      </w:pPr>
    </w:p>
    <w:p w:rsidR="00FD4935" w:rsidRPr="00FD4935" w:rsidRDefault="00FD4935" w:rsidP="00FD4935">
      <w:pPr>
        <w:pStyle w:val="shellstyle"/>
        <w:rPr>
          <w:rFonts w:eastAsiaTheme="minorEastAsia"/>
          <w:sz w:val="18"/>
          <w:szCs w:val="18"/>
        </w:rPr>
      </w:pPr>
    </w:p>
    <w:p w:rsidR="00FD4935" w:rsidRPr="00FD4935" w:rsidRDefault="00FD4935" w:rsidP="00FD4935">
      <w:pPr>
        <w:pStyle w:val="shellstyle"/>
        <w:rPr>
          <w:rFonts w:eastAsiaTheme="minorEastAsia"/>
          <w:sz w:val="18"/>
          <w:szCs w:val="18"/>
        </w:rPr>
      </w:pPr>
    </w:p>
    <w:p w:rsidR="00FD4935" w:rsidRPr="00FD4935" w:rsidRDefault="00FD4935" w:rsidP="00FD4935">
      <w:pPr>
        <w:pStyle w:val="shellstyle"/>
        <w:rPr>
          <w:sz w:val="18"/>
          <w:szCs w:val="18"/>
        </w:rPr>
      </w:pPr>
      <w:r w:rsidRPr="00FD4935">
        <w:rPr>
          <w:sz w:val="18"/>
          <w:szCs w:val="18"/>
        </w:rPr>
        <w:t>KERNEL=="sd?1", BUS=="scsi", PROGRAM=="/sbin/scsi_id -g -u -d /dev/$parent", RESULT=="36000c2981ee1645b48c44666136bf242", NAME="asm-disk1", OWNER="grid", GROUP="asmadmin", MODE="0660"</w:t>
      </w:r>
    </w:p>
    <w:p w:rsidR="00FD4935" w:rsidRPr="00FD4935" w:rsidRDefault="00FD4935" w:rsidP="00FD4935">
      <w:pPr>
        <w:pStyle w:val="shellstyle"/>
        <w:rPr>
          <w:sz w:val="18"/>
          <w:szCs w:val="18"/>
        </w:rPr>
      </w:pPr>
      <w:r w:rsidRPr="00FD4935">
        <w:rPr>
          <w:sz w:val="18"/>
          <w:szCs w:val="18"/>
        </w:rPr>
        <w:t>KERNEL=="sd?1", BUS=="scsi", PROGRAM=="/sbin/scsi_id -g -u -d /dev/$parent", RESULT=="36000c293ec22cec51d539043496a2944", NAME="asm-disk2", OWNER="grid", GROUP="asmadmin", MODE="0660"</w:t>
      </w:r>
    </w:p>
    <w:p w:rsidR="00FD4935" w:rsidRPr="00FD4935" w:rsidRDefault="00FD4935" w:rsidP="00FD4935">
      <w:pPr>
        <w:pStyle w:val="shellstyle"/>
        <w:rPr>
          <w:sz w:val="18"/>
          <w:szCs w:val="18"/>
        </w:rPr>
      </w:pPr>
      <w:r w:rsidRPr="00FD4935">
        <w:rPr>
          <w:sz w:val="18"/>
          <w:szCs w:val="18"/>
        </w:rPr>
        <w:t>KERNEL=="sd?1", BUS=="scsi", PROGRAM=="/sbin/scsi_id -g -u -d /dev/$parent", RESULT=="36000c29936580490b6a077f5a05708c9", NAME="asm-disk3", OWNER="grid", GROUP="asmadmin", MODE="0660"</w:t>
      </w:r>
    </w:p>
    <w:p w:rsidR="00FD4935" w:rsidRPr="00FD4935" w:rsidRDefault="00FD4935" w:rsidP="00FD4935">
      <w:pPr>
        <w:pStyle w:val="shellstyle"/>
        <w:rPr>
          <w:sz w:val="18"/>
          <w:szCs w:val="18"/>
        </w:rPr>
      </w:pPr>
      <w:r w:rsidRPr="00FD4935">
        <w:rPr>
          <w:sz w:val="18"/>
          <w:szCs w:val="18"/>
        </w:rPr>
        <w:t>KERNEL=="sd?1", BUS=="scsi", PROGRAM=="/sbin/scsi_id -g -u -d /dev/$parent", RESULT=="36000c29bc8f199d7a3cc1445188bfe8c", NAME="asm-disk4", OWNER="grid", GROUP="asmadmin", MODE="0660"</w:t>
      </w:r>
    </w:p>
    <w:p w:rsidR="00FD4935" w:rsidRDefault="00FD4935" w:rsidP="00FD4935">
      <w:pPr>
        <w:pStyle w:val="shellstyle"/>
        <w:rPr>
          <w:rFonts w:eastAsiaTheme="minorEastAsia"/>
          <w:sz w:val="18"/>
          <w:szCs w:val="18"/>
        </w:rPr>
      </w:pPr>
      <w:r w:rsidRPr="00FD4935">
        <w:rPr>
          <w:sz w:val="18"/>
          <w:szCs w:val="18"/>
        </w:rPr>
        <w:t>KERNEL=="sd?1", BUS=="scsi", PROGRAM=="/sbin/scsi_id -g -u -d /dev/$parent", RESULT=="36000c29ed17c8319de05051620a5cf7f", NAME="asm-disk5", OWNER="grid", GROUP="asmadmin", MODE="0660"</w:t>
      </w:r>
    </w:p>
    <w:p w:rsidR="00FD4935" w:rsidRDefault="00FD4935" w:rsidP="00FD4935">
      <w:pPr>
        <w:pStyle w:val="shellstyle"/>
        <w:rPr>
          <w:rFonts w:eastAsiaTheme="minorEastAsia"/>
          <w:sz w:val="18"/>
          <w:szCs w:val="18"/>
        </w:rPr>
      </w:pPr>
    </w:p>
    <w:p w:rsidR="00FD4935" w:rsidRDefault="00FD4935" w:rsidP="00FD4935">
      <w:pPr>
        <w:ind w:firstLine="420"/>
        <w:rPr>
          <w:rFonts w:eastAsiaTheme="minorEastAsia"/>
        </w:rPr>
      </w:pPr>
    </w:p>
    <w:p w:rsidR="00FD4935" w:rsidRDefault="00FD4935" w:rsidP="00FD4935">
      <w:pPr>
        <w:pStyle w:val="a8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测试</w:t>
      </w:r>
    </w:p>
    <w:p w:rsidR="00FD4935" w:rsidRDefault="00FD4935" w:rsidP="00FD4935">
      <w:pPr>
        <w:pStyle w:val="a8"/>
        <w:ind w:left="840" w:firstLineChars="0" w:firstLine="0"/>
        <w:rPr>
          <w:rFonts w:eastAsiaTheme="minorEastAsia"/>
        </w:rPr>
      </w:pPr>
    </w:p>
    <w:p w:rsidR="00FD4935" w:rsidRPr="00FD4935" w:rsidRDefault="00FD4935" w:rsidP="00FD4935">
      <w:pPr>
        <w:pStyle w:val="shellstyle"/>
      </w:pPr>
      <w:r w:rsidRPr="00FD4935">
        <w:t>udevadm test /block/sdb/sdb1</w:t>
      </w:r>
    </w:p>
    <w:p w:rsidR="00FD4935" w:rsidRPr="00FD4935" w:rsidRDefault="00FD4935" w:rsidP="00FD4935">
      <w:pPr>
        <w:pStyle w:val="shellstyle"/>
      </w:pPr>
      <w:r w:rsidRPr="00FD4935">
        <w:t>udevadm test /block/sdc/sdc1</w:t>
      </w:r>
    </w:p>
    <w:p w:rsidR="00FD4935" w:rsidRPr="00FD4935" w:rsidRDefault="00FD4935" w:rsidP="00FD4935">
      <w:pPr>
        <w:pStyle w:val="shellstyle"/>
      </w:pPr>
      <w:r w:rsidRPr="00FD4935">
        <w:t>udevadm test /block/sdd/sdd1</w:t>
      </w:r>
    </w:p>
    <w:p w:rsidR="00FD4935" w:rsidRPr="00FD4935" w:rsidRDefault="00FD4935" w:rsidP="00FD4935">
      <w:pPr>
        <w:pStyle w:val="shellstyle"/>
      </w:pPr>
      <w:r w:rsidRPr="00FD4935">
        <w:lastRenderedPageBreak/>
        <w:t>udevadm test /block/sde/sde1</w:t>
      </w:r>
    </w:p>
    <w:p w:rsidR="00FD4935" w:rsidRDefault="00FD4935" w:rsidP="00FD4935">
      <w:pPr>
        <w:pStyle w:val="shellstyle"/>
        <w:rPr>
          <w:rFonts w:eastAsiaTheme="minorEastAsia"/>
        </w:rPr>
      </w:pPr>
      <w:r w:rsidRPr="00FD4935">
        <w:t>udevadm test /block/sdf/sdf1</w:t>
      </w:r>
    </w:p>
    <w:p w:rsidR="00FD4935" w:rsidRDefault="00FD4935" w:rsidP="00FD4935">
      <w:pPr>
        <w:pStyle w:val="shellstyle"/>
        <w:rPr>
          <w:rFonts w:eastAsiaTheme="minorEastAsia"/>
        </w:rPr>
      </w:pPr>
    </w:p>
    <w:p w:rsidR="00FD4935" w:rsidRDefault="00FD4935" w:rsidP="00FD4935">
      <w:pPr>
        <w:ind w:firstLine="420"/>
        <w:rPr>
          <w:rFonts w:eastAsiaTheme="minorEastAsia"/>
        </w:rPr>
      </w:pPr>
    </w:p>
    <w:p w:rsidR="00FD4935" w:rsidRPr="00FD4935" w:rsidRDefault="00FD4935" w:rsidP="00FD4935">
      <w:pPr>
        <w:pStyle w:val="a8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重启和加载</w:t>
      </w:r>
      <w:r>
        <w:rPr>
          <w:rFonts w:ascii="Helvetica" w:hAnsi="Helvetica"/>
          <w:color w:val="000000"/>
          <w:shd w:val="clear" w:color="auto" w:fill="FFFFFF"/>
        </w:rPr>
        <w:t>UDEV</w:t>
      </w:r>
      <w:r>
        <w:rPr>
          <w:rFonts w:ascii="Helvetica" w:hAnsi="Helvetica"/>
          <w:color w:val="000000"/>
          <w:shd w:val="clear" w:color="auto" w:fill="FFFFFF"/>
        </w:rPr>
        <w:t>服务</w:t>
      </w:r>
    </w:p>
    <w:p w:rsidR="00FD4935" w:rsidRPr="00FD4935" w:rsidRDefault="00FD4935" w:rsidP="00FD4935">
      <w:pPr>
        <w:pStyle w:val="a8"/>
        <w:ind w:left="840" w:firstLineChars="0" w:firstLine="0"/>
        <w:rPr>
          <w:rFonts w:eastAsiaTheme="minorEastAsia"/>
        </w:rPr>
      </w:pPr>
    </w:p>
    <w:p w:rsidR="00FD4935" w:rsidRDefault="00FD4935" w:rsidP="00FD4935">
      <w:pPr>
        <w:pStyle w:val="shellstyle"/>
        <w:rPr>
          <w:rFonts w:eastAsiaTheme="minorEastAsia"/>
        </w:rPr>
      </w:pPr>
      <w:r w:rsidRPr="00FD4935">
        <w:t>/sbin/start_udev</w:t>
      </w:r>
    </w:p>
    <w:p w:rsidR="00FD4935" w:rsidRDefault="00FD4935" w:rsidP="00FD4935">
      <w:pPr>
        <w:pStyle w:val="shellstyle"/>
        <w:rPr>
          <w:rFonts w:eastAsiaTheme="minorEastAsia"/>
        </w:rPr>
      </w:pPr>
    </w:p>
    <w:p w:rsidR="00FD4935" w:rsidRDefault="00FD4935" w:rsidP="00FD4935">
      <w:pPr>
        <w:ind w:firstLine="420"/>
        <w:rPr>
          <w:rFonts w:eastAsiaTheme="minorEastAsia"/>
        </w:rPr>
      </w:pPr>
    </w:p>
    <w:p w:rsidR="00FD4935" w:rsidRDefault="00FD4935" w:rsidP="00FD4935">
      <w:pPr>
        <w:pStyle w:val="a8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查看磁盘所属的权限和是否创建成功</w:t>
      </w:r>
    </w:p>
    <w:p w:rsidR="00FD4935" w:rsidRDefault="00FD4935" w:rsidP="00FD4935">
      <w:pPr>
        <w:ind w:firstLineChars="0"/>
        <w:rPr>
          <w:rFonts w:eastAsiaTheme="minorEastAsia"/>
        </w:rPr>
      </w:pPr>
    </w:p>
    <w:p w:rsidR="00FD4935" w:rsidRPr="00FD4935" w:rsidRDefault="00FD4935" w:rsidP="00FD4935">
      <w:pPr>
        <w:pStyle w:val="shellstyle"/>
      </w:pPr>
      <w:r w:rsidRPr="00FD4935">
        <w:t>[root@localhost ~]# ll /dev/asm*</w:t>
      </w:r>
    </w:p>
    <w:p w:rsidR="00FD4935" w:rsidRPr="00FD4935" w:rsidRDefault="00FD4935" w:rsidP="00FD4935">
      <w:pPr>
        <w:pStyle w:val="shellstyle"/>
      </w:pPr>
      <w:r w:rsidRPr="00FD4935">
        <w:t>brw-rw---- 1 grid asmadmin 8, 17 Jan 19 15:22 /dev/asm-disk1</w:t>
      </w:r>
    </w:p>
    <w:p w:rsidR="00FD4935" w:rsidRPr="00FD4935" w:rsidRDefault="00FD4935" w:rsidP="00FD4935">
      <w:pPr>
        <w:pStyle w:val="shellstyle"/>
      </w:pPr>
      <w:r w:rsidRPr="00FD4935">
        <w:t>brw-rw---- 1 grid asmadmin 8, 33 Jan 19 15:22 /dev/asm-disk2</w:t>
      </w:r>
    </w:p>
    <w:p w:rsidR="00FD4935" w:rsidRPr="00FD4935" w:rsidRDefault="00FD4935" w:rsidP="00FD4935">
      <w:pPr>
        <w:pStyle w:val="shellstyle"/>
      </w:pPr>
      <w:r w:rsidRPr="00FD4935">
        <w:t>brw-rw---- 1 grid asmadmin 8, 49 Jan 19 15:22 /dev/asm-disk3</w:t>
      </w:r>
    </w:p>
    <w:p w:rsidR="00FD4935" w:rsidRPr="00FD4935" w:rsidRDefault="00FD4935" w:rsidP="00FD4935">
      <w:pPr>
        <w:pStyle w:val="shellstyle"/>
      </w:pPr>
      <w:r w:rsidRPr="00FD4935">
        <w:t>brw-rw---- 1 grid asmadmin 8, 65 Jan 19 15:22 /dev/asm-disk4</w:t>
      </w:r>
    </w:p>
    <w:p w:rsidR="00FD4935" w:rsidRPr="00FD4935" w:rsidRDefault="00FD4935" w:rsidP="00FD4935">
      <w:pPr>
        <w:pStyle w:val="shellstyle"/>
      </w:pPr>
      <w:r w:rsidRPr="00FD4935">
        <w:t>brw-rw---- 1 grid asmadmin 8, 81 Jan 19 15:22 /dev/asm-disk5</w:t>
      </w:r>
    </w:p>
    <w:sectPr w:rsidR="00FD4935" w:rsidRPr="00FD4935" w:rsidSect="00E561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618" w:rsidRDefault="00580618" w:rsidP="008D2BA9">
      <w:pPr>
        <w:ind w:firstLine="420"/>
      </w:pPr>
      <w:r>
        <w:separator/>
      </w:r>
    </w:p>
  </w:endnote>
  <w:endnote w:type="continuationSeparator" w:id="1">
    <w:p w:rsidR="00580618" w:rsidRDefault="00580618" w:rsidP="008D2BA9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111" w:rsidRDefault="00AD4111" w:rsidP="00AD4111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111" w:rsidRDefault="00AD4111" w:rsidP="00AD4111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111" w:rsidRDefault="00AD4111" w:rsidP="00AD4111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618" w:rsidRDefault="00580618" w:rsidP="008D2BA9">
      <w:pPr>
        <w:ind w:firstLine="420"/>
      </w:pPr>
      <w:r>
        <w:separator/>
      </w:r>
    </w:p>
  </w:footnote>
  <w:footnote w:type="continuationSeparator" w:id="1">
    <w:p w:rsidR="00580618" w:rsidRDefault="00580618" w:rsidP="008D2BA9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111" w:rsidRDefault="00AD4111" w:rsidP="00AD4111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111" w:rsidRDefault="00AD4111" w:rsidP="00AD4111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111" w:rsidRDefault="00AD4111" w:rsidP="00AD4111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43C5"/>
    <w:multiLevelType w:val="multilevel"/>
    <w:tmpl w:val="309C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D167A"/>
    <w:multiLevelType w:val="multilevel"/>
    <w:tmpl w:val="E4064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903528"/>
    <w:multiLevelType w:val="multilevel"/>
    <w:tmpl w:val="19DEE37C"/>
    <w:lvl w:ilvl="0">
      <w:start w:val="1"/>
      <w:numFmt w:val="bullet"/>
      <w:lvlText w:val="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</w:abstractNum>
  <w:abstractNum w:abstractNumId="3">
    <w:nsid w:val="0C1E087D"/>
    <w:multiLevelType w:val="multilevel"/>
    <w:tmpl w:val="BE569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280201"/>
    <w:multiLevelType w:val="hybridMultilevel"/>
    <w:tmpl w:val="3F340E8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18786484"/>
    <w:multiLevelType w:val="hybridMultilevel"/>
    <w:tmpl w:val="A9A0F4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DA91A9A"/>
    <w:multiLevelType w:val="hybridMultilevel"/>
    <w:tmpl w:val="9476DCB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5346A2A"/>
    <w:multiLevelType w:val="hybridMultilevel"/>
    <w:tmpl w:val="23AAA9B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29EC7E68"/>
    <w:multiLevelType w:val="hybridMultilevel"/>
    <w:tmpl w:val="F50439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C975CA9"/>
    <w:multiLevelType w:val="hybridMultilevel"/>
    <w:tmpl w:val="28AE0D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09F115A"/>
    <w:multiLevelType w:val="hybridMultilevel"/>
    <w:tmpl w:val="DECE1C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3241A4E"/>
    <w:multiLevelType w:val="hybridMultilevel"/>
    <w:tmpl w:val="147C5306"/>
    <w:lvl w:ilvl="0" w:tplc="925AEA0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4780D7A"/>
    <w:multiLevelType w:val="hybridMultilevel"/>
    <w:tmpl w:val="69C87D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8AE3510"/>
    <w:multiLevelType w:val="multilevel"/>
    <w:tmpl w:val="D1E8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325067"/>
    <w:multiLevelType w:val="hybridMultilevel"/>
    <w:tmpl w:val="ACC23C3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3EC37696"/>
    <w:multiLevelType w:val="hybridMultilevel"/>
    <w:tmpl w:val="8B7A3836"/>
    <w:lvl w:ilvl="0" w:tplc="925AEA0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0222082"/>
    <w:multiLevelType w:val="hybridMultilevel"/>
    <w:tmpl w:val="9876647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4CEE1D6B"/>
    <w:multiLevelType w:val="hybridMultilevel"/>
    <w:tmpl w:val="88687CDA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>
    <w:nsid w:val="514D4491"/>
    <w:multiLevelType w:val="hybridMultilevel"/>
    <w:tmpl w:val="7554AE1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51D801C9"/>
    <w:multiLevelType w:val="hybridMultilevel"/>
    <w:tmpl w:val="4E18770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52E26E79"/>
    <w:multiLevelType w:val="multilevel"/>
    <w:tmpl w:val="DBC4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937047"/>
    <w:multiLevelType w:val="hybridMultilevel"/>
    <w:tmpl w:val="2B4C8FEC"/>
    <w:lvl w:ilvl="0" w:tplc="04090003">
      <w:start w:val="1"/>
      <w:numFmt w:val="bullet"/>
      <w:lvlText w:val=""/>
      <w:lvlJc w:val="left"/>
      <w:pPr>
        <w:ind w:left="14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20"/>
      </w:pPr>
      <w:rPr>
        <w:rFonts w:ascii="Wingdings" w:hAnsi="Wingdings" w:hint="default"/>
      </w:rPr>
    </w:lvl>
  </w:abstractNum>
  <w:abstractNum w:abstractNumId="22">
    <w:nsid w:val="587600AB"/>
    <w:multiLevelType w:val="hybridMultilevel"/>
    <w:tmpl w:val="6C7683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E3E4CD9"/>
    <w:multiLevelType w:val="hybridMultilevel"/>
    <w:tmpl w:val="5CB26CB8"/>
    <w:lvl w:ilvl="0" w:tplc="925AEA0A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FCA04A1"/>
    <w:multiLevelType w:val="multilevel"/>
    <w:tmpl w:val="9302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BE14BA"/>
    <w:multiLevelType w:val="multilevel"/>
    <w:tmpl w:val="687CF5C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64945981"/>
    <w:multiLevelType w:val="hybridMultilevel"/>
    <w:tmpl w:val="D1D45B9C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7">
    <w:nsid w:val="64EF763A"/>
    <w:multiLevelType w:val="multilevel"/>
    <w:tmpl w:val="B2E0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914797"/>
    <w:multiLevelType w:val="multilevel"/>
    <w:tmpl w:val="470CE70A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7D60EC"/>
    <w:multiLevelType w:val="hybridMultilevel"/>
    <w:tmpl w:val="73E6DE4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C7D5820"/>
    <w:multiLevelType w:val="multilevel"/>
    <w:tmpl w:val="F702D0C8"/>
    <w:lvl w:ilvl="0">
      <w:start w:val="1"/>
      <w:numFmt w:val="bullet"/>
      <w:lvlText w:val="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  <w:sz w:val="20"/>
      </w:rPr>
    </w:lvl>
  </w:abstractNum>
  <w:abstractNum w:abstractNumId="31">
    <w:nsid w:val="6E5F0A77"/>
    <w:multiLevelType w:val="hybridMultilevel"/>
    <w:tmpl w:val="4784F5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132679F"/>
    <w:multiLevelType w:val="multilevel"/>
    <w:tmpl w:val="057C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3A2545C"/>
    <w:multiLevelType w:val="hybridMultilevel"/>
    <w:tmpl w:val="5B0EA0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74F65E27"/>
    <w:multiLevelType w:val="hybridMultilevel"/>
    <w:tmpl w:val="DF30BE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766F4550"/>
    <w:multiLevelType w:val="hybridMultilevel"/>
    <w:tmpl w:val="B37042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78EA080D"/>
    <w:multiLevelType w:val="multilevel"/>
    <w:tmpl w:val="02D4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F05D56"/>
    <w:multiLevelType w:val="hybridMultilevel"/>
    <w:tmpl w:val="0A1C1AC4"/>
    <w:lvl w:ilvl="0" w:tplc="04090003">
      <w:start w:val="1"/>
      <w:numFmt w:val="bullet"/>
      <w:lvlText w:val=""/>
      <w:lvlJc w:val="left"/>
      <w:pPr>
        <w:ind w:left="14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798F3139"/>
    <w:multiLevelType w:val="hybridMultilevel"/>
    <w:tmpl w:val="B5504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B3D1ABE"/>
    <w:multiLevelType w:val="hybridMultilevel"/>
    <w:tmpl w:val="49BC2AF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>
    <w:nsid w:val="7B541B09"/>
    <w:multiLevelType w:val="hybridMultilevel"/>
    <w:tmpl w:val="FC2017CC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1">
    <w:nsid w:val="7C9F27A4"/>
    <w:multiLevelType w:val="hybridMultilevel"/>
    <w:tmpl w:val="0C80E3BC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2">
    <w:nsid w:val="7D9C0C31"/>
    <w:multiLevelType w:val="hybridMultilevel"/>
    <w:tmpl w:val="0714F7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27"/>
  </w:num>
  <w:num w:numId="4">
    <w:abstractNumId w:val="24"/>
  </w:num>
  <w:num w:numId="5">
    <w:abstractNumId w:val="11"/>
  </w:num>
  <w:num w:numId="6">
    <w:abstractNumId w:val="31"/>
  </w:num>
  <w:num w:numId="7">
    <w:abstractNumId w:val="15"/>
  </w:num>
  <w:num w:numId="8">
    <w:abstractNumId w:val="23"/>
  </w:num>
  <w:num w:numId="9">
    <w:abstractNumId w:val="17"/>
  </w:num>
  <w:num w:numId="10">
    <w:abstractNumId w:val="41"/>
  </w:num>
  <w:num w:numId="11">
    <w:abstractNumId w:val="2"/>
  </w:num>
  <w:num w:numId="12">
    <w:abstractNumId w:val="18"/>
  </w:num>
  <w:num w:numId="13">
    <w:abstractNumId w:val="28"/>
  </w:num>
  <w:num w:numId="14">
    <w:abstractNumId w:val="30"/>
  </w:num>
  <w:num w:numId="15">
    <w:abstractNumId w:val="39"/>
  </w:num>
  <w:num w:numId="16">
    <w:abstractNumId w:val="6"/>
  </w:num>
  <w:num w:numId="17">
    <w:abstractNumId w:val="29"/>
  </w:num>
  <w:num w:numId="18">
    <w:abstractNumId w:val="32"/>
  </w:num>
  <w:num w:numId="19">
    <w:abstractNumId w:val="0"/>
  </w:num>
  <w:num w:numId="20">
    <w:abstractNumId w:val="36"/>
  </w:num>
  <w:num w:numId="21">
    <w:abstractNumId w:val="13"/>
  </w:num>
  <w:num w:numId="22">
    <w:abstractNumId w:val="3"/>
  </w:num>
  <w:num w:numId="23">
    <w:abstractNumId w:val="1"/>
  </w:num>
  <w:num w:numId="24">
    <w:abstractNumId w:val="5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3"/>
  </w:num>
  <w:num w:numId="27">
    <w:abstractNumId w:val="12"/>
  </w:num>
  <w:num w:numId="28">
    <w:abstractNumId w:val="10"/>
  </w:num>
  <w:num w:numId="29">
    <w:abstractNumId w:val="40"/>
  </w:num>
  <w:num w:numId="30">
    <w:abstractNumId w:val="21"/>
  </w:num>
  <w:num w:numId="31">
    <w:abstractNumId w:val="37"/>
  </w:num>
  <w:num w:numId="32">
    <w:abstractNumId w:val="8"/>
  </w:num>
  <w:num w:numId="33">
    <w:abstractNumId w:val="4"/>
  </w:num>
  <w:num w:numId="34">
    <w:abstractNumId w:val="16"/>
  </w:num>
  <w:num w:numId="35">
    <w:abstractNumId w:val="19"/>
  </w:num>
  <w:num w:numId="36">
    <w:abstractNumId w:val="38"/>
  </w:num>
  <w:num w:numId="37">
    <w:abstractNumId w:val="14"/>
  </w:num>
  <w:num w:numId="38">
    <w:abstractNumId w:val="42"/>
  </w:num>
  <w:num w:numId="39">
    <w:abstractNumId w:val="7"/>
  </w:num>
  <w:num w:numId="40">
    <w:abstractNumId w:val="26"/>
  </w:num>
  <w:num w:numId="41">
    <w:abstractNumId w:val="9"/>
  </w:num>
  <w:num w:numId="42">
    <w:abstractNumId w:val="35"/>
  </w:num>
  <w:num w:numId="43">
    <w:abstractNumId w:val="22"/>
  </w:num>
  <w:num w:numId="44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BA9"/>
    <w:rsid w:val="00004CBB"/>
    <w:rsid w:val="000472D3"/>
    <w:rsid w:val="0009589A"/>
    <w:rsid w:val="000C0B9C"/>
    <w:rsid w:val="000C31FC"/>
    <w:rsid w:val="000F011F"/>
    <w:rsid w:val="000F468E"/>
    <w:rsid w:val="00106DA2"/>
    <w:rsid w:val="00134C2A"/>
    <w:rsid w:val="00134F69"/>
    <w:rsid w:val="00147861"/>
    <w:rsid w:val="001B31BC"/>
    <w:rsid w:val="001C73C0"/>
    <w:rsid w:val="001E5381"/>
    <w:rsid w:val="00204859"/>
    <w:rsid w:val="00237E64"/>
    <w:rsid w:val="00246D46"/>
    <w:rsid w:val="00276490"/>
    <w:rsid w:val="002A7FEA"/>
    <w:rsid w:val="0033080B"/>
    <w:rsid w:val="0034076B"/>
    <w:rsid w:val="0034185C"/>
    <w:rsid w:val="003B2BEB"/>
    <w:rsid w:val="003E02D4"/>
    <w:rsid w:val="003F128D"/>
    <w:rsid w:val="003F1429"/>
    <w:rsid w:val="003F3A4D"/>
    <w:rsid w:val="004218CB"/>
    <w:rsid w:val="00473550"/>
    <w:rsid w:val="00484BEB"/>
    <w:rsid w:val="004D0F83"/>
    <w:rsid w:val="0050070C"/>
    <w:rsid w:val="00522799"/>
    <w:rsid w:val="00551030"/>
    <w:rsid w:val="0055167B"/>
    <w:rsid w:val="00560D71"/>
    <w:rsid w:val="00561163"/>
    <w:rsid w:val="0056307E"/>
    <w:rsid w:val="00566A22"/>
    <w:rsid w:val="00580618"/>
    <w:rsid w:val="005B1784"/>
    <w:rsid w:val="00634143"/>
    <w:rsid w:val="00652170"/>
    <w:rsid w:val="006529B9"/>
    <w:rsid w:val="006857DD"/>
    <w:rsid w:val="00690D2F"/>
    <w:rsid w:val="00691150"/>
    <w:rsid w:val="006A4C5D"/>
    <w:rsid w:val="006F36B4"/>
    <w:rsid w:val="00710363"/>
    <w:rsid w:val="00752653"/>
    <w:rsid w:val="007727AE"/>
    <w:rsid w:val="00780B69"/>
    <w:rsid w:val="007966F8"/>
    <w:rsid w:val="007E4F47"/>
    <w:rsid w:val="00812C0D"/>
    <w:rsid w:val="008519AE"/>
    <w:rsid w:val="00862ECE"/>
    <w:rsid w:val="008717DD"/>
    <w:rsid w:val="008B2859"/>
    <w:rsid w:val="008D2BA9"/>
    <w:rsid w:val="00945888"/>
    <w:rsid w:val="00960CEE"/>
    <w:rsid w:val="00984E26"/>
    <w:rsid w:val="009F38E4"/>
    <w:rsid w:val="00A328A9"/>
    <w:rsid w:val="00AC7FBE"/>
    <w:rsid w:val="00AD4111"/>
    <w:rsid w:val="00AD74DF"/>
    <w:rsid w:val="00AE68C2"/>
    <w:rsid w:val="00B04E13"/>
    <w:rsid w:val="00B16881"/>
    <w:rsid w:val="00B172B6"/>
    <w:rsid w:val="00B63EC0"/>
    <w:rsid w:val="00B9703D"/>
    <w:rsid w:val="00BC0EE2"/>
    <w:rsid w:val="00BE611B"/>
    <w:rsid w:val="00C330B9"/>
    <w:rsid w:val="00C44F81"/>
    <w:rsid w:val="00C50F28"/>
    <w:rsid w:val="00C564D8"/>
    <w:rsid w:val="00C66EC8"/>
    <w:rsid w:val="00CC4100"/>
    <w:rsid w:val="00CF0F4C"/>
    <w:rsid w:val="00D10271"/>
    <w:rsid w:val="00D558D1"/>
    <w:rsid w:val="00D57E7A"/>
    <w:rsid w:val="00D6123C"/>
    <w:rsid w:val="00DD6FEF"/>
    <w:rsid w:val="00DD71DE"/>
    <w:rsid w:val="00DF2B55"/>
    <w:rsid w:val="00E1372D"/>
    <w:rsid w:val="00E416F0"/>
    <w:rsid w:val="00E526BC"/>
    <w:rsid w:val="00E56197"/>
    <w:rsid w:val="00E717E7"/>
    <w:rsid w:val="00E7297E"/>
    <w:rsid w:val="00EA0CCA"/>
    <w:rsid w:val="00EB1FB5"/>
    <w:rsid w:val="00F01100"/>
    <w:rsid w:val="00F14090"/>
    <w:rsid w:val="00F15DC9"/>
    <w:rsid w:val="00F20EFD"/>
    <w:rsid w:val="00F35D49"/>
    <w:rsid w:val="00F90867"/>
    <w:rsid w:val="00FA011C"/>
    <w:rsid w:val="00FA1DF9"/>
    <w:rsid w:val="00FA25F5"/>
    <w:rsid w:val="00FD4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7DD"/>
    <w:pPr>
      <w:widowControl w:val="0"/>
      <w:ind w:firstLineChars="200" w:firstLine="200"/>
      <w:jc w:val="both"/>
    </w:pPr>
    <w:rPr>
      <w:rFonts w:eastAsia="Courier New"/>
    </w:r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uiPriority w:val="9"/>
    <w:qFormat/>
    <w:rsid w:val="008717DD"/>
    <w:pPr>
      <w:numPr>
        <w:numId w:val="1"/>
      </w:numPr>
      <w:spacing w:line="240" w:lineRule="atLeast"/>
      <w:ind w:left="0" w:firstLineChars="0" w:firstLine="0"/>
      <w:outlineLvl w:val="0"/>
    </w:pPr>
    <w:rPr>
      <w:bCs/>
      <w:kern w:val="44"/>
      <w:sz w:val="36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iPriority w:val="9"/>
    <w:unhideWhenUsed/>
    <w:qFormat/>
    <w:rsid w:val="008717DD"/>
    <w:pPr>
      <w:numPr>
        <w:ilvl w:val="1"/>
        <w:numId w:val="1"/>
      </w:numPr>
      <w:spacing w:line="240" w:lineRule="atLeast"/>
      <w:ind w:left="0" w:firstLineChars="0" w:firstLine="0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17DD"/>
    <w:pPr>
      <w:numPr>
        <w:ilvl w:val="2"/>
        <w:numId w:val="1"/>
      </w:numPr>
      <w:spacing w:line="240" w:lineRule="atLeast"/>
      <w:ind w:left="0" w:firstLineChars="0" w:firstLine="0"/>
      <w:outlineLvl w:val="2"/>
    </w:pPr>
    <w:rPr>
      <w:rFonts w:eastAsiaTheme="majorEastAsia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17DD"/>
    <w:pPr>
      <w:numPr>
        <w:ilvl w:val="3"/>
        <w:numId w:val="1"/>
      </w:numPr>
      <w:ind w:left="0"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717DD"/>
    <w:pPr>
      <w:numPr>
        <w:ilvl w:val="4"/>
        <w:numId w:val="1"/>
      </w:numPr>
      <w:ind w:left="0" w:firstLineChars="0" w:firstLine="0"/>
      <w:outlineLvl w:val="4"/>
    </w:pPr>
    <w:rPr>
      <w:rFonts w:eastAsiaTheme="maj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717DD"/>
    <w:pPr>
      <w:numPr>
        <w:ilvl w:val="5"/>
        <w:numId w:val="1"/>
      </w:numPr>
      <w:spacing w:line="360" w:lineRule="auto"/>
      <w:ind w:left="0"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717DD"/>
    <w:pPr>
      <w:numPr>
        <w:ilvl w:val="6"/>
        <w:numId w:val="1"/>
      </w:numPr>
      <w:spacing w:line="480" w:lineRule="auto"/>
      <w:ind w:left="0" w:firstLineChars="0" w:firstLine="0"/>
      <w:outlineLvl w:val="6"/>
    </w:pPr>
    <w:rPr>
      <w:rFonts w:eastAsiaTheme="majorEastAsia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717DD"/>
    <w:pPr>
      <w:numPr>
        <w:ilvl w:val="7"/>
        <w:numId w:val="1"/>
      </w:numPr>
      <w:spacing w:line="360" w:lineRule="auto"/>
      <w:ind w:left="0" w:firstLineChars="0" w:firstLine="0"/>
      <w:outlineLvl w:val="7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717DD"/>
    <w:pPr>
      <w:numPr>
        <w:ilvl w:val="8"/>
        <w:numId w:val="1"/>
      </w:numPr>
      <w:ind w:left="0" w:firstLineChars="0" w:firstLine="0"/>
      <w:outlineLvl w:val="8"/>
    </w:pPr>
    <w:rPr>
      <w:rFonts w:asciiTheme="majorHAnsi" w:eastAsiaTheme="majorEastAsia" w:hAnsiTheme="majorHAnsi" w:cstheme="majorBidi"/>
      <w:b/>
      <w:sz w:val="24"/>
      <w:szCs w:val="21"/>
    </w:rPr>
  </w:style>
  <w:style w:type="character" w:default="1" w:styleId="a0">
    <w:name w:val="Default Paragraph Font"/>
    <w:uiPriority w:val="1"/>
    <w:semiHidden/>
    <w:unhideWhenUsed/>
    <w:rsid w:val="008717DD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8717DD"/>
  </w:style>
  <w:style w:type="paragraph" w:styleId="a3">
    <w:name w:val="header"/>
    <w:basedOn w:val="a"/>
    <w:link w:val="Char"/>
    <w:uiPriority w:val="99"/>
    <w:unhideWhenUsed/>
    <w:rsid w:val="00871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17DD"/>
    <w:rPr>
      <w:rFonts w:eastAsia="Courier New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1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17DD"/>
    <w:rPr>
      <w:rFonts w:eastAsia="Courier New"/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"/>
    <w:uiPriority w:val="9"/>
    <w:rsid w:val="008717DD"/>
    <w:rPr>
      <w:rFonts w:eastAsia="Courier New"/>
      <w:bCs/>
      <w:kern w:val="44"/>
      <w:sz w:val="36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uiPriority w:val="9"/>
    <w:rsid w:val="008717DD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17DD"/>
    <w:rPr>
      <w:rFonts w:eastAsiaTheme="majorEastAsia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717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717DD"/>
    <w:rPr>
      <w:rFonts w:eastAsiaTheme="majorEastAsi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717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717DD"/>
    <w:rPr>
      <w:rFonts w:eastAsiaTheme="majorEastAsi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717DD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717DD"/>
    <w:rPr>
      <w:rFonts w:asciiTheme="majorHAnsi" w:eastAsiaTheme="majorEastAsia" w:hAnsiTheme="majorHAnsi" w:cstheme="majorBidi"/>
      <w:b/>
      <w:sz w:val="24"/>
      <w:szCs w:val="21"/>
    </w:rPr>
  </w:style>
  <w:style w:type="character" w:styleId="a5">
    <w:name w:val="Strong"/>
    <w:basedOn w:val="a0"/>
    <w:uiPriority w:val="22"/>
    <w:qFormat/>
    <w:rsid w:val="008717DD"/>
    <w:rPr>
      <w:b/>
      <w:bCs/>
    </w:rPr>
  </w:style>
  <w:style w:type="character" w:styleId="a6">
    <w:name w:val="Hyperlink"/>
    <w:basedOn w:val="a0"/>
    <w:uiPriority w:val="99"/>
    <w:unhideWhenUsed/>
    <w:rsid w:val="008717DD"/>
    <w:rPr>
      <w:color w:val="0000FF" w:themeColor="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8717D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717DD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8717DD"/>
    <w:pPr>
      <w:ind w:firstLine="420"/>
    </w:pPr>
  </w:style>
  <w:style w:type="paragraph" w:styleId="a9">
    <w:name w:val="Balloon Text"/>
    <w:basedOn w:val="a"/>
    <w:link w:val="Char2"/>
    <w:uiPriority w:val="99"/>
    <w:semiHidden/>
    <w:unhideWhenUsed/>
    <w:rsid w:val="008717D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717DD"/>
    <w:rPr>
      <w:rFonts w:eastAsia="Courier New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717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 Spacing"/>
    <w:uiPriority w:val="1"/>
    <w:qFormat/>
    <w:rsid w:val="008717DD"/>
    <w:pPr>
      <w:widowControl w:val="0"/>
      <w:jc w:val="both"/>
    </w:pPr>
    <w:rPr>
      <w:szCs w:val="21"/>
    </w:rPr>
  </w:style>
  <w:style w:type="character" w:styleId="ac">
    <w:name w:val="Intense Emphasis"/>
    <w:basedOn w:val="a0"/>
    <w:uiPriority w:val="21"/>
    <w:qFormat/>
    <w:rsid w:val="008717DD"/>
    <w:rPr>
      <w:b/>
      <w:bCs/>
      <w:i/>
      <w:iCs/>
      <w:color w:val="4F81BD" w:themeColor="accent1"/>
    </w:rPr>
  </w:style>
  <w:style w:type="paragraph" w:customStyle="1" w:styleId="10">
    <w:name w:val="样式1"/>
    <w:basedOn w:val="2"/>
    <w:rsid w:val="008717DD"/>
    <w:pPr>
      <w:numPr>
        <w:ilvl w:val="0"/>
        <w:numId w:val="0"/>
      </w:numPr>
      <w:ind w:left="720" w:hanging="720"/>
    </w:pPr>
  </w:style>
  <w:style w:type="character" w:styleId="ad">
    <w:name w:val="Emphasis"/>
    <w:basedOn w:val="a0"/>
    <w:uiPriority w:val="20"/>
    <w:qFormat/>
    <w:rsid w:val="008717DD"/>
    <w:rPr>
      <w:i w:val="0"/>
      <w:iCs w:val="0"/>
      <w:color w:val="CC0000"/>
    </w:rPr>
  </w:style>
  <w:style w:type="character" w:styleId="ae">
    <w:name w:val="annotation reference"/>
    <w:basedOn w:val="a0"/>
    <w:uiPriority w:val="99"/>
    <w:semiHidden/>
    <w:unhideWhenUsed/>
    <w:rsid w:val="008717DD"/>
    <w:rPr>
      <w:sz w:val="21"/>
      <w:szCs w:val="21"/>
    </w:rPr>
  </w:style>
  <w:style w:type="paragraph" w:styleId="af">
    <w:name w:val="annotation text"/>
    <w:basedOn w:val="a"/>
    <w:link w:val="Char3"/>
    <w:uiPriority w:val="99"/>
    <w:semiHidden/>
    <w:unhideWhenUsed/>
    <w:rsid w:val="008717DD"/>
    <w:pPr>
      <w:jc w:val="left"/>
    </w:pPr>
  </w:style>
  <w:style w:type="character" w:customStyle="1" w:styleId="Char3">
    <w:name w:val="批注文字 Char"/>
    <w:basedOn w:val="a0"/>
    <w:link w:val="af"/>
    <w:uiPriority w:val="99"/>
    <w:semiHidden/>
    <w:rsid w:val="008717DD"/>
    <w:rPr>
      <w:rFonts w:eastAsia="Courier New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717DD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8717DD"/>
    <w:rPr>
      <w:b/>
      <w:bCs/>
    </w:rPr>
  </w:style>
  <w:style w:type="paragraph" w:styleId="af1">
    <w:name w:val="Title"/>
    <w:basedOn w:val="a"/>
    <w:next w:val="a"/>
    <w:link w:val="Char5"/>
    <w:uiPriority w:val="10"/>
    <w:qFormat/>
    <w:rsid w:val="008717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5">
    <w:name w:val="标题 Char"/>
    <w:basedOn w:val="a0"/>
    <w:link w:val="af1"/>
    <w:uiPriority w:val="10"/>
    <w:rsid w:val="008717DD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linktitle">
    <w:name w:val="link_title"/>
    <w:basedOn w:val="a0"/>
    <w:rsid w:val="008717DD"/>
  </w:style>
  <w:style w:type="paragraph" w:customStyle="1" w:styleId="af2">
    <w:name w:val="a"/>
    <w:basedOn w:val="a"/>
    <w:rsid w:val="008717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8717DD"/>
  </w:style>
  <w:style w:type="paragraph" w:styleId="HTML">
    <w:name w:val="HTML Preformatted"/>
    <w:basedOn w:val="a"/>
    <w:link w:val="HTMLChar"/>
    <w:uiPriority w:val="99"/>
    <w:semiHidden/>
    <w:unhideWhenUsed/>
    <w:rsid w:val="008717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17DD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717DD"/>
  </w:style>
  <w:style w:type="character" w:styleId="HTML0">
    <w:name w:val="HTML Variable"/>
    <w:basedOn w:val="a0"/>
    <w:uiPriority w:val="99"/>
    <w:semiHidden/>
    <w:unhideWhenUsed/>
    <w:rsid w:val="008717DD"/>
    <w:rPr>
      <w:i/>
      <w:iCs/>
    </w:rPr>
  </w:style>
  <w:style w:type="character" w:styleId="HTML1">
    <w:name w:val="HTML Code"/>
    <w:basedOn w:val="a0"/>
    <w:uiPriority w:val="99"/>
    <w:semiHidden/>
    <w:unhideWhenUsed/>
    <w:rsid w:val="008717DD"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rsid w:val="008717DD"/>
    <w:rPr>
      <w:rFonts w:ascii="Arial-BoldMT" w:hAnsi="Arial-BoldMT" w:hint="default"/>
      <w:b/>
      <w:bCs/>
      <w:i w:val="0"/>
      <w:iCs w:val="0"/>
      <w:color w:val="000000"/>
      <w:sz w:val="48"/>
      <w:szCs w:val="48"/>
    </w:rPr>
  </w:style>
  <w:style w:type="character" w:customStyle="1" w:styleId="hljs-meta">
    <w:name w:val="hljs-meta"/>
    <w:basedOn w:val="a0"/>
    <w:rsid w:val="008717DD"/>
  </w:style>
  <w:style w:type="character" w:customStyle="1" w:styleId="hljs-number">
    <w:name w:val="hljs-number"/>
    <w:basedOn w:val="a0"/>
    <w:rsid w:val="008717DD"/>
  </w:style>
  <w:style w:type="character" w:customStyle="1" w:styleId="hljs-builtin">
    <w:name w:val="hljs-built_in"/>
    <w:basedOn w:val="a0"/>
    <w:rsid w:val="008717DD"/>
  </w:style>
  <w:style w:type="character" w:customStyle="1" w:styleId="hljs-keyword">
    <w:name w:val="hljs-keyword"/>
    <w:basedOn w:val="a0"/>
    <w:rsid w:val="008717DD"/>
  </w:style>
  <w:style w:type="character" w:customStyle="1" w:styleId="hljs-comment">
    <w:name w:val="hljs-comment"/>
    <w:basedOn w:val="a0"/>
    <w:rsid w:val="008717DD"/>
  </w:style>
  <w:style w:type="character" w:customStyle="1" w:styleId="hljs-string">
    <w:name w:val="hljs-string"/>
    <w:basedOn w:val="a0"/>
    <w:rsid w:val="008717DD"/>
  </w:style>
  <w:style w:type="character" w:customStyle="1" w:styleId="keyword">
    <w:name w:val="keyword"/>
    <w:basedOn w:val="a0"/>
    <w:rsid w:val="008717DD"/>
  </w:style>
  <w:style w:type="character" w:customStyle="1" w:styleId="number">
    <w:name w:val="number"/>
    <w:basedOn w:val="a0"/>
    <w:rsid w:val="008717DD"/>
  </w:style>
  <w:style w:type="paragraph" w:customStyle="1" w:styleId="af3">
    <w:name w:val="代码样式"/>
    <w:basedOn w:val="a"/>
    <w:link w:val="Char6"/>
    <w:rsid w:val="008717DD"/>
    <w:pPr>
      <w:ind w:left="360" w:firstLineChars="0" w:firstLine="0"/>
    </w:pPr>
    <w:rPr>
      <w:rFonts w:ascii="Courier New" w:eastAsia="宋体" w:hAnsi="Courier New" w:cs="Courier New"/>
      <w:b/>
      <w:bCs/>
      <w:color w:val="006699"/>
      <w:kern w:val="0"/>
      <w:sz w:val="18"/>
      <w:szCs w:val="18"/>
    </w:rPr>
  </w:style>
  <w:style w:type="character" w:customStyle="1" w:styleId="Char6">
    <w:name w:val="代码样式 Char"/>
    <w:basedOn w:val="a0"/>
    <w:link w:val="af3"/>
    <w:rsid w:val="008717DD"/>
    <w:rPr>
      <w:rFonts w:ascii="Courier New" w:eastAsia="宋体" w:hAnsi="Courier New" w:cs="Courier New"/>
      <w:b/>
      <w:bCs/>
      <w:color w:val="006699"/>
      <w:kern w:val="0"/>
      <w:sz w:val="18"/>
      <w:szCs w:val="18"/>
    </w:rPr>
  </w:style>
  <w:style w:type="character" w:customStyle="1" w:styleId="variable">
    <w:name w:val="variable"/>
    <w:basedOn w:val="a0"/>
    <w:rsid w:val="008717DD"/>
  </w:style>
  <w:style w:type="character" w:customStyle="1" w:styleId="comment">
    <w:name w:val="comment"/>
    <w:basedOn w:val="a0"/>
    <w:rsid w:val="008717DD"/>
  </w:style>
  <w:style w:type="paragraph" w:customStyle="1" w:styleId="shell">
    <w:name w:val="shell样式"/>
    <w:basedOn w:val="a"/>
    <w:link w:val="shellChar"/>
    <w:rsid w:val="008717DD"/>
    <w:pPr>
      <w:widowControl/>
      <w:pBdr>
        <w:left w:val="single" w:sz="18" w:space="0" w:color="6CE26C"/>
      </w:pBdr>
      <w:shd w:val="clear" w:color="auto" w:fill="FFFFFF"/>
      <w:spacing w:beforeAutospacing="1" w:afterAutospacing="1" w:line="210" w:lineRule="atLeast"/>
      <w:ind w:leftChars="214" w:left="449" w:firstLineChars="0" w:firstLine="0"/>
      <w:jc w:val="left"/>
    </w:pPr>
    <w:rPr>
      <w:rFonts w:ascii="Consolas" w:hAnsi="Consolas" w:cs="宋体"/>
      <w:color w:val="0D0D0D" w:themeColor="text1" w:themeTint="F2"/>
      <w:kern w:val="0"/>
      <w:sz w:val="22"/>
      <w:szCs w:val="18"/>
      <w:bdr w:val="none" w:sz="0" w:space="0" w:color="auto" w:frame="1"/>
    </w:rPr>
  </w:style>
  <w:style w:type="character" w:customStyle="1" w:styleId="op">
    <w:name w:val="op"/>
    <w:basedOn w:val="a0"/>
    <w:rsid w:val="008717DD"/>
  </w:style>
  <w:style w:type="character" w:customStyle="1" w:styleId="shellChar">
    <w:name w:val="shell样式 Char"/>
    <w:basedOn w:val="a0"/>
    <w:link w:val="shell"/>
    <w:rsid w:val="008717DD"/>
    <w:rPr>
      <w:rFonts w:ascii="Consolas" w:eastAsia="Courier New" w:hAnsi="Consolas" w:cs="宋体"/>
      <w:color w:val="0D0D0D" w:themeColor="text1" w:themeTint="F2"/>
      <w:kern w:val="0"/>
      <w:sz w:val="22"/>
      <w:szCs w:val="18"/>
      <w:bdr w:val="none" w:sz="0" w:space="0" w:color="auto" w:frame="1"/>
      <w:shd w:val="clear" w:color="auto" w:fill="FFFFFF"/>
    </w:rPr>
  </w:style>
  <w:style w:type="character" w:customStyle="1" w:styleId="k">
    <w:name w:val="k"/>
    <w:basedOn w:val="a0"/>
    <w:rsid w:val="008717DD"/>
  </w:style>
  <w:style w:type="character" w:customStyle="1" w:styleId="n">
    <w:name w:val="n"/>
    <w:basedOn w:val="a0"/>
    <w:rsid w:val="008717DD"/>
  </w:style>
  <w:style w:type="character" w:customStyle="1" w:styleId="p">
    <w:name w:val="p"/>
    <w:basedOn w:val="a0"/>
    <w:rsid w:val="008717DD"/>
  </w:style>
  <w:style w:type="paragraph" w:customStyle="1" w:styleId="sqlstyle">
    <w:name w:val="sql style"/>
    <w:basedOn w:val="a"/>
    <w:link w:val="sqlstyleChar"/>
    <w:qFormat/>
    <w:rsid w:val="008717DD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0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34" w:lineRule="atLeast"/>
      <w:ind w:firstLineChars="0" w:firstLine="0"/>
      <w:jc w:val="left"/>
    </w:pPr>
    <w:rPr>
      <w:rFonts w:ascii="Consolas" w:hAnsi="Consolas" w:cs="宋体"/>
      <w:bCs/>
      <w:color w:val="007020"/>
      <w:spacing w:val="4"/>
      <w:kern w:val="0"/>
      <w:sz w:val="22"/>
    </w:rPr>
  </w:style>
  <w:style w:type="character" w:customStyle="1" w:styleId="err">
    <w:name w:val="err"/>
    <w:basedOn w:val="a0"/>
    <w:rsid w:val="008717DD"/>
  </w:style>
  <w:style w:type="character" w:customStyle="1" w:styleId="sqlstyleChar">
    <w:name w:val="sql style Char"/>
    <w:basedOn w:val="a0"/>
    <w:link w:val="sqlstyle"/>
    <w:rsid w:val="008717DD"/>
    <w:rPr>
      <w:rFonts w:ascii="Consolas" w:eastAsia="Courier New" w:hAnsi="Consolas" w:cs="宋体"/>
      <w:bCs/>
      <w:color w:val="007020"/>
      <w:spacing w:val="4"/>
      <w:kern w:val="0"/>
      <w:sz w:val="22"/>
      <w:shd w:val="clear" w:color="auto" w:fill="F0F0F0"/>
    </w:rPr>
  </w:style>
  <w:style w:type="paragraph" w:customStyle="1" w:styleId="20">
    <w:name w:val="样式2"/>
    <w:basedOn w:val="a"/>
    <w:link w:val="2Char0"/>
    <w:rsid w:val="008717DD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0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34" w:lineRule="atLeast"/>
      <w:ind w:firstLineChars="0" w:firstLine="0"/>
      <w:jc w:val="left"/>
    </w:pPr>
    <w:rPr>
      <w:rFonts w:ascii="Consolas" w:eastAsia="宋体" w:hAnsi="Consolas" w:cs="宋体"/>
      <w:color w:val="000000"/>
      <w:spacing w:val="4"/>
      <w:kern w:val="0"/>
      <w:sz w:val="20"/>
    </w:rPr>
  </w:style>
  <w:style w:type="paragraph" w:customStyle="1" w:styleId="shellstyle">
    <w:name w:val="shell style"/>
    <w:basedOn w:val="20"/>
    <w:link w:val="shellstyleChar"/>
    <w:qFormat/>
    <w:rsid w:val="008717DD"/>
    <w:rPr>
      <w:rFonts w:eastAsia="Courier New"/>
      <w:b/>
      <w:sz w:val="22"/>
    </w:rPr>
  </w:style>
  <w:style w:type="character" w:customStyle="1" w:styleId="2Char0">
    <w:name w:val="样式2 Char"/>
    <w:basedOn w:val="a0"/>
    <w:link w:val="20"/>
    <w:rsid w:val="008717DD"/>
    <w:rPr>
      <w:rFonts w:ascii="Consolas" w:eastAsia="宋体" w:hAnsi="Consolas" w:cs="宋体"/>
      <w:color w:val="000000"/>
      <w:spacing w:val="4"/>
      <w:kern w:val="0"/>
      <w:sz w:val="20"/>
      <w:shd w:val="clear" w:color="auto" w:fill="F0F0F0"/>
    </w:rPr>
  </w:style>
  <w:style w:type="character" w:customStyle="1" w:styleId="shellstyleChar">
    <w:name w:val="shell style Char"/>
    <w:basedOn w:val="2Char0"/>
    <w:link w:val="shellstyle"/>
    <w:rsid w:val="008717DD"/>
    <w:rPr>
      <w:rFonts w:eastAsia="Courier New"/>
      <w:b/>
      <w:sz w:val="22"/>
    </w:rPr>
  </w:style>
  <w:style w:type="table" w:styleId="af4">
    <w:name w:val="Table Grid"/>
    <w:basedOn w:val="a1"/>
    <w:uiPriority w:val="59"/>
    <w:rsid w:val="000958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vmware.com/cn/VMware-Workstation-Pro/14.0/com.vmware.ws.using.doc/GUID-08BB9465-D40A-4E16-9E15-8C016CC8166F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fan\AppData\Roaming\Microsoft\Templates\defaul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default.dotm</Template>
  <TotalTime>480</TotalTime>
  <Pages>16</Pages>
  <Words>1727</Words>
  <Characters>9844</Characters>
  <Application>Microsoft Office Word</Application>
  <DocSecurity>0</DocSecurity>
  <Lines>82</Lines>
  <Paragraphs>23</Paragraphs>
  <ScaleCrop>false</ScaleCrop>
  <Company/>
  <LinksUpToDate>false</LinksUpToDate>
  <CharactersWithSpaces>11548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kefan</dc:creator>
  <cp:keywords/>
  <dc:description/>
  <cp:lastModifiedBy>kefan</cp:lastModifiedBy>
  <cp:revision>84</cp:revision>
  <dcterms:created xsi:type="dcterms:W3CDTF">2019-01-19T03:41:00Z</dcterms:created>
  <dcterms:modified xsi:type="dcterms:W3CDTF">2019-01-20T04:59:00Z</dcterms:modified>
</cp:coreProperties>
</file>